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3C4CA" w14:textId="506AF0E7" w:rsidR="00104A43" w:rsidRDefault="003872CE" w:rsidP="003872CE">
      <w:pPr>
        <w:tabs>
          <w:tab w:val="left" w:pos="251"/>
          <w:tab w:val="left" w:pos="988"/>
          <w:tab w:val="left" w:pos="2210"/>
        </w:tabs>
        <w:ind w:left="0"/>
        <w:rPr>
          <w:sz w:val="52"/>
          <w:szCs w:val="52"/>
          <w:lang w:val="en-US"/>
        </w:rPr>
      </w:pPr>
      <w:r w:rsidRPr="00B86579">
        <w:rPr>
          <w:b/>
          <w:sz w:val="52"/>
          <w:szCs w:val="52"/>
          <w:lang w:val="en-US"/>
        </w:rPr>
        <w:t xml:space="preserve">Conformance Statement </w:t>
      </w:r>
      <w:r w:rsidR="00240258" w:rsidRPr="00B86579">
        <w:rPr>
          <w:b/>
          <w:sz w:val="52"/>
          <w:szCs w:val="52"/>
          <w:lang w:val="en-US"/>
        </w:rPr>
        <w:t>–</w:t>
      </w:r>
      <w:r w:rsidRPr="00B86579">
        <w:rPr>
          <w:b/>
          <w:sz w:val="52"/>
          <w:szCs w:val="52"/>
          <w:lang w:val="en-US"/>
        </w:rPr>
        <w:t xml:space="preserve"> </w:t>
      </w:r>
      <w:sdt>
        <w:sdtPr>
          <w:rPr>
            <w:b/>
            <w:sz w:val="52"/>
            <w:szCs w:val="52"/>
            <w:lang w:val="en-US"/>
          </w:rPr>
          <w:alias w:val="Message Type"/>
          <w:tag w:val=""/>
          <w:id w:val="-151830334"/>
          <w:placeholder>
            <w:docPart w:val="480CCE035CC94D9F88219A851973B90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04A43">
            <w:rPr>
              <w:b/>
              <w:sz w:val="52"/>
              <w:szCs w:val="52"/>
              <w:lang w:val="en-US"/>
            </w:rPr>
            <w:t>SIU</w:t>
          </w:r>
          <w:r w:rsidR="000A3FD3">
            <w:rPr>
              <w:b/>
              <w:sz w:val="52"/>
              <w:szCs w:val="52"/>
              <w:lang w:val="en-US"/>
            </w:rPr>
            <w:t xml:space="preserve"> Queries</w:t>
          </w:r>
        </w:sdtContent>
      </w:sdt>
    </w:p>
    <w:p w14:paraId="07BA164D" w14:textId="77777777" w:rsidR="00104A43" w:rsidRPr="00104A43" w:rsidRDefault="00104A43" w:rsidP="00104A43">
      <w:pPr>
        <w:rPr>
          <w:sz w:val="52"/>
          <w:szCs w:val="52"/>
          <w:lang w:val="en-US"/>
        </w:rPr>
      </w:pPr>
    </w:p>
    <w:p w14:paraId="6AA0ED72" w14:textId="77777777" w:rsidR="00104A43" w:rsidRPr="00104A43" w:rsidRDefault="00104A43" w:rsidP="00104A43">
      <w:pPr>
        <w:rPr>
          <w:sz w:val="52"/>
          <w:szCs w:val="52"/>
          <w:lang w:val="en-US"/>
        </w:rPr>
      </w:pPr>
    </w:p>
    <w:p w14:paraId="31A8AD61" w14:textId="3AC21C7C" w:rsidR="00104A43" w:rsidRDefault="00104A43" w:rsidP="00104A43">
      <w:pPr>
        <w:rPr>
          <w:sz w:val="52"/>
          <w:szCs w:val="52"/>
          <w:lang w:val="en-US"/>
        </w:rPr>
      </w:pPr>
    </w:p>
    <w:p w14:paraId="43CB945E" w14:textId="12C03D21" w:rsidR="00104A43" w:rsidRDefault="00104A43" w:rsidP="00104A43">
      <w:pPr>
        <w:tabs>
          <w:tab w:val="left" w:pos="6900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ab/>
      </w:r>
    </w:p>
    <w:p w14:paraId="4707EB62" w14:textId="171B70BA" w:rsidR="00FF15D0" w:rsidRPr="00104A43" w:rsidRDefault="00104A43" w:rsidP="00104A43">
      <w:pPr>
        <w:tabs>
          <w:tab w:val="left" w:pos="6900"/>
        </w:tabs>
        <w:rPr>
          <w:sz w:val="52"/>
          <w:szCs w:val="52"/>
          <w:lang w:val="en-US"/>
        </w:rPr>
        <w:sectPr w:rsidR="00FF15D0" w:rsidRPr="00104A43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814" w:right="1418" w:bottom="1418" w:left="1418" w:header="720" w:footer="720" w:gutter="0"/>
          <w:cols w:space="720"/>
          <w:titlePg/>
        </w:sectPr>
      </w:pPr>
      <w:r>
        <w:rPr>
          <w:sz w:val="52"/>
          <w:szCs w:val="52"/>
          <w:lang w:val="en-US"/>
        </w:rPr>
        <w:tab/>
      </w:r>
    </w:p>
    <w:p w14:paraId="252B3164" w14:textId="77777777" w:rsidR="002050AF" w:rsidRDefault="000D690C" w:rsidP="00217796">
      <w:pPr>
        <w:pStyle w:val="Innehll1"/>
      </w:pPr>
      <w:r w:rsidRPr="00987B2E">
        <w:rPr>
          <w:noProof w:val="0"/>
          <w:lang w:val="en-US"/>
        </w:rPr>
        <w:lastRenderedPageBreak/>
        <w:t>TABLE OF CONTENTS</w:t>
      </w:r>
      <w:r w:rsidR="00217796">
        <w:fldChar w:fldCharType="begin"/>
      </w:r>
      <w:r w:rsidR="00217796" w:rsidRPr="00987B2E">
        <w:rPr>
          <w:lang w:val="en-US"/>
        </w:rPr>
        <w:instrText xml:space="preserve"> TOC \o "1-4" \h \z \u </w:instrText>
      </w:r>
      <w:r w:rsidR="00217796">
        <w:fldChar w:fldCharType="separate"/>
      </w:r>
    </w:p>
    <w:p w14:paraId="0512A08C" w14:textId="77777777" w:rsidR="002050AF" w:rsidRDefault="002050AF">
      <w:pPr>
        <w:pStyle w:val="Innehll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82280602" w:history="1">
        <w:r w:rsidRPr="001B3820">
          <w:rPr>
            <w:rStyle w:val="Hyperlnk"/>
          </w:rPr>
          <w:t>0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B3820">
          <w:rPr>
            <w:rStyle w:val="Hyperl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6A5DED2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03" w:history="1">
        <w:r w:rsidRPr="001B3820">
          <w:rPr>
            <w:rStyle w:val="Hyperlnk"/>
          </w:rPr>
          <w:t>0.1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461EE77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04" w:history="1">
        <w:r w:rsidRPr="001B3820">
          <w:rPr>
            <w:rStyle w:val="Hyperlnk"/>
            <w:lang w:val="en-US"/>
          </w:rPr>
          <w:t>0.2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Target Group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C060C59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05" w:history="1">
        <w:r w:rsidRPr="001B3820">
          <w:rPr>
            <w:rStyle w:val="Hyperlnk"/>
            <w:lang w:val="en-US"/>
          </w:rPr>
          <w:t>0.3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F145FE3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06" w:history="1">
        <w:r w:rsidRPr="001B3820">
          <w:rPr>
            <w:rStyle w:val="Hyperlnk"/>
            <w:lang w:val="en-US"/>
          </w:rPr>
          <w:t>0.4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  <w:rFonts w:cs="Arial"/>
            <w:bCs/>
          </w:rPr>
          <w:t>Message Profile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AF7217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07" w:history="1">
        <w:r w:rsidRPr="001B3820">
          <w:rPr>
            <w:rStyle w:val="Hyperlnk"/>
            <w:lang w:val="en-US"/>
          </w:rPr>
          <w:t>0.5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4B8A20B" w14:textId="77777777" w:rsidR="002050AF" w:rsidRDefault="002050AF">
      <w:pPr>
        <w:pStyle w:val="Innehll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82280608" w:history="1">
        <w:r w:rsidRPr="001B3820">
          <w:rPr>
            <w:rStyle w:val="Hyperlnk"/>
            <w:lang w:val="en-US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SIU Queries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A2D30A0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09" w:history="1">
        <w:r w:rsidRPr="001B3820">
          <w:rPr>
            <w:rStyle w:val="Hyperlnk"/>
            <w:lang w:val="en-US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RESPONSE Segment Group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AF3F8A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10" w:history="1">
        <w:r w:rsidRPr="001B3820">
          <w:rPr>
            <w:rStyle w:val="Hyperlnk"/>
            <w:lang w:val="en-US"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Z01 - Today’s appointments by 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259408" w14:textId="77777777" w:rsidR="002050AF" w:rsidRDefault="002050AF">
      <w:pPr>
        <w:pStyle w:val="Innehll3"/>
        <w:rPr>
          <w:rFonts w:asciiTheme="minorHAnsi" w:eastAsiaTheme="minorEastAsia" w:hAnsiTheme="minorHAnsi" w:cstheme="minorBidi"/>
          <w:sz w:val="22"/>
          <w:szCs w:val="22"/>
        </w:rPr>
      </w:pPr>
      <w:hyperlink w:anchor="_Toc482280611" w:history="1">
        <w:r w:rsidRPr="001B3820">
          <w:rPr>
            <w:rStyle w:val="Hyperlnk"/>
            <w:lang w:val="en-US"/>
          </w:rPr>
          <w:t>1.2.1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4ACDD55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12" w:history="1">
        <w:r w:rsidRPr="001B3820">
          <w:rPr>
            <w:rStyle w:val="Hyperlnk"/>
            <w:lang w:val="en-US"/>
          </w:rPr>
          <w:t>1.3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Z02 - Appointments for 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6B3EB55" w14:textId="77777777" w:rsidR="002050AF" w:rsidRDefault="002050AF">
      <w:pPr>
        <w:pStyle w:val="Innehll3"/>
        <w:rPr>
          <w:rFonts w:asciiTheme="minorHAnsi" w:eastAsiaTheme="minorEastAsia" w:hAnsiTheme="minorHAnsi" w:cstheme="minorBidi"/>
          <w:sz w:val="22"/>
          <w:szCs w:val="22"/>
        </w:rPr>
      </w:pPr>
      <w:hyperlink w:anchor="_Toc482280613" w:history="1">
        <w:r w:rsidRPr="001B3820">
          <w:rPr>
            <w:rStyle w:val="Hyperlnk"/>
            <w:lang w:val="en-US"/>
          </w:rPr>
          <w:t>1.3.1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F57F378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14" w:history="1">
        <w:r w:rsidRPr="001B3820">
          <w:rPr>
            <w:rStyle w:val="Hyperlnk"/>
            <w:lang w:val="en-US"/>
          </w:rPr>
          <w:t>1.4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Z03 - Appointment by Filler Appointment 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242964" w14:textId="77777777" w:rsidR="002050AF" w:rsidRDefault="002050AF">
      <w:pPr>
        <w:pStyle w:val="Innehll3"/>
        <w:rPr>
          <w:rFonts w:asciiTheme="minorHAnsi" w:eastAsiaTheme="minorEastAsia" w:hAnsiTheme="minorHAnsi" w:cstheme="minorBidi"/>
          <w:sz w:val="22"/>
          <w:szCs w:val="22"/>
        </w:rPr>
      </w:pPr>
      <w:hyperlink w:anchor="_Toc482280615" w:history="1">
        <w:r w:rsidRPr="001B3820">
          <w:rPr>
            <w:rStyle w:val="Hyperlnk"/>
            <w:lang w:val="en-US"/>
          </w:rPr>
          <w:t>1.4.1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254E9A0" w14:textId="77777777" w:rsidR="002050AF" w:rsidRDefault="002050AF">
      <w:pPr>
        <w:pStyle w:val="Innehll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280616" w:history="1">
        <w:r w:rsidRPr="001B3820">
          <w:rPr>
            <w:rStyle w:val="Hyperlnk"/>
            <w:lang w:val="en-US"/>
          </w:rPr>
          <w:t>1.5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Z04 – Appointment Notifications Since DateTime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E93622F" w14:textId="77777777" w:rsidR="002050AF" w:rsidRDefault="002050AF">
      <w:pPr>
        <w:pStyle w:val="Innehll3"/>
        <w:rPr>
          <w:rFonts w:asciiTheme="minorHAnsi" w:eastAsiaTheme="minorEastAsia" w:hAnsiTheme="minorHAnsi" w:cstheme="minorBidi"/>
          <w:sz w:val="22"/>
          <w:szCs w:val="22"/>
        </w:rPr>
      </w:pPr>
      <w:hyperlink w:anchor="_Toc482280617" w:history="1">
        <w:r w:rsidRPr="001B3820">
          <w:rPr>
            <w:rStyle w:val="Hyperlnk"/>
            <w:lang w:val="en-US"/>
          </w:rPr>
          <w:t>1.5.1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3820">
          <w:rPr>
            <w:rStyle w:val="Hyperlnk"/>
            <w:lang w:val="en-US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_Toc482280617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1B7DD5D" w14:textId="77777777" w:rsidR="00022EE5" w:rsidRPr="00774037" w:rsidRDefault="00217796" w:rsidP="00217796">
      <w:pPr>
        <w:pStyle w:val="Innehll1"/>
        <w:ind w:left="0"/>
      </w:pPr>
      <w:r>
        <w:fldChar w:fldCharType="end"/>
      </w:r>
    </w:p>
    <w:p w14:paraId="15B42D00" w14:textId="77777777" w:rsidR="00253474" w:rsidRPr="008D2B5C" w:rsidRDefault="00253474" w:rsidP="00253474">
      <w:pPr>
        <w:pStyle w:val="Rubrik1"/>
      </w:pPr>
      <w:bookmarkStart w:id="1" w:name="_Toc277588035"/>
      <w:bookmarkStart w:id="2" w:name="_Toc477519899"/>
      <w:bookmarkStart w:id="3" w:name="_Toc276374135"/>
      <w:bookmarkStart w:id="4" w:name="_Toc482280602"/>
      <w:proofErr w:type="spellStart"/>
      <w:r w:rsidRPr="008D2B5C">
        <w:lastRenderedPageBreak/>
        <w:t>Introdu</w:t>
      </w:r>
      <w:r w:rsidR="00256355">
        <w:t>c</w:t>
      </w:r>
      <w:r w:rsidRPr="008D2B5C">
        <w:t>tion</w:t>
      </w:r>
      <w:bookmarkEnd w:id="1"/>
      <w:bookmarkEnd w:id="2"/>
      <w:bookmarkEnd w:id="4"/>
      <w:proofErr w:type="spellEnd"/>
    </w:p>
    <w:p w14:paraId="3C2F2846" w14:textId="77777777" w:rsidR="003D131D" w:rsidRDefault="003D131D" w:rsidP="00283BCF">
      <w:pPr>
        <w:pStyle w:val="Rubrik2"/>
      </w:pPr>
      <w:bookmarkStart w:id="5" w:name="_Toc477519900"/>
      <w:bookmarkStart w:id="6" w:name="_Toc527425335"/>
      <w:bookmarkStart w:id="7" w:name="_Toc523043641"/>
      <w:bookmarkStart w:id="8" w:name="_Toc431207014"/>
      <w:bookmarkStart w:id="9" w:name="_Toc480681569"/>
      <w:bookmarkStart w:id="10" w:name="_Toc482280603"/>
      <w:bookmarkEnd w:id="3"/>
      <w:proofErr w:type="spellStart"/>
      <w:r>
        <w:t>Purpose</w:t>
      </w:r>
      <w:bookmarkEnd w:id="5"/>
      <w:bookmarkEnd w:id="10"/>
      <w:proofErr w:type="spellEnd"/>
    </w:p>
    <w:p w14:paraId="7828E602" w14:textId="3E82E014" w:rsidR="003D131D" w:rsidRPr="003D131D" w:rsidRDefault="003D131D" w:rsidP="003D131D">
      <w:pPr>
        <w:rPr>
          <w:lang w:val="en-US"/>
        </w:rPr>
      </w:pPr>
      <w:r w:rsidRPr="002B4827">
        <w:rPr>
          <w:lang w:val="en-US"/>
        </w:rPr>
        <w:t>The purpose</w:t>
      </w:r>
      <w:r>
        <w:rPr>
          <w:lang w:val="en-US"/>
        </w:rPr>
        <w:t xml:space="preserve"> of this document </w:t>
      </w:r>
      <w:r w:rsidR="008326C6">
        <w:rPr>
          <w:lang w:val="en-US"/>
        </w:rPr>
        <w:t xml:space="preserve">is to provide guidelines for the </w:t>
      </w:r>
      <w:r w:rsidR="00DF57E0">
        <w:rPr>
          <w:lang w:val="en-US"/>
        </w:rPr>
        <w:t>Scheduling</w:t>
      </w:r>
      <w:r w:rsidR="00B86579">
        <w:rPr>
          <w:lang w:val="en-US"/>
        </w:rPr>
        <w:t xml:space="preserve"> </w:t>
      </w:r>
      <w:r w:rsidR="008326C6">
        <w:rPr>
          <w:lang w:val="en-US"/>
        </w:rPr>
        <w:t xml:space="preserve">Query </w:t>
      </w:r>
      <w:r w:rsidR="00AE52C9">
        <w:rPr>
          <w:lang w:val="en-US"/>
        </w:rPr>
        <w:t>(</w:t>
      </w:r>
      <w:sdt>
        <w:sdtPr>
          <w:rPr>
            <w:lang w:val="en-US"/>
          </w:rPr>
          <w:alias w:val="Message Type"/>
          <w:tag w:val=""/>
          <w:id w:val="-434059040"/>
          <w:placeholder>
            <w:docPart w:val="B8513AE7F7F94256BF26F91CA35DFBE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04A43">
            <w:rPr>
              <w:lang w:val="en-US"/>
            </w:rPr>
            <w:t>SIU Queries</w:t>
          </w:r>
        </w:sdtContent>
      </w:sdt>
      <w:r w:rsidR="00AE52C9">
        <w:rPr>
          <w:lang w:val="en-US"/>
        </w:rPr>
        <w:t>)</w:t>
      </w:r>
      <w:r>
        <w:rPr>
          <w:lang w:val="en-US"/>
        </w:rPr>
        <w:t xml:space="preserve"> </w:t>
      </w:r>
      <w:r w:rsidR="008326C6">
        <w:rPr>
          <w:lang w:val="en-US"/>
        </w:rPr>
        <w:t>implementations supported by VGR</w:t>
      </w:r>
      <w:r>
        <w:rPr>
          <w:lang w:val="en-US"/>
        </w:rPr>
        <w:t>.</w:t>
      </w:r>
    </w:p>
    <w:p w14:paraId="540CE019" w14:textId="77777777" w:rsidR="00253474" w:rsidRPr="003D131D" w:rsidRDefault="001A4DAE" w:rsidP="00283BCF">
      <w:pPr>
        <w:pStyle w:val="Rubrik2"/>
        <w:rPr>
          <w:lang w:val="en-US"/>
        </w:rPr>
      </w:pPr>
      <w:bookmarkStart w:id="11" w:name="_Toc477519901"/>
      <w:bookmarkStart w:id="12" w:name="_Toc482280604"/>
      <w:r w:rsidRPr="003D131D">
        <w:rPr>
          <w:lang w:val="en-US"/>
        </w:rPr>
        <w:t>Target Group</w:t>
      </w:r>
      <w:bookmarkEnd w:id="11"/>
      <w:bookmarkEnd w:id="12"/>
    </w:p>
    <w:p w14:paraId="0CFE0536" w14:textId="77777777" w:rsidR="00010B3F" w:rsidRPr="00A31590" w:rsidRDefault="00010B3F" w:rsidP="00010B3F">
      <w:pPr>
        <w:rPr>
          <w:lang w:val="en-US"/>
        </w:rPr>
      </w:pPr>
      <w:r w:rsidRPr="00A31590">
        <w:rPr>
          <w:lang w:val="en-US"/>
        </w:rPr>
        <w:t>This document is intended for</w:t>
      </w:r>
      <w:r>
        <w:rPr>
          <w:lang w:val="en-US"/>
        </w:rPr>
        <w:t xml:space="preserve"> external</w:t>
      </w:r>
      <w:r w:rsidRPr="00A31590">
        <w:rPr>
          <w:lang w:val="en-US"/>
        </w:rPr>
        <w:t xml:space="preserve"> suppliers and system administrators at VGR.</w:t>
      </w:r>
    </w:p>
    <w:p w14:paraId="081AB233" w14:textId="77777777" w:rsidR="00B83D31" w:rsidRDefault="00B83D31" w:rsidP="00B83D31">
      <w:pPr>
        <w:pStyle w:val="Rubrik2"/>
        <w:rPr>
          <w:lang w:val="en-US"/>
        </w:rPr>
      </w:pPr>
      <w:bookmarkStart w:id="13" w:name="_Toc477519902"/>
      <w:bookmarkStart w:id="14" w:name="_Toc482280605"/>
      <w:r w:rsidRPr="00010B3F">
        <w:rPr>
          <w:lang w:val="en-US"/>
        </w:rPr>
        <w:t>References</w:t>
      </w:r>
      <w:bookmarkEnd w:id="13"/>
      <w:bookmarkEnd w:id="14"/>
    </w:p>
    <w:p w14:paraId="01384C06" w14:textId="77777777" w:rsidR="0037740D" w:rsidRPr="005B25CF" w:rsidRDefault="0037740D" w:rsidP="0037740D">
      <w:pPr>
        <w:rPr>
          <w:lang w:val="en-US"/>
        </w:rPr>
      </w:pPr>
      <w:r>
        <w:rPr>
          <w:lang w:val="en-US"/>
        </w:rPr>
        <w:t xml:space="preserve">For details on the message segments and trigger events – review the </w:t>
      </w:r>
      <w:r w:rsidRPr="003F57B6">
        <w:rPr>
          <w:lang w:val="en-US"/>
        </w:rPr>
        <w:t xml:space="preserve">HL7 </w:t>
      </w:r>
      <w:r w:rsidRPr="005B25CF">
        <w:rPr>
          <w:lang w:val="en-US"/>
        </w:rPr>
        <w:t>Messaging Standard Version 2.6 Product Brief:</w:t>
      </w:r>
    </w:p>
    <w:p w14:paraId="67C9355B" w14:textId="77777777" w:rsidR="0037740D" w:rsidRPr="005B25CF" w:rsidRDefault="0037740D" w:rsidP="0037740D">
      <w:pPr>
        <w:pStyle w:val="Liststycke"/>
        <w:numPr>
          <w:ilvl w:val="0"/>
          <w:numId w:val="44"/>
        </w:numPr>
        <w:rPr>
          <w:rFonts w:ascii="Times New Roman" w:hAnsi="Times New Roman"/>
          <w:lang w:val="en-US"/>
        </w:rPr>
      </w:pPr>
      <w:r w:rsidRPr="005B25CF">
        <w:rPr>
          <w:rFonts w:ascii="Times New Roman" w:hAnsi="Times New Roman"/>
          <w:lang w:val="en-US"/>
        </w:rPr>
        <w:t>Chapter 2 (Control)</w:t>
      </w:r>
    </w:p>
    <w:p w14:paraId="5A10222D" w14:textId="77777777" w:rsidR="00104A43" w:rsidRDefault="008326C6" w:rsidP="00104A43">
      <w:pPr>
        <w:pStyle w:val="Liststycke"/>
        <w:numPr>
          <w:ilvl w:val="0"/>
          <w:numId w:val="4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Chapter 5 (Query)</w:t>
      </w:r>
      <w:r w:rsidR="00AB6885" w:rsidRPr="00AB6885">
        <w:rPr>
          <w:rFonts w:ascii="Times New Roman" w:hAnsi="Times New Roman"/>
          <w:lang w:val="en-US"/>
        </w:rPr>
        <w:t xml:space="preserve"> </w:t>
      </w:r>
    </w:p>
    <w:p w14:paraId="37FBFA94" w14:textId="77D49136" w:rsidR="00104A43" w:rsidRDefault="00104A43" w:rsidP="00104A43">
      <w:pPr>
        <w:pStyle w:val="Liststycke"/>
        <w:numPr>
          <w:ilvl w:val="0"/>
          <w:numId w:val="44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Chapter 10 (Scheduling)</w:t>
      </w:r>
      <w:r w:rsidRPr="00AB6885">
        <w:rPr>
          <w:rFonts w:ascii="Times New Roman" w:hAnsi="Times New Roman"/>
          <w:lang w:val="en-US"/>
        </w:rPr>
        <w:t xml:space="preserve"> </w:t>
      </w:r>
    </w:p>
    <w:p w14:paraId="331BCAF6" w14:textId="321AC30A" w:rsidR="00AB6885" w:rsidRDefault="00AB6885" w:rsidP="00104A43">
      <w:pPr>
        <w:pStyle w:val="Liststycke"/>
        <w:ind w:left="1854"/>
        <w:rPr>
          <w:rFonts w:ascii="Times New Roman" w:hAnsi="Times New Roman"/>
          <w:lang w:val="en-US"/>
        </w:rPr>
      </w:pPr>
    </w:p>
    <w:p w14:paraId="4C460187" w14:textId="6199E77E" w:rsidR="00AB6885" w:rsidRPr="00EE0D2B" w:rsidRDefault="00AB6885" w:rsidP="00AB6885">
      <w:pPr>
        <w:rPr>
          <w:szCs w:val="24"/>
          <w:lang w:val="en-US"/>
        </w:rPr>
      </w:pPr>
      <w:r w:rsidRPr="00EE0D2B">
        <w:rPr>
          <w:szCs w:val="24"/>
          <w:lang w:val="en-US"/>
        </w:rPr>
        <w:t xml:space="preserve">And VGR specific </w:t>
      </w:r>
      <w:r w:rsidR="00506BEA">
        <w:rPr>
          <w:szCs w:val="24"/>
          <w:lang w:val="en-US"/>
        </w:rPr>
        <w:t xml:space="preserve">conformance </w:t>
      </w:r>
      <w:r w:rsidRPr="00EE0D2B">
        <w:rPr>
          <w:szCs w:val="24"/>
          <w:lang w:val="en-US"/>
        </w:rPr>
        <w:t>statements:</w:t>
      </w:r>
    </w:p>
    <w:p w14:paraId="2BBC1D1A" w14:textId="6E32F65A" w:rsidR="008326C6" w:rsidRPr="00AB6885" w:rsidRDefault="00AB6885" w:rsidP="00AB6885">
      <w:pPr>
        <w:pStyle w:val="Liststycke"/>
        <w:keepLines/>
        <w:numPr>
          <w:ilvl w:val="0"/>
          <w:numId w:val="46"/>
        </w:numPr>
        <w:spacing w:before="120"/>
        <w:rPr>
          <w:rFonts w:ascii="Times New Roman" w:hAnsi="Times New Roman"/>
          <w:sz w:val="24"/>
          <w:szCs w:val="24"/>
          <w:lang w:val="en-US"/>
        </w:rPr>
      </w:pPr>
      <w:r w:rsidRPr="00EE0D2B">
        <w:rPr>
          <w:rFonts w:ascii="Times New Roman" w:hAnsi="Times New Roman"/>
          <w:sz w:val="24"/>
          <w:szCs w:val="24"/>
          <w:lang w:val="en-US"/>
        </w:rPr>
        <w:t xml:space="preserve">Conformance Statement – </w:t>
      </w:r>
      <w:r w:rsidR="00E20A2C">
        <w:rPr>
          <w:rFonts w:ascii="Times New Roman" w:hAnsi="Times New Roman"/>
          <w:sz w:val="24"/>
          <w:szCs w:val="24"/>
          <w:lang w:val="en-US"/>
        </w:rPr>
        <w:t>SIU</w:t>
      </w:r>
      <w:r w:rsidRPr="00EE0D2B">
        <w:rPr>
          <w:rFonts w:ascii="Times New Roman" w:hAnsi="Times New Roman"/>
          <w:sz w:val="24"/>
          <w:szCs w:val="24"/>
          <w:lang w:val="en-US"/>
        </w:rPr>
        <w:t>.docx</w:t>
      </w:r>
    </w:p>
    <w:p w14:paraId="0333103E" w14:textId="1AEEE171" w:rsidR="0031773D" w:rsidRPr="00AB6885" w:rsidRDefault="0031773D" w:rsidP="0031773D">
      <w:pPr>
        <w:pStyle w:val="Rubrik2"/>
        <w:numPr>
          <w:ilvl w:val="1"/>
          <w:numId w:val="1"/>
        </w:numPr>
        <w:rPr>
          <w:b w:val="0"/>
          <w:lang w:val="en-US"/>
        </w:rPr>
      </w:pPr>
      <w:bookmarkStart w:id="15" w:name="_Toc477519903"/>
      <w:bookmarkStart w:id="16" w:name="_Toc482280606"/>
      <w:proofErr w:type="spellStart"/>
      <w:r w:rsidRPr="00AB6885">
        <w:rPr>
          <w:rFonts w:cs="Arial"/>
          <w:b w:val="0"/>
          <w:bCs/>
          <w:szCs w:val="24"/>
        </w:rPr>
        <w:t>Message</w:t>
      </w:r>
      <w:proofErr w:type="spellEnd"/>
      <w:r w:rsidRPr="00AB6885">
        <w:rPr>
          <w:rFonts w:cs="Arial"/>
          <w:b w:val="0"/>
          <w:bCs/>
          <w:szCs w:val="24"/>
        </w:rPr>
        <w:t xml:space="preserve"> </w:t>
      </w:r>
      <w:proofErr w:type="spellStart"/>
      <w:r w:rsidRPr="00AB6885">
        <w:rPr>
          <w:rFonts w:cs="Arial"/>
          <w:b w:val="0"/>
          <w:bCs/>
          <w:szCs w:val="24"/>
        </w:rPr>
        <w:t>Profile</w:t>
      </w:r>
      <w:bookmarkEnd w:id="15"/>
      <w:bookmarkEnd w:id="16"/>
      <w:proofErr w:type="spellEnd"/>
    </w:p>
    <w:p w14:paraId="5902D976" w14:textId="77777777" w:rsidR="0031773D" w:rsidRDefault="0031773D" w:rsidP="0031773D">
      <w:pPr>
        <w:keepLines w:val="0"/>
        <w:autoSpaceDE w:val="0"/>
        <w:autoSpaceDN w:val="0"/>
        <w:adjustRightInd w:val="0"/>
        <w:spacing w:before="0" w:after="0"/>
        <w:ind w:left="0" w:firstLine="576"/>
        <w:rPr>
          <w:szCs w:val="24"/>
        </w:rPr>
      </w:pPr>
      <w:r>
        <w:rPr>
          <w:szCs w:val="24"/>
        </w:rPr>
        <w:t>– HL7 Version: 2.6</w:t>
      </w:r>
    </w:p>
    <w:p w14:paraId="5D5D73E3" w14:textId="77777777" w:rsidR="0031773D" w:rsidRPr="0031773D" w:rsidRDefault="0031773D" w:rsidP="0031773D">
      <w:pPr>
        <w:keepLines w:val="0"/>
        <w:autoSpaceDE w:val="0"/>
        <w:autoSpaceDN w:val="0"/>
        <w:adjustRightInd w:val="0"/>
        <w:spacing w:before="0" w:after="0"/>
        <w:ind w:left="0" w:firstLine="576"/>
        <w:rPr>
          <w:szCs w:val="24"/>
        </w:rPr>
      </w:pPr>
      <w:r>
        <w:rPr>
          <w:szCs w:val="24"/>
        </w:rPr>
        <w:t xml:space="preserve">– </w:t>
      </w:r>
      <w:proofErr w:type="spellStart"/>
      <w:r>
        <w:rPr>
          <w:szCs w:val="24"/>
        </w:rPr>
        <w:t>Profile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Type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Constrainable</w:t>
      </w:r>
      <w:proofErr w:type="spellEnd"/>
    </w:p>
    <w:p w14:paraId="0A39A8ED" w14:textId="568E0D2B" w:rsidR="0031773D" w:rsidRDefault="001A4DAE" w:rsidP="00C27598">
      <w:pPr>
        <w:pStyle w:val="Rubrik2"/>
        <w:rPr>
          <w:lang w:val="en-US"/>
        </w:rPr>
      </w:pPr>
      <w:bookmarkStart w:id="17" w:name="_Toc86044559"/>
      <w:bookmarkStart w:id="18" w:name="_Toc159033686"/>
      <w:bookmarkStart w:id="19" w:name="_Toc187132672"/>
      <w:bookmarkStart w:id="20" w:name="_Toc276374138"/>
      <w:bookmarkStart w:id="21" w:name="_Toc277588039"/>
      <w:bookmarkStart w:id="22" w:name="_Toc477519904"/>
      <w:bookmarkStart w:id="23" w:name="_Toc482280607"/>
      <w:r w:rsidRPr="003D131D">
        <w:rPr>
          <w:lang w:val="en-US"/>
        </w:rPr>
        <w:t>Revision</w:t>
      </w:r>
      <w:r w:rsidR="00253474" w:rsidRPr="003D131D">
        <w:rPr>
          <w:lang w:val="en-US"/>
        </w:rPr>
        <w:t xml:space="preserve"> histor</w:t>
      </w:r>
      <w:bookmarkEnd w:id="6"/>
      <w:bookmarkEnd w:id="17"/>
      <w:bookmarkEnd w:id="18"/>
      <w:bookmarkEnd w:id="19"/>
      <w:bookmarkEnd w:id="20"/>
      <w:bookmarkEnd w:id="21"/>
      <w:r w:rsidRPr="003D131D">
        <w:rPr>
          <w:lang w:val="en-US"/>
        </w:rPr>
        <w:t>y</w:t>
      </w:r>
      <w:bookmarkEnd w:id="22"/>
      <w:bookmarkEnd w:id="23"/>
    </w:p>
    <w:p w14:paraId="5CCE4885" w14:textId="77777777" w:rsidR="00C27598" w:rsidRPr="00C27598" w:rsidRDefault="00C27598" w:rsidP="00C27598">
      <w:pPr>
        <w:rPr>
          <w:lang w:val="en-US"/>
        </w:rPr>
      </w:pPr>
    </w:p>
    <w:tbl>
      <w:tblPr>
        <w:tblW w:w="8727" w:type="dxa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3119"/>
        <w:gridCol w:w="2915"/>
      </w:tblGrid>
      <w:tr w:rsidR="00253474" w:rsidRPr="003D131D" w14:paraId="0E0618EA" w14:textId="77777777" w:rsidTr="001E57A5">
        <w:tc>
          <w:tcPr>
            <w:tcW w:w="1134" w:type="dxa"/>
            <w:shd w:val="clear" w:color="auto" w:fill="E0E0E0"/>
          </w:tcPr>
          <w:p w14:paraId="61123096" w14:textId="77777777" w:rsidR="00253474" w:rsidRPr="003D131D" w:rsidRDefault="00253474" w:rsidP="002645F4">
            <w:pPr>
              <w:pStyle w:val="StyleTableHeadingBold"/>
              <w:rPr>
                <w:lang w:val="en-US"/>
              </w:rPr>
            </w:pPr>
            <w:r w:rsidRPr="003D131D">
              <w:rPr>
                <w:lang w:val="en-US"/>
              </w:rPr>
              <w:t>Revision</w:t>
            </w:r>
          </w:p>
        </w:tc>
        <w:tc>
          <w:tcPr>
            <w:tcW w:w="1559" w:type="dxa"/>
            <w:shd w:val="clear" w:color="auto" w:fill="E0E0E0"/>
          </w:tcPr>
          <w:p w14:paraId="11DED5F1" w14:textId="77777777" w:rsidR="00253474" w:rsidRPr="003D131D" w:rsidRDefault="00253474" w:rsidP="002645F4">
            <w:pPr>
              <w:pStyle w:val="StyleTableHeadingBold"/>
              <w:rPr>
                <w:lang w:val="en-US"/>
              </w:rPr>
            </w:pPr>
            <w:r w:rsidRPr="003D131D">
              <w:rPr>
                <w:lang w:val="en-US"/>
              </w:rPr>
              <w:t>Datum</w:t>
            </w:r>
          </w:p>
        </w:tc>
        <w:tc>
          <w:tcPr>
            <w:tcW w:w="3119" w:type="dxa"/>
            <w:shd w:val="clear" w:color="auto" w:fill="E0E0E0"/>
          </w:tcPr>
          <w:p w14:paraId="2CC24429" w14:textId="77777777" w:rsidR="00253474" w:rsidRPr="003D131D" w:rsidRDefault="00253474" w:rsidP="002645F4">
            <w:pPr>
              <w:pStyle w:val="StyleTableHeadingBold"/>
              <w:rPr>
                <w:lang w:val="en-US"/>
              </w:rPr>
            </w:pPr>
            <w:proofErr w:type="spellStart"/>
            <w:r w:rsidRPr="003D131D">
              <w:rPr>
                <w:lang w:val="en-US"/>
              </w:rPr>
              <w:t>Beskrivning</w:t>
            </w:r>
            <w:proofErr w:type="spellEnd"/>
          </w:p>
        </w:tc>
        <w:tc>
          <w:tcPr>
            <w:tcW w:w="2915" w:type="dxa"/>
            <w:shd w:val="clear" w:color="auto" w:fill="E0E0E0"/>
          </w:tcPr>
          <w:p w14:paraId="33BDA8EB" w14:textId="77777777" w:rsidR="00253474" w:rsidRPr="003D131D" w:rsidRDefault="00253474" w:rsidP="002645F4">
            <w:pPr>
              <w:pStyle w:val="StyleTableHeadingBold"/>
              <w:rPr>
                <w:lang w:val="en-US"/>
              </w:rPr>
            </w:pPr>
            <w:proofErr w:type="spellStart"/>
            <w:r w:rsidRPr="003D131D">
              <w:rPr>
                <w:lang w:val="en-US"/>
              </w:rPr>
              <w:t>Utfärdare</w:t>
            </w:r>
            <w:proofErr w:type="spellEnd"/>
          </w:p>
        </w:tc>
      </w:tr>
      <w:tr w:rsidR="00253474" w:rsidRPr="00D267EC" w14:paraId="0A9FE860" w14:textId="77777777" w:rsidTr="001E57A5">
        <w:tc>
          <w:tcPr>
            <w:tcW w:w="1134" w:type="dxa"/>
          </w:tcPr>
          <w:p w14:paraId="1AF67ECF" w14:textId="77777777" w:rsidR="00253474" w:rsidRPr="00D267EC" w:rsidRDefault="00253474" w:rsidP="002645F4">
            <w:pPr>
              <w:pStyle w:val="Tabletext0"/>
            </w:pPr>
            <w:r w:rsidRPr="003D131D">
              <w:rPr>
                <w:lang w:val="en-US"/>
              </w:rPr>
              <w:t>P</w:t>
            </w:r>
            <w:r w:rsidRPr="00D267EC">
              <w:t>A1</w:t>
            </w:r>
          </w:p>
        </w:tc>
        <w:tc>
          <w:tcPr>
            <w:tcW w:w="1559" w:type="dxa"/>
          </w:tcPr>
          <w:p w14:paraId="7D6B8EB5" w14:textId="68D5E550" w:rsidR="00253474" w:rsidRPr="00D267EC" w:rsidRDefault="0042291A" w:rsidP="008326C6">
            <w:pPr>
              <w:pStyle w:val="Tabletext0"/>
            </w:pPr>
            <w:r>
              <w:t>2017-03-14</w:t>
            </w:r>
          </w:p>
        </w:tc>
        <w:tc>
          <w:tcPr>
            <w:tcW w:w="3119" w:type="dxa"/>
          </w:tcPr>
          <w:p w14:paraId="224EA8D9" w14:textId="48BF16A8" w:rsidR="00253474" w:rsidRPr="00D267EC" w:rsidRDefault="00695645" w:rsidP="002645F4">
            <w:pPr>
              <w:pStyle w:val="Tabletext0"/>
            </w:pPr>
            <w:r>
              <w:t>Initial version</w:t>
            </w:r>
          </w:p>
        </w:tc>
        <w:tc>
          <w:tcPr>
            <w:tcW w:w="2915" w:type="dxa"/>
          </w:tcPr>
          <w:p w14:paraId="3EB0404F" w14:textId="56A8BFEA" w:rsidR="00253474" w:rsidRPr="00D267EC" w:rsidRDefault="0042291A" w:rsidP="0042291A">
            <w:pPr>
              <w:pStyle w:val="Tabletext0"/>
            </w:pPr>
            <w:r>
              <w:t>Robin Seybold</w:t>
            </w:r>
          </w:p>
        </w:tc>
      </w:tr>
      <w:tr w:rsidR="00FC1937" w:rsidRPr="00FC1937" w14:paraId="3637DA5A" w14:textId="77777777" w:rsidTr="001E57A5">
        <w:tc>
          <w:tcPr>
            <w:tcW w:w="1134" w:type="dxa"/>
          </w:tcPr>
          <w:p w14:paraId="77653E80" w14:textId="17C08850" w:rsidR="00FC1937" w:rsidRPr="003D131D" w:rsidRDefault="00FC1937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PA2</w:t>
            </w:r>
          </w:p>
        </w:tc>
        <w:tc>
          <w:tcPr>
            <w:tcW w:w="1559" w:type="dxa"/>
          </w:tcPr>
          <w:p w14:paraId="021BB11C" w14:textId="22A0FDAB" w:rsidR="00FC1937" w:rsidRDefault="00FC1937" w:rsidP="008326C6">
            <w:pPr>
              <w:pStyle w:val="Tabletext0"/>
            </w:pPr>
            <w:r>
              <w:t>2017-04-10</w:t>
            </w:r>
          </w:p>
        </w:tc>
        <w:tc>
          <w:tcPr>
            <w:tcW w:w="3119" w:type="dxa"/>
          </w:tcPr>
          <w:p w14:paraId="7B663557" w14:textId="15305F71" w:rsidR="00FC1937" w:rsidRPr="00FC1937" w:rsidRDefault="00FC1937" w:rsidP="002645F4">
            <w:pPr>
              <w:pStyle w:val="Tabletext0"/>
              <w:rPr>
                <w:lang w:val="en-US"/>
              </w:rPr>
            </w:pPr>
            <w:r w:rsidRPr="00FC1937">
              <w:rPr>
                <w:lang w:val="en-US"/>
              </w:rPr>
              <w:t>Corrected the Z04 query specification</w:t>
            </w:r>
          </w:p>
        </w:tc>
        <w:tc>
          <w:tcPr>
            <w:tcW w:w="2915" w:type="dxa"/>
          </w:tcPr>
          <w:p w14:paraId="1B195753" w14:textId="7BCA2F1D" w:rsidR="00FC1937" w:rsidRPr="00FC1937" w:rsidRDefault="00FC1937" w:rsidP="0042291A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Robin Seybold</w:t>
            </w:r>
          </w:p>
        </w:tc>
      </w:tr>
      <w:tr w:rsidR="00A8304D" w:rsidRPr="00A8304D" w14:paraId="042D28B5" w14:textId="77777777" w:rsidTr="001E57A5">
        <w:tc>
          <w:tcPr>
            <w:tcW w:w="1134" w:type="dxa"/>
          </w:tcPr>
          <w:p w14:paraId="4D252B34" w14:textId="537F65F2" w:rsidR="00A8304D" w:rsidRDefault="00A8304D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PA3</w:t>
            </w:r>
          </w:p>
        </w:tc>
        <w:tc>
          <w:tcPr>
            <w:tcW w:w="1559" w:type="dxa"/>
          </w:tcPr>
          <w:p w14:paraId="25F74A8D" w14:textId="5E8449B1" w:rsidR="00A8304D" w:rsidRDefault="00A8304D" w:rsidP="008326C6">
            <w:pPr>
              <w:pStyle w:val="Tabletext0"/>
            </w:pPr>
            <w:r>
              <w:t>2017-04-21</w:t>
            </w:r>
          </w:p>
        </w:tc>
        <w:tc>
          <w:tcPr>
            <w:tcW w:w="3119" w:type="dxa"/>
          </w:tcPr>
          <w:p w14:paraId="1AF3C2D7" w14:textId="43331546" w:rsidR="00A8304D" w:rsidRPr="00FC1937" w:rsidRDefault="00A8304D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Changed the Z02 query name</w:t>
            </w:r>
            <w:r w:rsidR="00DA7228">
              <w:rPr>
                <w:lang w:val="en-US"/>
              </w:rPr>
              <w:br/>
              <w:t>Updated the Z04 purpose</w:t>
            </w:r>
          </w:p>
        </w:tc>
        <w:tc>
          <w:tcPr>
            <w:tcW w:w="2915" w:type="dxa"/>
          </w:tcPr>
          <w:p w14:paraId="14866DC0" w14:textId="51519A57" w:rsidR="00A8304D" w:rsidRDefault="00A8304D" w:rsidP="0042291A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Robin Seybold</w:t>
            </w:r>
          </w:p>
        </w:tc>
      </w:tr>
      <w:tr w:rsidR="002050AF" w:rsidRPr="002050AF" w14:paraId="083E5E70" w14:textId="77777777" w:rsidTr="001E57A5">
        <w:tc>
          <w:tcPr>
            <w:tcW w:w="1134" w:type="dxa"/>
          </w:tcPr>
          <w:p w14:paraId="389A6428" w14:textId="3CE2ADB1" w:rsidR="002050AF" w:rsidRDefault="002050AF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PA4</w:t>
            </w:r>
          </w:p>
        </w:tc>
        <w:tc>
          <w:tcPr>
            <w:tcW w:w="1559" w:type="dxa"/>
          </w:tcPr>
          <w:p w14:paraId="1601312B" w14:textId="4E8DCB01" w:rsidR="002050AF" w:rsidRDefault="002050AF" w:rsidP="008326C6">
            <w:pPr>
              <w:pStyle w:val="Tabletext0"/>
            </w:pPr>
            <w:r>
              <w:t>2017-05-11</w:t>
            </w:r>
          </w:p>
        </w:tc>
        <w:tc>
          <w:tcPr>
            <w:tcW w:w="3119" w:type="dxa"/>
          </w:tcPr>
          <w:p w14:paraId="46C801E8" w14:textId="3E204C08" w:rsidR="002050AF" w:rsidRDefault="002050AF" w:rsidP="002645F4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Added RGS to response messages</w:t>
            </w:r>
          </w:p>
        </w:tc>
        <w:tc>
          <w:tcPr>
            <w:tcW w:w="2915" w:type="dxa"/>
          </w:tcPr>
          <w:p w14:paraId="01FDFF78" w14:textId="7811B3FB" w:rsidR="002050AF" w:rsidRDefault="002050AF" w:rsidP="0042291A">
            <w:pPr>
              <w:pStyle w:val="Tabletext0"/>
              <w:rPr>
                <w:lang w:val="en-US"/>
              </w:rPr>
            </w:pPr>
            <w:r>
              <w:rPr>
                <w:lang w:val="en-US"/>
              </w:rPr>
              <w:t>Robin Seybold</w:t>
            </w:r>
          </w:p>
        </w:tc>
      </w:tr>
    </w:tbl>
    <w:p w14:paraId="1F043EC8" w14:textId="2EB057AD" w:rsidR="00A528D7" w:rsidRPr="00AB6885" w:rsidRDefault="00A528D7" w:rsidP="00A528D7">
      <w:pPr>
        <w:ind w:left="0"/>
        <w:rPr>
          <w:lang w:val="en-US"/>
        </w:rPr>
      </w:pPr>
      <w:bookmarkStart w:id="24" w:name="_GoBack"/>
      <w:bookmarkEnd w:id="7"/>
      <w:bookmarkEnd w:id="8"/>
      <w:bookmarkEnd w:id="9"/>
      <w:bookmarkEnd w:id="24"/>
    </w:p>
    <w:bookmarkStart w:id="25" w:name="_Toc477519905"/>
    <w:bookmarkStart w:id="26" w:name="_Toc243457263"/>
    <w:bookmarkStart w:id="27" w:name="_Toc482280608"/>
    <w:p w14:paraId="00E92E51" w14:textId="69B3C33E" w:rsidR="00253474" w:rsidRPr="000A3FD3" w:rsidRDefault="002050AF" w:rsidP="00253474">
      <w:pPr>
        <w:pStyle w:val="Rubrik1"/>
        <w:rPr>
          <w:lang w:val="en-US"/>
        </w:rPr>
      </w:pPr>
      <w:sdt>
        <w:sdtPr>
          <w:rPr>
            <w:lang w:val="en-US"/>
          </w:rPr>
          <w:alias w:val="Message Type"/>
          <w:tag w:val=""/>
          <w:id w:val="716696326"/>
          <w:placeholder>
            <w:docPart w:val="3316F91B6C484F4FB01064EA69CE827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04A43">
            <w:rPr>
              <w:lang w:val="en-US"/>
            </w:rPr>
            <w:t>SIU Queries</w:t>
          </w:r>
        </w:sdtContent>
      </w:sdt>
      <w:bookmarkEnd w:id="25"/>
      <w:bookmarkEnd w:id="27"/>
    </w:p>
    <w:p w14:paraId="2CBC03C2" w14:textId="7104D016" w:rsidR="00B50501" w:rsidRPr="00C27598" w:rsidRDefault="000E6D5B" w:rsidP="00B50501">
      <w:pPr>
        <w:rPr>
          <w:rFonts w:ascii="Calibri" w:eastAsia="Calibri" w:hAnsi="Calibri"/>
          <w:sz w:val="22"/>
          <w:szCs w:val="22"/>
          <w:lang w:val="en-US" w:eastAsia="en-US"/>
        </w:rPr>
      </w:pPr>
      <w:bookmarkStart w:id="28" w:name="_Toc277753233"/>
      <w:bookmarkStart w:id="29" w:name="_Toc277753234"/>
      <w:bookmarkStart w:id="30" w:name="_Toc277753235"/>
      <w:bookmarkEnd w:id="26"/>
      <w:bookmarkEnd w:id="28"/>
      <w:bookmarkEnd w:id="29"/>
      <w:bookmarkEnd w:id="30"/>
      <w:r w:rsidRPr="004969B4">
        <w:rPr>
          <w:lang w:val="en-US"/>
        </w:rPr>
        <w:t xml:space="preserve">VGR supports the following </w:t>
      </w:r>
      <w:r w:rsidR="00D33758">
        <w:rPr>
          <w:lang w:val="en-US"/>
        </w:rPr>
        <w:t>Scheduling</w:t>
      </w:r>
      <w:r w:rsidR="008326C6">
        <w:rPr>
          <w:lang w:val="en-US"/>
        </w:rPr>
        <w:t xml:space="preserve"> Query </w:t>
      </w:r>
      <w:r w:rsidR="000B594D">
        <w:rPr>
          <w:lang w:val="en-US"/>
        </w:rPr>
        <w:t>profiles</w:t>
      </w:r>
      <w:r w:rsidRPr="004969B4">
        <w:rPr>
          <w:lang w:val="en-US"/>
        </w:rPr>
        <w:t>:</w:t>
      </w:r>
      <w:r w:rsidR="00C27598" w:rsidRPr="00C27598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B50501">
        <w:rPr>
          <w:rFonts w:ascii="Calibri" w:eastAsia="Calibri" w:hAnsi="Calibri"/>
          <w:sz w:val="22"/>
          <w:szCs w:val="22"/>
          <w:lang w:val="en-US" w:eastAsia="en-US"/>
        </w:rPr>
        <w:br/>
      </w:r>
    </w:p>
    <w:tbl>
      <w:tblPr>
        <w:tblStyle w:val="Tabellrutnt1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C27598" w:rsidRPr="00C27598" w14:paraId="47337B7C" w14:textId="77777777" w:rsidTr="000B594D">
        <w:tc>
          <w:tcPr>
            <w:tcW w:w="2830" w:type="dxa"/>
          </w:tcPr>
          <w:p w14:paraId="20E70F52" w14:textId="77777777" w:rsidR="00C27598" w:rsidRPr="00B50501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  <w:lang w:val="en-US"/>
              </w:rPr>
            </w:pPr>
            <w:r w:rsidRPr="00B50501">
              <w:rPr>
                <w:b/>
                <w:sz w:val="22"/>
                <w:lang w:val="en-US"/>
              </w:rPr>
              <w:t>Query Statement ID:</w:t>
            </w:r>
          </w:p>
        </w:tc>
        <w:tc>
          <w:tcPr>
            <w:tcW w:w="6231" w:type="dxa"/>
          </w:tcPr>
          <w:p w14:paraId="5B437D87" w14:textId="77777777" w:rsidR="00C27598" w:rsidRPr="00B50501" w:rsidRDefault="00C27598" w:rsidP="00C27598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B50501">
              <w:rPr>
                <w:sz w:val="22"/>
                <w:lang w:val="en-US"/>
              </w:rPr>
              <w:t>Z01</w:t>
            </w:r>
          </w:p>
        </w:tc>
      </w:tr>
      <w:tr w:rsidR="00C27598" w:rsidRPr="00C27598" w14:paraId="64433A86" w14:textId="77777777" w:rsidTr="000B594D">
        <w:tc>
          <w:tcPr>
            <w:tcW w:w="2830" w:type="dxa"/>
          </w:tcPr>
          <w:p w14:paraId="1D151CEA" w14:textId="77777777" w:rsidR="00C27598" w:rsidRPr="00B50501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  <w:lang w:val="en-US"/>
              </w:rPr>
            </w:pPr>
            <w:r w:rsidRPr="00B50501">
              <w:rPr>
                <w:b/>
                <w:sz w:val="22"/>
                <w:lang w:val="en-US"/>
              </w:rPr>
              <w:t>Type:</w:t>
            </w:r>
          </w:p>
        </w:tc>
        <w:tc>
          <w:tcPr>
            <w:tcW w:w="6231" w:type="dxa"/>
          </w:tcPr>
          <w:p w14:paraId="4E0300D1" w14:textId="77777777" w:rsidR="00C27598" w:rsidRPr="00B50501" w:rsidRDefault="00C27598" w:rsidP="00C27598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B50501">
              <w:rPr>
                <w:sz w:val="22"/>
                <w:lang w:val="en-US"/>
              </w:rPr>
              <w:t>Query</w:t>
            </w:r>
          </w:p>
        </w:tc>
      </w:tr>
      <w:tr w:rsidR="00C27598" w:rsidRPr="00C27598" w14:paraId="11F3EE61" w14:textId="77777777" w:rsidTr="000B594D">
        <w:tc>
          <w:tcPr>
            <w:tcW w:w="2830" w:type="dxa"/>
          </w:tcPr>
          <w:p w14:paraId="02291667" w14:textId="77777777" w:rsidR="00C27598" w:rsidRPr="00B50501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  <w:lang w:val="en-US"/>
              </w:rPr>
            </w:pPr>
            <w:r w:rsidRPr="00B50501">
              <w:rPr>
                <w:b/>
                <w:sz w:val="22"/>
                <w:lang w:val="en-US"/>
              </w:rPr>
              <w:t>Query Name:</w:t>
            </w:r>
          </w:p>
        </w:tc>
        <w:tc>
          <w:tcPr>
            <w:tcW w:w="6231" w:type="dxa"/>
          </w:tcPr>
          <w:p w14:paraId="7D4D1A39" w14:textId="77777777" w:rsidR="00C27598" w:rsidRPr="00B50501" w:rsidRDefault="00C27598" w:rsidP="00C27598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B50501">
              <w:rPr>
                <w:sz w:val="22"/>
                <w:lang w:val="en-US"/>
              </w:rPr>
              <w:t>Today’s appointments by patient</w:t>
            </w:r>
          </w:p>
        </w:tc>
      </w:tr>
      <w:tr w:rsidR="00C27598" w:rsidRPr="00C27598" w14:paraId="6C2E693F" w14:textId="77777777" w:rsidTr="000B594D">
        <w:tc>
          <w:tcPr>
            <w:tcW w:w="2830" w:type="dxa"/>
          </w:tcPr>
          <w:p w14:paraId="560CB868" w14:textId="77777777" w:rsidR="00C27598" w:rsidRPr="00B50501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  <w:lang w:val="en-US"/>
              </w:rPr>
            </w:pPr>
            <w:r w:rsidRPr="00B50501">
              <w:rPr>
                <w:b/>
                <w:sz w:val="22"/>
                <w:lang w:val="en-US"/>
              </w:rPr>
              <w:t>Query Trigger:</w:t>
            </w:r>
          </w:p>
        </w:tc>
        <w:tc>
          <w:tcPr>
            <w:tcW w:w="6231" w:type="dxa"/>
          </w:tcPr>
          <w:p w14:paraId="410B5E53" w14:textId="39AB5DA7" w:rsidR="00C27598" w:rsidRPr="00B50501" w:rsidRDefault="000C13A2" w:rsidP="00C27598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B50501">
              <w:rPr>
                <w:sz w:val="22"/>
                <w:lang w:val="en-US"/>
              </w:rPr>
              <w:t>QBP^Q11^QBP_Q11</w:t>
            </w:r>
          </w:p>
        </w:tc>
      </w:tr>
      <w:tr w:rsidR="00C27598" w:rsidRPr="00C27598" w14:paraId="4819A950" w14:textId="77777777" w:rsidTr="000B594D">
        <w:tc>
          <w:tcPr>
            <w:tcW w:w="2830" w:type="dxa"/>
          </w:tcPr>
          <w:p w14:paraId="4B888096" w14:textId="77777777" w:rsidR="00C27598" w:rsidRPr="00B50501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  <w:lang w:val="en-US"/>
              </w:rPr>
            </w:pPr>
            <w:r w:rsidRPr="00B50501">
              <w:rPr>
                <w:b/>
                <w:sz w:val="22"/>
                <w:lang w:val="en-US"/>
              </w:rPr>
              <w:t>Query Mode:</w:t>
            </w:r>
          </w:p>
        </w:tc>
        <w:tc>
          <w:tcPr>
            <w:tcW w:w="6231" w:type="dxa"/>
          </w:tcPr>
          <w:p w14:paraId="4EB9C725" w14:textId="77777777" w:rsidR="00C27598" w:rsidRPr="00C27598" w:rsidRDefault="00C27598" w:rsidP="00C27598">
            <w:pPr>
              <w:keepLines w:val="0"/>
              <w:spacing w:before="0" w:after="0"/>
              <w:ind w:left="0"/>
              <w:rPr>
                <w:sz w:val="22"/>
              </w:rPr>
            </w:pPr>
            <w:proofErr w:type="spellStart"/>
            <w:r w:rsidRPr="00C27598">
              <w:rPr>
                <w:sz w:val="22"/>
              </w:rPr>
              <w:t>Batch</w:t>
            </w:r>
            <w:proofErr w:type="spellEnd"/>
          </w:p>
        </w:tc>
      </w:tr>
      <w:tr w:rsidR="00C27598" w:rsidRPr="00C27598" w14:paraId="4904CA26" w14:textId="77777777" w:rsidTr="000B594D">
        <w:tc>
          <w:tcPr>
            <w:tcW w:w="2830" w:type="dxa"/>
          </w:tcPr>
          <w:p w14:paraId="1B8137DC" w14:textId="77777777" w:rsidR="00C27598" w:rsidRPr="00C27598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Response</w:t>
            </w:r>
            <w:proofErr w:type="spellEnd"/>
            <w:r w:rsidRPr="00C27598">
              <w:rPr>
                <w:b/>
                <w:sz w:val="22"/>
              </w:rPr>
              <w:t xml:space="preserve"> Trigger:</w:t>
            </w:r>
          </w:p>
        </w:tc>
        <w:tc>
          <w:tcPr>
            <w:tcW w:w="6231" w:type="dxa"/>
          </w:tcPr>
          <w:p w14:paraId="4748A593" w14:textId="42CE0F20" w:rsidR="00C27598" w:rsidRPr="00C27598" w:rsidRDefault="00C27598" w:rsidP="000C13A2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RSP^</w:t>
            </w:r>
            <w:r w:rsidR="000C13A2">
              <w:rPr>
                <w:sz w:val="22"/>
              </w:rPr>
              <w:t>K11</w:t>
            </w:r>
            <w:r w:rsidRPr="00C27598">
              <w:rPr>
                <w:sz w:val="22"/>
              </w:rPr>
              <w:t>^RSP_K11</w:t>
            </w:r>
          </w:p>
        </w:tc>
      </w:tr>
      <w:tr w:rsidR="00C27598" w:rsidRPr="00EE1678" w14:paraId="546DF0E9" w14:textId="77777777" w:rsidTr="000B594D">
        <w:tc>
          <w:tcPr>
            <w:tcW w:w="2830" w:type="dxa"/>
          </w:tcPr>
          <w:p w14:paraId="57CBF429" w14:textId="77777777" w:rsidR="00C27598" w:rsidRPr="00C27598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 xml:space="preserve">Query </w:t>
            </w:r>
            <w:proofErr w:type="spellStart"/>
            <w:r w:rsidRPr="00C27598">
              <w:rPr>
                <w:b/>
                <w:sz w:val="22"/>
              </w:rPr>
              <w:t>Characteristics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4662B95D" w14:textId="2E5B03E7" w:rsidR="00C27598" w:rsidRPr="00C27598" w:rsidRDefault="00C27598" w:rsidP="00A21A34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C27598">
              <w:rPr>
                <w:sz w:val="22"/>
                <w:lang w:val="en-US"/>
              </w:rPr>
              <w:t>Specifi</w:t>
            </w:r>
            <w:r w:rsidR="00A21A34">
              <w:rPr>
                <w:sz w:val="22"/>
                <w:lang w:val="en-US"/>
              </w:rPr>
              <w:t>es the identifier of a patient</w:t>
            </w:r>
          </w:p>
        </w:tc>
      </w:tr>
      <w:tr w:rsidR="00C27598" w:rsidRPr="00EE1678" w14:paraId="6D92DF9E" w14:textId="77777777" w:rsidTr="000B594D">
        <w:tc>
          <w:tcPr>
            <w:tcW w:w="2830" w:type="dxa"/>
          </w:tcPr>
          <w:p w14:paraId="18C00977" w14:textId="77777777" w:rsidR="00C27598" w:rsidRPr="00C27598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Purpose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1A37E683" w14:textId="77777777" w:rsidR="00C27598" w:rsidRPr="00C27598" w:rsidRDefault="00C27598" w:rsidP="00C27598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C27598">
              <w:rPr>
                <w:sz w:val="22"/>
                <w:lang w:val="en-US"/>
              </w:rPr>
              <w:t>Find all appointments for a patient with specified identifier for the current date</w:t>
            </w:r>
          </w:p>
        </w:tc>
      </w:tr>
      <w:tr w:rsidR="00C27598" w:rsidRPr="00C27598" w14:paraId="16BD899C" w14:textId="77777777" w:rsidTr="000B594D">
        <w:tc>
          <w:tcPr>
            <w:tcW w:w="2830" w:type="dxa"/>
          </w:tcPr>
          <w:p w14:paraId="36999ACC" w14:textId="77777777" w:rsidR="00C27598" w:rsidRPr="00C27598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Response</w:t>
            </w:r>
            <w:proofErr w:type="spellEnd"/>
            <w:r w:rsidRPr="00C27598">
              <w:rPr>
                <w:b/>
                <w:sz w:val="22"/>
              </w:rPr>
              <w:t xml:space="preserve"> </w:t>
            </w:r>
            <w:proofErr w:type="spellStart"/>
            <w:r w:rsidRPr="00C27598">
              <w:rPr>
                <w:b/>
                <w:sz w:val="22"/>
              </w:rPr>
              <w:t>Characteristics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3DD45B40" w14:textId="51CE7119" w:rsidR="00C27598" w:rsidRPr="00C27598" w:rsidRDefault="00C27598" w:rsidP="000B594D">
            <w:pPr>
              <w:keepLines w:val="0"/>
              <w:spacing w:before="0" w:after="0"/>
              <w:ind w:left="0"/>
              <w:rPr>
                <w:sz w:val="22"/>
              </w:rPr>
            </w:pPr>
            <w:proofErr w:type="spellStart"/>
            <w:r w:rsidRPr="00C27598">
              <w:rPr>
                <w:sz w:val="22"/>
              </w:rPr>
              <w:t>Sorted</w:t>
            </w:r>
            <w:proofErr w:type="spellEnd"/>
            <w:r w:rsidRPr="00C27598">
              <w:rPr>
                <w:sz w:val="22"/>
              </w:rPr>
              <w:t xml:space="preserve"> by </w:t>
            </w:r>
            <w:proofErr w:type="spellStart"/>
            <w:r w:rsidRPr="00C27598">
              <w:rPr>
                <w:sz w:val="22"/>
              </w:rPr>
              <w:t>time</w:t>
            </w:r>
            <w:proofErr w:type="spellEnd"/>
            <w:r w:rsidRPr="00C27598">
              <w:rPr>
                <w:sz w:val="22"/>
              </w:rPr>
              <w:t xml:space="preserve"> </w:t>
            </w:r>
            <w:proofErr w:type="spellStart"/>
            <w:r w:rsidR="000B594D">
              <w:rPr>
                <w:sz w:val="22"/>
              </w:rPr>
              <w:t>ascending</w:t>
            </w:r>
            <w:proofErr w:type="spellEnd"/>
          </w:p>
        </w:tc>
      </w:tr>
      <w:tr w:rsidR="00C27598" w:rsidRPr="00C27598" w14:paraId="1DC37DCE" w14:textId="77777777" w:rsidTr="000B594D">
        <w:tc>
          <w:tcPr>
            <w:tcW w:w="2830" w:type="dxa"/>
          </w:tcPr>
          <w:p w14:paraId="0054D39B" w14:textId="77777777" w:rsidR="00C27598" w:rsidRPr="00C27598" w:rsidRDefault="00C27598" w:rsidP="00C27598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Based</w:t>
            </w:r>
            <w:proofErr w:type="spellEnd"/>
            <w:r w:rsidRPr="00C27598">
              <w:rPr>
                <w:b/>
                <w:sz w:val="22"/>
              </w:rPr>
              <w:t xml:space="preserve"> on Segment </w:t>
            </w:r>
            <w:proofErr w:type="spellStart"/>
            <w:r w:rsidRPr="00C27598">
              <w:rPr>
                <w:b/>
                <w:sz w:val="22"/>
              </w:rPr>
              <w:t>Pattern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5146A20C" w14:textId="77777777" w:rsidR="00C27598" w:rsidRPr="00C27598" w:rsidRDefault="00C27598" w:rsidP="00C27598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SIU_S12</w:t>
            </w:r>
          </w:p>
        </w:tc>
      </w:tr>
    </w:tbl>
    <w:p w14:paraId="500D28DA" w14:textId="77777777" w:rsidR="000B594D" w:rsidRPr="00C27598" w:rsidRDefault="000B594D" w:rsidP="000B594D">
      <w:pPr>
        <w:keepLines w:val="0"/>
        <w:spacing w:before="0" w:after="160" w:line="259" w:lineRule="auto"/>
        <w:ind w:left="0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Style w:val="Tabellrutnt1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0B594D" w:rsidRPr="00C27598" w14:paraId="65FFB287" w14:textId="77777777" w:rsidTr="000C13A2">
        <w:tc>
          <w:tcPr>
            <w:tcW w:w="2830" w:type="dxa"/>
          </w:tcPr>
          <w:p w14:paraId="23E52131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>Query Statement ID:</w:t>
            </w:r>
          </w:p>
        </w:tc>
        <w:tc>
          <w:tcPr>
            <w:tcW w:w="6231" w:type="dxa"/>
          </w:tcPr>
          <w:p w14:paraId="28372128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Z02</w:t>
            </w:r>
          </w:p>
        </w:tc>
      </w:tr>
      <w:tr w:rsidR="000B594D" w:rsidRPr="00C27598" w14:paraId="068DF02C" w14:textId="77777777" w:rsidTr="000C13A2">
        <w:tc>
          <w:tcPr>
            <w:tcW w:w="2830" w:type="dxa"/>
          </w:tcPr>
          <w:p w14:paraId="1D70CB53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Type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0B34E04F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Query</w:t>
            </w:r>
          </w:p>
        </w:tc>
      </w:tr>
      <w:tr w:rsidR="000B594D" w:rsidRPr="00C27598" w14:paraId="7CD606B2" w14:textId="77777777" w:rsidTr="000C13A2">
        <w:tc>
          <w:tcPr>
            <w:tcW w:w="2830" w:type="dxa"/>
          </w:tcPr>
          <w:p w14:paraId="0E4387AD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 xml:space="preserve">Query </w:t>
            </w:r>
            <w:proofErr w:type="spellStart"/>
            <w:r w:rsidRPr="00C27598">
              <w:rPr>
                <w:b/>
                <w:sz w:val="22"/>
              </w:rPr>
              <w:t>Name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4FB8BA75" w14:textId="5ABD3D8C" w:rsidR="000B594D" w:rsidRPr="00C27598" w:rsidRDefault="00A21A34" w:rsidP="002679E7">
            <w:pPr>
              <w:keepLines w:val="0"/>
              <w:spacing w:before="0" w:after="0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Appointments</w:t>
            </w:r>
            <w:proofErr w:type="spellEnd"/>
            <w:r>
              <w:rPr>
                <w:sz w:val="22"/>
              </w:rPr>
              <w:t xml:space="preserve"> </w:t>
            </w:r>
            <w:r w:rsidR="002679E7">
              <w:rPr>
                <w:sz w:val="22"/>
              </w:rPr>
              <w:t>for</w:t>
            </w:r>
            <w:r>
              <w:rPr>
                <w:sz w:val="22"/>
              </w:rPr>
              <w:t xml:space="preserve"> date</w:t>
            </w:r>
          </w:p>
        </w:tc>
      </w:tr>
      <w:tr w:rsidR="000B594D" w:rsidRPr="00C27598" w14:paraId="19D362DF" w14:textId="77777777" w:rsidTr="000C13A2">
        <w:tc>
          <w:tcPr>
            <w:tcW w:w="2830" w:type="dxa"/>
          </w:tcPr>
          <w:p w14:paraId="39CBE5F5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>Query Trigger:</w:t>
            </w:r>
          </w:p>
        </w:tc>
        <w:tc>
          <w:tcPr>
            <w:tcW w:w="6231" w:type="dxa"/>
          </w:tcPr>
          <w:p w14:paraId="5E41B541" w14:textId="5A99E644" w:rsidR="000B594D" w:rsidRPr="00C27598" w:rsidRDefault="000C13A2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QBP^</w:t>
            </w:r>
            <w:r>
              <w:rPr>
                <w:sz w:val="22"/>
              </w:rPr>
              <w:t>Q11</w:t>
            </w:r>
            <w:r w:rsidRPr="00C27598">
              <w:rPr>
                <w:sz w:val="22"/>
              </w:rPr>
              <w:t>^QBP_Q11</w:t>
            </w:r>
          </w:p>
        </w:tc>
      </w:tr>
      <w:tr w:rsidR="000B594D" w:rsidRPr="00C27598" w14:paraId="1674220E" w14:textId="77777777" w:rsidTr="000C13A2">
        <w:tc>
          <w:tcPr>
            <w:tcW w:w="2830" w:type="dxa"/>
          </w:tcPr>
          <w:p w14:paraId="5D84B9D6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>Query Mode:</w:t>
            </w:r>
          </w:p>
        </w:tc>
        <w:tc>
          <w:tcPr>
            <w:tcW w:w="6231" w:type="dxa"/>
          </w:tcPr>
          <w:p w14:paraId="47DA22C1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proofErr w:type="spellStart"/>
            <w:r w:rsidRPr="00C27598">
              <w:rPr>
                <w:sz w:val="22"/>
              </w:rPr>
              <w:t>Batch</w:t>
            </w:r>
            <w:proofErr w:type="spellEnd"/>
          </w:p>
        </w:tc>
      </w:tr>
      <w:tr w:rsidR="000C13A2" w:rsidRPr="00C27598" w14:paraId="21DD410C" w14:textId="77777777" w:rsidTr="000C13A2">
        <w:tc>
          <w:tcPr>
            <w:tcW w:w="2830" w:type="dxa"/>
          </w:tcPr>
          <w:p w14:paraId="004B21B2" w14:textId="77777777" w:rsidR="000C13A2" w:rsidRPr="00C27598" w:rsidRDefault="000C13A2" w:rsidP="000C13A2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Response</w:t>
            </w:r>
            <w:proofErr w:type="spellEnd"/>
            <w:r w:rsidRPr="00C27598">
              <w:rPr>
                <w:b/>
                <w:sz w:val="22"/>
              </w:rPr>
              <w:t xml:space="preserve"> Trigger:</w:t>
            </w:r>
          </w:p>
        </w:tc>
        <w:tc>
          <w:tcPr>
            <w:tcW w:w="6231" w:type="dxa"/>
          </w:tcPr>
          <w:p w14:paraId="5D585C64" w14:textId="1E02A907" w:rsidR="000C13A2" w:rsidRPr="00C27598" w:rsidRDefault="000C13A2" w:rsidP="000C13A2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RSP^</w:t>
            </w:r>
            <w:r>
              <w:rPr>
                <w:sz w:val="22"/>
              </w:rPr>
              <w:t>K11</w:t>
            </w:r>
            <w:r w:rsidRPr="00C27598">
              <w:rPr>
                <w:sz w:val="22"/>
              </w:rPr>
              <w:t>^RSP_K11</w:t>
            </w:r>
          </w:p>
        </w:tc>
      </w:tr>
      <w:tr w:rsidR="000B594D" w:rsidRPr="00C27598" w14:paraId="6BF8D667" w14:textId="77777777" w:rsidTr="000C13A2">
        <w:tc>
          <w:tcPr>
            <w:tcW w:w="2830" w:type="dxa"/>
          </w:tcPr>
          <w:p w14:paraId="40152D9F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 xml:space="preserve">Query </w:t>
            </w:r>
            <w:proofErr w:type="spellStart"/>
            <w:r w:rsidRPr="00C27598">
              <w:rPr>
                <w:b/>
                <w:sz w:val="22"/>
              </w:rPr>
              <w:t>Characteristics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0783F273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C27598">
              <w:rPr>
                <w:sz w:val="22"/>
                <w:lang w:val="en-US"/>
              </w:rPr>
              <w:t xml:space="preserve">Specifies </w:t>
            </w:r>
            <w:r>
              <w:rPr>
                <w:sz w:val="22"/>
                <w:lang w:val="en-US"/>
              </w:rPr>
              <w:t>a date</w:t>
            </w:r>
          </w:p>
        </w:tc>
      </w:tr>
      <w:tr w:rsidR="000B594D" w:rsidRPr="00EE1678" w14:paraId="7B035A29" w14:textId="77777777" w:rsidTr="000C13A2">
        <w:tc>
          <w:tcPr>
            <w:tcW w:w="2830" w:type="dxa"/>
          </w:tcPr>
          <w:p w14:paraId="44462933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Purpose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52A76610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C27598">
              <w:rPr>
                <w:sz w:val="22"/>
                <w:lang w:val="en-US"/>
              </w:rPr>
              <w:t xml:space="preserve">Find all appointments that take place </w:t>
            </w:r>
            <w:r>
              <w:rPr>
                <w:sz w:val="22"/>
                <w:lang w:val="en-US"/>
              </w:rPr>
              <w:t>on</w:t>
            </w:r>
            <w:r w:rsidRPr="00C27598">
              <w:rPr>
                <w:sz w:val="22"/>
                <w:lang w:val="en-US"/>
              </w:rPr>
              <w:t xml:space="preserve"> the specified date</w:t>
            </w:r>
          </w:p>
        </w:tc>
      </w:tr>
      <w:tr w:rsidR="000B594D" w:rsidRPr="00C27598" w14:paraId="4D586998" w14:textId="77777777" w:rsidTr="000C13A2">
        <w:tc>
          <w:tcPr>
            <w:tcW w:w="2830" w:type="dxa"/>
          </w:tcPr>
          <w:p w14:paraId="4AA6DBBE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Response</w:t>
            </w:r>
            <w:proofErr w:type="spellEnd"/>
            <w:r w:rsidRPr="00C27598">
              <w:rPr>
                <w:b/>
                <w:sz w:val="22"/>
              </w:rPr>
              <w:t xml:space="preserve"> </w:t>
            </w:r>
            <w:proofErr w:type="spellStart"/>
            <w:r w:rsidRPr="00C27598">
              <w:rPr>
                <w:b/>
                <w:sz w:val="22"/>
              </w:rPr>
              <w:t>Characteristics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7E48E3CF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proofErr w:type="spellStart"/>
            <w:r w:rsidRPr="00C27598">
              <w:rPr>
                <w:sz w:val="22"/>
              </w:rPr>
              <w:t>Sorted</w:t>
            </w:r>
            <w:proofErr w:type="spellEnd"/>
            <w:r w:rsidRPr="00C27598">
              <w:rPr>
                <w:sz w:val="22"/>
              </w:rPr>
              <w:t xml:space="preserve"> by </w:t>
            </w:r>
            <w:proofErr w:type="spellStart"/>
            <w:r>
              <w:rPr>
                <w:sz w:val="22"/>
              </w:rPr>
              <w:t>time</w:t>
            </w:r>
            <w:proofErr w:type="spellEnd"/>
            <w:r w:rsidRPr="00C27598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ascending</w:t>
            </w:r>
            <w:proofErr w:type="spellEnd"/>
          </w:p>
        </w:tc>
      </w:tr>
      <w:tr w:rsidR="000B594D" w:rsidRPr="00C27598" w14:paraId="1B2A7EB8" w14:textId="77777777" w:rsidTr="000C13A2">
        <w:tc>
          <w:tcPr>
            <w:tcW w:w="2830" w:type="dxa"/>
          </w:tcPr>
          <w:p w14:paraId="53D7CD8D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Based</w:t>
            </w:r>
            <w:proofErr w:type="spellEnd"/>
            <w:r w:rsidRPr="00C27598">
              <w:rPr>
                <w:b/>
                <w:sz w:val="22"/>
              </w:rPr>
              <w:t xml:space="preserve"> on Segment </w:t>
            </w:r>
            <w:proofErr w:type="spellStart"/>
            <w:r w:rsidRPr="00C27598">
              <w:rPr>
                <w:b/>
                <w:sz w:val="22"/>
              </w:rPr>
              <w:t>Pattern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18F57231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SIU_S12</w:t>
            </w:r>
          </w:p>
        </w:tc>
      </w:tr>
    </w:tbl>
    <w:p w14:paraId="2C612AD8" w14:textId="77777777" w:rsidR="000B594D" w:rsidRPr="00C27598" w:rsidRDefault="000B594D" w:rsidP="000B594D">
      <w:pPr>
        <w:keepLines w:val="0"/>
        <w:spacing w:before="0" w:after="160" w:line="259" w:lineRule="auto"/>
        <w:ind w:left="0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Style w:val="Tabellrutnt1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0B594D" w:rsidRPr="00C27598" w14:paraId="116199F3" w14:textId="77777777" w:rsidTr="000B594D">
        <w:tc>
          <w:tcPr>
            <w:tcW w:w="2830" w:type="dxa"/>
          </w:tcPr>
          <w:p w14:paraId="26B5778A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>Query Statement ID:</w:t>
            </w:r>
          </w:p>
        </w:tc>
        <w:tc>
          <w:tcPr>
            <w:tcW w:w="6231" w:type="dxa"/>
          </w:tcPr>
          <w:p w14:paraId="1AB79F29" w14:textId="7DB68604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Z</w:t>
            </w:r>
            <w:r>
              <w:rPr>
                <w:sz w:val="22"/>
              </w:rPr>
              <w:t>03</w:t>
            </w:r>
          </w:p>
        </w:tc>
      </w:tr>
      <w:tr w:rsidR="000B594D" w:rsidRPr="00C27598" w14:paraId="331A889B" w14:textId="77777777" w:rsidTr="000B594D">
        <w:tc>
          <w:tcPr>
            <w:tcW w:w="2830" w:type="dxa"/>
          </w:tcPr>
          <w:p w14:paraId="685BBFA3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Type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22D3D18B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Query</w:t>
            </w:r>
          </w:p>
        </w:tc>
      </w:tr>
      <w:tr w:rsidR="000B594D" w:rsidRPr="00EE1678" w14:paraId="76692196" w14:textId="77777777" w:rsidTr="000B594D">
        <w:tc>
          <w:tcPr>
            <w:tcW w:w="2830" w:type="dxa"/>
          </w:tcPr>
          <w:p w14:paraId="1BF7643F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 xml:space="preserve">Query </w:t>
            </w:r>
            <w:proofErr w:type="spellStart"/>
            <w:r w:rsidRPr="00C27598">
              <w:rPr>
                <w:b/>
                <w:sz w:val="22"/>
              </w:rPr>
              <w:t>Name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7CCD98BA" w14:textId="492DE1E5" w:rsidR="000B594D" w:rsidRPr="00C27598" w:rsidRDefault="000B594D" w:rsidP="000B594D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C27598">
              <w:rPr>
                <w:sz w:val="22"/>
                <w:lang w:val="en-US"/>
              </w:rPr>
              <w:t>Appointment</w:t>
            </w:r>
            <w:r w:rsidRPr="000B594D">
              <w:rPr>
                <w:sz w:val="22"/>
                <w:lang w:val="en-US"/>
              </w:rPr>
              <w:t xml:space="preserve"> by Filler Appointment ID</w:t>
            </w:r>
          </w:p>
        </w:tc>
      </w:tr>
      <w:tr w:rsidR="000B594D" w:rsidRPr="00C27598" w14:paraId="2D9C20AF" w14:textId="77777777" w:rsidTr="000B594D">
        <w:tc>
          <w:tcPr>
            <w:tcW w:w="2830" w:type="dxa"/>
          </w:tcPr>
          <w:p w14:paraId="3A3A67CF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>Query Trigger:</w:t>
            </w:r>
          </w:p>
        </w:tc>
        <w:tc>
          <w:tcPr>
            <w:tcW w:w="6231" w:type="dxa"/>
          </w:tcPr>
          <w:p w14:paraId="6DAD54D3" w14:textId="25AC4CB4" w:rsidR="000B594D" w:rsidRPr="00C27598" w:rsidRDefault="000C13A2" w:rsidP="0032743E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QBP^</w:t>
            </w:r>
            <w:r>
              <w:rPr>
                <w:sz w:val="22"/>
              </w:rPr>
              <w:t>Q11</w:t>
            </w:r>
            <w:r w:rsidRPr="00C27598">
              <w:rPr>
                <w:sz w:val="22"/>
              </w:rPr>
              <w:t>^QBP_Q11</w:t>
            </w:r>
          </w:p>
        </w:tc>
      </w:tr>
      <w:tr w:rsidR="000B594D" w:rsidRPr="00C27598" w14:paraId="30DDBFC8" w14:textId="77777777" w:rsidTr="000B594D">
        <w:tc>
          <w:tcPr>
            <w:tcW w:w="2830" w:type="dxa"/>
          </w:tcPr>
          <w:p w14:paraId="599EA121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>Query Mode:</w:t>
            </w:r>
          </w:p>
        </w:tc>
        <w:tc>
          <w:tcPr>
            <w:tcW w:w="6231" w:type="dxa"/>
          </w:tcPr>
          <w:p w14:paraId="35985ABC" w14:textId="6D38831D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>
              <w:rPr>
                <w:sz w:val="22"/>
              </w:rPr>
              <w:t xml:space="preserve">Real </w:t>
            </w:r>
            <w:proofErr w:type="spellStart"/>
            <w:r>
              <w:rPr>
                <w:sz w:val="22"/>
              </w:rPr>
              <w:t>Time</w:t>
            </w:r>
            <w:proofErr w:type="spellEnd"/>
          </w:p>
        </w:tc>
      </w:tr>
      <w:tr w:rsidR="000C13A2" w:rsidRPr="00C27598" w14:paraId="3B9E20F7" w14:textId="77777777" w:rsidTr="000B594D">
        <w:tc>
          <w:tcPr>
            <w:tcW w:w="2830" w:type="dxa"/>
          </w:tcPr>
          <w:p w14:paraId="46131B32" w14:textId="77777777" w:rsidR="000C13A2" w:rsidRPr="00C27598" w:rsidRDefault="000C13A2" w:rsidP="000C13A2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Response</w:t>
            </w:r>
            <w:proofErr w:type="spellEnd"/>
            <w:r w:rsidRPr="00C27598">
              <w:rPr>
                <w:b/>
                <w:sz w:val="22"/>
              </w:rPr>
              <w:t xml:space="preserve"> Trigger:</w:t>
            </w:r>
          </w:p>
        </w:tc>
        <w:tc>
          <w:tcPr>
            <w:tcW w:w="6231" w:type="dxa"/>
          </w:tcPr>
          <w:p w14:paraId="66072833" w14:textId="5E3031DA" w:rsidR="000C13A2" w:rsidRPr="00C27598" w:rsidRDefault="000C13A2" w:rsidP="000C13A2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RSP^</w:t>
            </w:r>
            <w:r>
              <w:rPr>
                <w:sz w:val="22"/>
              </w:rPr>
              <w:t>K11</w:t>
            </w:r>
            <w:r w:rsidRPr="00C27598">
              <w:rPr>
                <w:sz w:val="22"/>
              </w:rPr>
              <w:t>^RSP_K11</w:t>
            </w:r>
          </w:p>
        </w:tc>
      </w:tr>
      <w:tr w:rsidR="000B594D" w:rsidRPr="00EE1678" w14:paraId="2F8A036B" w14:textId="77777777" w:rsidTr="000B594D">
        <w:tc>
          <w:tcPr>
            <w:tcW w:w="2830" w:type="dxa"/>
          </w:tcPr>
          <w:p w14:paraId="3C6387E9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 xml:space="preserve">Query </w:t>
            </w:r>
            <w:proofErr w:type="spellStart"/>
            <w:r w:rsidRPr="00C27598">
              <w:rPr>
                <w:b/>
                <w:sz w:val="22"/>
              </w:rPr>
              <w:t>Characteristics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5161C9DD" w14:textId="138750A7" w:rsidR="000B594D" w:rsidRPr="00C27598" w:rsidRDefault="000B594D" w:rsidP="000B594D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C27598">
              <w:rPr>
                <w:sz w:val="22"/>
                <w:lang w:val="en-US"/>
              </w:rPr>
              <w:t xml:space="preserve">Specifies </w:t>
            </w:r>
            <w:r>
              <w:rPr>
                <w:sz w:val="22"/>
                <w:lang w:val="en-US"/>
              </w:rPr>
              <w:t>a Filler Appointment ID</w:t>
            </w:r>
          </w:p>
        </w:tc>
      </w:tr>
      <w:tr w:rsidR="000B594D" w:rsidRPr="00EE1678" w14:paraId="480A7E42" w14:textId="77777777" w:rsidTr="000B594D">
        <w:tc>
          <w:tcPr>
            <w:tcW w:w="2830" w:type="dxa"/>
          </w:tcPr>
          <w:p w14:paraId="5CB1FB6F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Purpose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3307A9D1" w14:textId="302205C5" w:rsidR="000B594D" w:rsidRPr="00C27598" w:rsidRDefault="000B594D" w:rsidP="000B594D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C27598">
              <w:rPr>
                <w:sz w:val="22"/>
                <w:lang w:val="en-US"/>
              </w:rPr>
              <w:t xml:space="preserve">Find </w:t>
            </w:r>
            <w:r>
              <w:rPr>
                <w:sz w:val="22"/>
                <w:lang w:val="en-US"/>
              </w:rPr>
              <w:t>the appointment with the specified ID</w:t>
            </w:r>
          </w:p>
        </w:tc>
      </w:tr>
      <w:tr w:rsidR="000B594D" w:rsidRPr="00C27598" w14:paraId="5265CD58" w14:textId="77777777" w:rsidTr="000B594D">
        <w:tc>
          <w:tcPr>
            <w:tcW w:w="2830" w:type="dxa"/>
          </w:tcPr>
          <w:p w14:paraId="559A80D1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Response</w:t>
            </w:r>
            <w:proofErr w:type="spellEnd"/>
            <w:r w:rsidRPr="00C27598">
              <w:rPr>
                <w:b/>
                <w:sz w:val="22"/>
              </w:rPr>
              <w:t xml:space="preserve"> </w:t>
            </w:r>
            <w:proofErr w:type="spellStart"/>
            <w:r w:rsidRPr="00C27598">
              <w:rPr>
                <w:b/>
                <w:sz w:val="22"/>
              </w:rPr>
              <w:t>Characteristics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234CBFC6" w14:textId="244431D5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</w:p>
        </w:tc>
      </w:tr>
      <w:tr w:rsidR="000B594D" w:rsidRPr="00C27598" w14:paraId="6F49053C" w14:textId="77777777" w:rsidTr="000B594D">
        <w:tc>
          <w:tcPr>
            <w:tcW w:w="2830" w:type="dxa"/>
          </w:tcPr>
          <w:p w14:paraId="26838E93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Based</w:t>
            </w:r>
            <w:proofErr w:type="spellEnd"/>
            <w:r w:rsidRPr="00C27598">
              <w:rPr>
                <w:b/>
                <w:sz w:val="22"/>
              </w:rPr>
              <w:t xml:space="preserve"> on Segment </w:t>
            </w:r>
            <w:proofErr w:type="spellStart"/>
            <w:r w:rsidRPr="00C27598">
              <w:rPr>
                <w:b/>
                <w:sz w:val="22"/>
              </w:rPr>
              <w:t>Pattern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20015C92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SIU_S12</w:t>
            </w:r>
          </w:p>
        </w:tc>
      </w:tr>
    </w:tbl>
    <w:p w14:paraId="2E202182" w14:textId="77777777" w:rsidR="000B594D" w:rsidRDefault="000B594D">
      <w:r>
        <w:br w:type="page"/>
      </w:r>
    </w:p>
    <w:tbl>
      <w:tblPr>
        <w:tblStyle w:val="Tabellrutnt1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0B594D" w:rsidRPr="00C27598" w14:paraId="32812698" w14:textId="77777777" w:rsidTr="000B594D">
        <w:tc>
          <w:tcPr>
            <w:tcW w:w="2830" w:type="dxa"/>
          </w:tcPr>
          <w:p w14:paraId="7797FAD2" w14:textId="51B88055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lastRenderedPageBreak/>
              <w:t>Query Statement ID:</w:t>
            </w:r>
          </w:p>
        </w:tc>
        <w:tc>
          <w:tcPr>
            <w:tcW w:w="6231" w:type="dxa"/>
          </w:tcPr>
          <w:p w14:paraId="1C7E409A" w14:textId="3252FC61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Z</w:t>
            </w:r>
            <w:r>
              <w:rPr>
                <w:sz w:val="22"/>
              </w:rPr>
              <w:t>04</w:t>
            </w:r>
          </w:p>
        </w:tc>
      </w:tr>
      <w:tr w:rsidR="000B594D" w:rsidRPr="00C27598" w14:paraId="2A851510" w14:textId="77777777" w:rsidTr="000B594D">
        <w:tc>
          <w:tcPr>
            <w:tcW w:w="2830" w:type="dxa"/>
          </w:tcPr>
          <w:p w14:paraId="1FB2561C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Type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179E2F30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Query</w:t>
            </w:r>
          </w:p>
        </w:tc>
      </w:tr>
      <w:tr w:rsidR="000B594D" w:rsidRPr="00C27598" w14:paraId="5D48C20C" w14:textId="77777777" w:rsidTr="000B594D">
        <w:tc>
          <w:tcPr>
            <w:tcW w:w="2830" w:type="dxa"/>
          </w:tcPr>
          <w:p w14:paraId="4E85CB5F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 xml:space="preserve">Query </w:t>
            </w:r>
            <w:proofErr w:type="spellStart"/>
            <w:r w:rsidRPr="00C27598">
              <w:rPr>
                <w:b/>
                <w:sz w:val="22"/>
              </w:rPr>
              <w:t>Name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7DD7DD11" w14:textId="20050732" w:rsidR="000B594D" w:rsidRPr="00C27598" w:rsidRDefault="004F5018" w:rsidP="00E53E76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proofErr w:type="spellStart"/>
            <w:r w:rsidRPr="004F5018">
              <w:rPr>
                <w:sz w:val="22"/>
              </w:rPr>
              <w:t>Appointment</w:t>
            </w:r>
            <w:proofErr w:type="spellEnd"/>
            <w:r w:rsidRPr="004F5018">
              <w:rPr>
                <w:sz w:val="22"/>
              </w:rPr>
              <w:t xml:space="preserve"> </w:t>
            </w:r>
            <w:proofErr w:type="spellStart"/>
            <w:r w:rsidRPr="004F5018">
              <w:rPr>
                <w:sz w:val="22"/>
              </w:rPr>
              <w:t>Notifications</w:t>
            </w:r>
            <w:proofErr w:type="spellEnd"/>
            <w:r w:rsidRPr="004F5018">
              <w:rPr>
                <w:sz w:val="22"/>
              </w:rPr>
              <w:t xml:space="preserve"> </w:t>
            </w:r>
            <w:proofErr w:type="spellStart"/>
            <w:r w:rsidRPr="004F5018">
              <w:rPr>
                <w:sz w:val="22"/>
              </w:rPr>
              <w:t>Since</w:t>
            </w:r>
            <w:proofErr w:type="spellEnd"/>
            <w:r w:rsidRPr="004F5018">
              <w:rPr>
                <w:sz w:val="22"/>
              </w:rPr>
              <w:t xml:space="preserve"> </w:t>
            </w:r>
            <w:proofErr w:type="spellStart"/>
            <w:r w:rsidRPr="004F5018">
              <w:rPr>
                <w:sz w:val="22"/>
              </w:rPr>
              <w:t>DateTime</w:t>
            </w:r>
            <w:proofErr w:type="spellEnd"/>
          </w:p>
        </w:tc>
      </w:tr>
      <w:tr w:rsidR="000B594D" w:rsidRPr="00C27598" w14:paraId="159DC413" w14:textId="77777777" w:rsidTr="000B594D">
        <w:tc>
          <w:tcPr>
            <w:tcW w:w="2830" w:type="dxa"/>
          </w:tcPr>
          <w:p w14:paraId="4B491D5A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>Query Trigger:</w:t>
            </w:r>
          </w:p>
        </w:tc>
        <w:tc>
          <w:tcPr>
            <w:tcW w:w="6231" w:type="dxa"/>
          </w:tcPr>
          <w:p w14:paraId="4EF7DB1D" w14:textId="245F942C" w:rsidR="000B594D" w:rsidRPr="00C27598" w:rsidRDefault="000B594D" w:rsidP="000C13A2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QBP^</w:t>
            </w:r>
            <w:r w:rsidR="000C13A2">
              <w:rPr>
                <w:sz w:val="22"/>
              </w:rPr>
              <w:t>Q11</w:t>
            </w:r>
            <w:r w:rsidRPr="00C27598">
              <w:rPr>
                <w:sz w:val="22"/>
              </w:rPr>
              <w:t>^QBP_Q11</w:t>
            </w:r>
          </w:p>
        </w:tc>
      </w:tr>
      <w:tr w:rsidR="000B594D" w:rsidRPr="00C27598" w14:paraId="5A3049C6" w14:textId="77777777" w:rsidTr="000B594D">
        <w:tc>
          <w:tcPr>
            <w:tcW w:w="2830" w:type="dxa"/>
          </w:tcPr>
          <w:p w14:paraId="6077CCE4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>Query Mode:</w:t>
            </w:r>
          </w:p>
        </w:tc>
        <w:tc>
          <w:tcPr>
            <w:tcW w:w="6231" w:type="dxa"/>
          </w:tcPr>
          <w:p w14:paraId="6EFC254F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proofErr w:type="spellStart"/>
            <w:r w:rsidRPr="00C27598">
              <w:rPr>
                <w:sz w:val="22"/>
              </w:rPr>
              <w:t>Batch</w:t>
            </w:r>
            <w:proofErr w:type="spellEnd"/>
          </w:p>
        </w:tc>
      </w:tr>
      <w:tr w:rsidR="000B594D" w:rsidRPr="00C27598" w14:paraId="3B23F02E" w14:textId="77777777" w:rsidTr="000B594D">
        <w:tc>
          <w:tcPr>
            <w:tcW w:w="2830" w:type="dxa"/>
          </w:tcPr>
          <w:p w14:paraId="098B175C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Response</w:t>
            </w:r>
            <w:proofErr w:type="spellEnd"/>
            <w:r w:rsidRPr="00C27598">
              <w:rPr>
                <w:b/>
                <w:sz w:val="22"/>
              </w:rPr>
              <w:t xml:space="preserve"> Trigger:</w:t>
            </w:r>
          </w:p>
        </w:tc>
        <w:tc>
          <w:tcPr>
            <w:tcW w:w="6231" w:type="dxa"/>
          </w:tcPr>
          <w:p w14:paraId="380BE383" w14:textId="208CB4A0" w:rsidR="000B594D" w:rsidRPr="00C27598" w:rsidRDefault="000B594D" w:rsidP="000C13A2">
            <w:pPr>
              <w:keepLines w:val="0"/>
              <w:spacing w:before="0" w:after="0"/>
              <w:ind w:left="0"/>
              <w:rPr>
                <w:sz w:val="22"/>
              </w:rPr>
            </w:pPr>
            <w:r w:rsidRPr="00C27598">
              <w:rPr>
                <w:sz w:val="22"/>
              </w:rPr>
              <w:t>RSP^</w:t>
            </w:r>
            <w:r w:rsidR="000C13A2">
              <w:rPr>
                <w:sz w:val="22"/>
              </w:rPr>
              <w:t>K11</w:t>
            </w:r>
            <w:r w:rsidRPr="00C27598">
              <w:rPr>
                <w:sz w:val="22"/>
              </w:rPr>
              <w:t>^RSP_K11</w:t>
            </w:r>
          </w:p>
        </w:tc>
      </w:tr>
      <w:tr w:rsidR="000B594D" w:rsidRPr="00EE1678" w14:paraId="28FF81BE" w14:textId="77777777" w:rsidTr="000B594D">
        <w:tc>
          <w:tcPr>
            <w:tcW w:w="2830" w:type="dxa"/>
          </w:tcPr>
          <w:p w14:paraId="6CC1FB83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r w:rsidRPr="00C27598">
              <w:rPr>
                <w:b/>
                <w:sz w:val="22"/>
              </w:rPr>
              <w:t xml:space="preserve">Query </w:t>
            </w:r>
            <w:proofErr w:type="spellStart"/>
            <w:r w:rsidRPr="00C27598">
              <w:rPr>
                <w:b/>
                <w:sz w:val="22"/>
              </w:rPr>
              <w:t>Characteristics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68DAB285" w14:textId="2FEFFFD8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C27598">
              <w:rPr>
                <w:sz w:val="22"/>
                <w:lang w:val="en-US"/>
              </w:rPr>
              <w:t xml:space="preserve">Specifies </w:t>
            </w:r>
            <w:r>
              <w:rPr>
                <w:sz w:val="22"/>
                <w:lang w:val="en-US"/>
              </w:rPr>
              <w:t xml:space="preserve">a </w:t>
            </w:r>
            <w:proofErr w:type="spellStart"/>
            <w:r>
              <w:rPr>
                <w:sz w:val="22"/>
                <w:lang w:val="en-US"/>
              </w:rPr>
              <w:t>date</w:t>
            </w:r>
            <w:r w:rsidR="004F5018">
              <w:rPr>
                <w:sz w:val="22"/>
                <w:lang w:val="en-US"/>
              </w:rPr>
              <w:t>time</w:t>
            </w:r>
            <w:proofErr w:type="spellEnd"/>
            <w:r w:rsidR="00B03F94">
              <w:rPr>
                <w:sz w:val="22"/>
                <w:lang w:val="en-US"/>
              </w:rPr>
              <w:t xml:space="preserve"> </w:t>
            </w:r>
            <w:r w:rsidR="00B03F94" w:rsidRPr="00B03F94">
              <w:rPr>
                <w:sz w:val="22"/>
                <w:lang w:val="en-US"/>
              </w:rPr>
              <w:t>from where to begin requesting new/changed/cancelled appointments</w:t>
            </w:r>
          </w:p>
        </w:tc>
      </w:tr>
      <w:tr w:rsidR="000B594D" w:rsidRPr="00EE1678" w14:paraId="5952E0A1" w14:textId="77777777" w:rsidTr="000B594D">
        <w:tc>
          <w:tcPr>
            <w:tcW w:w="2830" w:type="dxa"/>
          </w:tcPr>
          <w:p w14:paraId="6D211F4D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Purpose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2ABABF8A" w14:textId="6E0C8363" w:rsidR="000B594D" w:rsidRPr="00C27598" w:rsidRDefault="000B594D" w:rsidP="0032743E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C27598">
              <w:rPr>
                <w:sz w:val="22"/>
                <w:lang w:val="en-US"/>
              </w:rPr>
              <w:t xml:space="preserve">Find all appointments that </w:t>
            </w:r>
            <w:r w:rsidR="0032743E">
              <w:rPr>
                <w:sz w:val="22"/>
                <w:lang w:val="en-US"/>
              </w:rPr>
              <w:t xml:space="preserve">have been </w:t>
            </w:r>
            <w:r w:rsidR="00F028E5">
              <w:rPr>
                <w:sz w:val="22"/>
                <w:lang w:val="en-US"/>
              </w:rPr>
              <w:t xml:space="preserve">created, </w:t>
            </w:r>
            <w:r w:rsidR="0032743E">
              <w:rPr>
                <w:sz w:val="22"/>
                <w:lang w:val="en-US"/>
              </w:rPr>
              <w:t xml:space="preserve">updated </w:t>
            </w:r>
            <w:r w:rsidR="00F028E5">
              <w:rPr>
                <w:sz w:val="22"/>
                <w:lang w:val="en-US"/>
              </w:rPr>
              <w:t xml:space="preserve">or cancelled/deleted </w:t>
            </w:r>
            <w:r w:rsidR="0032743E">
              <w:rPr>
                <w:sz w:val="22"/>
                <w:lang w:val="en-US"/>
              </w:rPr>
              <w:t>since a</w:t>
            </w:r>
            <w:r w:rsidRPr="00C27598">
              <w:rPr>
                <w:sz w:val="22"/>
                <w:lang w:val="en-US"/>
              </w:rPr>
              <w:t xml:space="preserve"> specified date</w:t>
            </w:r>
            <w:r w:rsidR="0032743E">
              <w:rPr>
                <w:sz w:val="22"/>
                <w:lang w:val="en-US"/>
              </w:rPr>
              <w:t>/time</w:t>
            </w:r>
          </w:p>
        </w:tc>
      </w:tr>
      <w:tr w:rsidR="000B594D" w:rsidRPr="00C27598" w14:paraId="6C761E7B" w14:textId="77777777" w:rsidTr="000B594D">
        <w:tc>
          <w:tcPr>
            <w:tcW w:w="2830" w:type="dxa"/>
          </w:tcPr>
          <w:p w14:paraId="5B8075F9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Response</w:t>
            </w:r>
            <w:proofErr w:type="spellEnd"/>
            <w:r w:rsidRPr="00C27598">
              <w:rPr>
                <w:b/>
                <w:sz w:val="22"/>
              </w:rPr>
              <w:t xml:space="preserve"> </w:t>
            </w:r>
            <w:proofErr w:type="spellStart"/>
            <w:r w:rsidRPr="00C27598">
              <w:rPr>
                <w:b/>
                <w:sz w:val="22"/>
              </w:rPr>
              <w:t>Characteristics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6A3ACA77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sz w:val="22"/>
              </w:rPr>
            </w:pPr>
            <w:proofErr w:type="spellStart"/>
            <w:r w:rsidRPr="00C27598">
              <w:rPr>
                <w:sz w:val="22"/>
              </w:rPr>
              <w:t>Sorted</w:t>
            </w:r>
            <w:proofErr w:type="spellEnd"/>
            <w:r w:rsidRPr="00C27598">
              <w:rPr>
                <w:sz w:val="22"/>
              </w:rPr>
              <w:t xml:space="preserve"> by </w:t>
            </w:r>
            <w:proofErr w:type="spellStart"/>
            <w:r>
              <w:rPr>
                <w:sz w:val="22"/>
              </w:rPr>
              <w:t>time</w:t>
            </w:r>
            <w:proofErr w:type="spellEnd"/>
            <w:r w:rsidRPr="00C27598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ascending</w:t>
            </w:r>
            <w:proofErr w:type="spellEnd"/>
          </w:p>
        </w:tc>
      </w:tr>
      <w:tr w:rsidR="000B594D" w:rsidRPr="00EE1678" w14:paraId="6A06951E" w14:textId="77777777" w:rsidTr="000B594D">
        <w:tc>
          <w:tcPr>
            <w:tcW w:w="2830" w:type="dxa"/>
          </w:tcPr>
          <w:p w14:paraId="0A7C3A11" w14:textId="77777777" w:rsidR="000B594D" w:rsidRPr="00C27598" w:rsidRDefault="000B594D" w:rsidP="00E53E76">
            <w:pPr>
              <w:keepLines w:val="0"/>
              <w:spacing w:before="0" w:after="0"/>
              <w:ind w:left="0"/>
              <w:rPr>
                <w:b/>
                <w:sz w:val="22"/>
              </w:rPr>
            </w:pPr>
            <w:proofErr w:type="spellStart"/>
            <w:r w:rsidRPr="00C27598">
              <w:rPr>
                <w:b/>
                <w:sz w:val="22"/>
              </w:rPr>
              <w:t>Based</w:t>
            </w:r>
            <w:proofErr w:type="spellEnd"/>
            <w:r w:rsidRPr="00C27598">
              <w:rPr>
                <w:b/>
                <w:sz w:val="22"/>
              </w:rPr>
              <w:t xml:space="preserve"> on Segment </w:t>
            </w:r>
            <w:proofErr w:type="spellStart"/>
            <w:r w:rsidRPr="00C27598">
              <w:rPr>
                <w:b/>
                <w:sz w:val="22"/>
              </w:rPr>
              <w:t>Pattern</w:t>
            </w:r>
            <w:proofErr w:type="spellEnd"/>
            <w:r w:rsidRPr="00C27598">
              <w:rPr>
                <w:b/>
                <w:sz w:val="22"/>
              </w:rPr>
              <w:t>:</w:t>
            </w:r>
          </w:p>
        </w:tc>
        <w:tc>
          <w:tcPr>
            <w:tcW w:w="6231" w:type="dxa"/>
          </w:tcPr>
          <w:p w14:paraId="5ACC4882" w14:textId="698E3E73" w:rsidR="000B594D" w:rsidRPr="004F5018" w:rsidRDefault="004F5018" w:rsidP="00E53E76">
            <w:pPr>
              <w:keepLines w:val="0"/>
              <w:spacing w:before="0" w:after="0"/>
              <w:ind w:left="0"/>
              <w:rPr>
                <w:sz w:val="22"/>
                <w:lang w:val="en-US"/>
              </w:rPr>
            </w:pPr>
            <w:r w:rsidRPr="004F5018">
              <w:rPr>
                <w:sz w:val="22"/>
                <w:lang w:val="en-US"/>
              </w:rPr>
              <w:t xml:space="preserve">SIU_S12, </w:t>
            </w:r>
            <w:r>
              <w:rPr>
                <w:sz w:val="22"/>
                <w:lang w:val="en-US"/>
              </w:rPr>
              <w:t>SIU_S13</w:t>
            </w:r>
            <w:r w:rsidRPr="004F5018">
              <w:rPr>
                <w:sz w:val="22"/>
                <w:lang w:val="en-US"/>
              </w:rPr>
              <w:t xml:space="preserve">, </w:t>
            </w:r>
            <w:r>
              <w:rPr>
                <w:sz w:val="22"/>
                <w:lang w:val="en-US"/>
              </w:rPr>
              <w:t>SIU_S14, SIU_S15, SIU_S17</w:t>
            </w:r>
          </w:p>
        </w:tc>
      </w:tr>
    </w:tbl>
    <w:p w14:paraId="12DCA8B5" w14:textId="77777777" w:rsidR="00D3024B" w:rsidRDefault="00D3024B" w:rsidP="00CF33D7">
      <w:pPr>
        <w:ind w:left="0"/>
        <w:rPr>
          <w:lang w:val="en-US"/>
        </w:rPr>
      </w:pPr>
    </w:p>
    <w:p w14:paraId="40E6A771" w14:textId="1D28F288" w:rsidR="002E1CE3" w:rsidRDefault="003358EB" w:rsidP="003358EB">
      <w:pPr>
        <w:rPr>
          <w:lang w:val="en-US"/>
        </w:rPr>
      </w:pPr>
      <w:r>
        <w:rPr>
          <w:lang w:val="en-US"/>
        </w:rPr>
        <w:t xml:space="preserve">The following </w:t>
      </w:r>
      <w:r w:rsidR="00276387">
        <w:rPr>
          <w:lang w:val="en-US"/>
        </w:rPr>
        <w:t>query</w:t>
      </w:r>
      <w:r w:rsidR="00D3024B">
        <w:rPr>
          <w:lang w:val="en-US"/>
        </w:rPr>
        <w:t xml:space="preserve"> </w:t>
      </w:r>
      <w:r>
        <w:rPr>
          <w:lang w:val="en-US"/>
        </w:rPr>
        <w:t>message structure</w:t>
      </w:r>
      <w:r w:rsidR="00276387">
        <w:rPr>
          <w:lang w:val="en-US"/>
        </w:rPr>
        <w:t>s are</w:t>
      </w:r>
      <w:r>
        <w:rPr>
          <w:lang w:val="en-US"/>
        </w:rPr>
        <w:t xml:space="preserve"> applied</w:t>
      </w:r>
      <w:r w:rsidR="00276387">
        <w:rPr>
          <w:lang w:val="en-US"/>
        </w:rPr>
        <w:t xml:space="preserve"> to the supported </w:t>
      </w:r>
      <w:r w:rsidR="00D3024B">
        <w:rPr>
          <w:lang w:val="en-US"/>
        </w:rPr>
        <w:t>events:</w:t>
      </w:r>
    </w:p>
    <w:p w14:paraId="2E4D0FFA" w14:textId="69382A8F" w:rsidR="002E1CE3" w:rsidRPr="004969B4" w:rsidRDefault="002E1CE3" w:rsidP="002E1CE3">
      <w:pPr>
        <w:rPr>
          <w:lang w:val="en-US"/>
        </w:rPr>
      </w:pPr>
      <w:r>
        <w:rPr>
          <w:lang w:val="en-US"/>
        </w:rPr>
        <w:t>QBP^</w:t>
      </w:r>
      <w:r w:rsidR="000C13A2">
        <w:rPr>
          <w:lang w:val="en-US"/>
        </w:rPr>
        <w:t>Q11</w:t>
      </w:r>
      <w:r w:rsidR="00CF33D7">
        <w:rPr>
          <w:lang w:val="en-US"/>
        </w:rPr>
        <w:t>^QBP_Q11</w:t>
      </w:r>
      <w:r>
        <w:rPr>
          <w:lang w:val="en-US"/>
        </w:rPr>
        <w:t>:</w:t>
      </w:r>
    </w:p>
    <w:p w14:paraId="59DF6918" w14:textId="77777777" w:rsidR="00860F33" w:rsidRDefault="002E1CE3" w:rsidP="00860F33">
      <w:pPr>
        <w:ind w:left="576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8506BCC" wp14:editId="532DB77F">
                <wp:extent cx="5555411" cy="438912"/>
                <wp:effectExtent l="0" t="0" r="7620" b="0"/>
                <wp:docPr id="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411" cy="438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433" w:type="dxa"/>
                              <w:tblInd w:w="72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23"/>
                              <w:gridCol w:w="5510"/>
                            </w:tblGrid>
                            <w:tr w:rsidR="00B03F94" w14:paraId="29690B53" w14:textId="77777777" w:rsidTr="0001593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30508EF4" w14:textId="77777777" w:rsidR="00B03F94" w:rsidRDefault="00B03F94" w:rsidP="00015939">
                                  <w:pPr>
                                    <w:pStyle w:val="MsgTableBody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MSH 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1D88EFED" w14:textId="77777777" w:rsidR="00B03F94" w:rsidRDefault="00B03F94" w:rsidP="00015939">
                                  <w:pPr>
                                    <w:pStyle w:val="MsgTableBody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Message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Header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03F94" w14:paraId="71A16A7F" w14:textId="77777777" w:rsidTr="0001593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3DE439C8" w14:textId="46438C0C" w:rsidR="00B03F94" w:rsidRPr="00AF5D2F" w:rsidRDefault="00B03F94" w:rsidP="00860F3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QPD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77898432" w14:textId="4ABBCC58" w:rsidR="00B03F94" w:rsidRPr="00AF5D2F" w:rsidRDefault="00B03F94" w:rsidP="00CF33D7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Parameter Definition</w:t>
                                  </w:r>
                                </w:p>
                              </w:tc>
                            </w:tr>
                            <w:tr w:rsidR="00B03F94" w14:paraId="3B88A3CC" w14:textId="77777777" w:rsidTr="0001593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28E2DE08" w14:textId="3A1CB263" w:rsidR="00B03F94" w:rsidRDefault="00B03F94" w:rsidP="00860F3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RCP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226C9B25" w14:textId="79F46437" w:rsidR="00B03F94" w:rsidRDefault="00B03F94" w:rsidP="00015939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Response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Control Parameters</w:t>
                                  </w:r>
                                </w:p>
                              </w:tc>
                            </w:tr>
                          </w:tbl>
                          <w:p w14:paraId="587F7F8C" w14:textId="77777777" w:rsidR="00B03F94" w:rsidRPr="00852C2B" w:rsidRDefault="00B03F94" w:rsidP="002E1CE3">
                            <w:pPr>
                              <w:ind w:left="0"/>
                              <w:rPr>
                                <w:rFonts w:ascii="Courier New" w:hAnsi="Courier New" w:cs="Courier New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506BCC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width:437.45pt;height:3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" stroked="f">
                <v:textbox>
                  <w:txbxContent>
                    <w:tbl>
                      <w:tblPr>
                        <w:tblW w:w="8433" w:type="dxa"/>
                        <w:tblInd w:w="72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23"/>
                        <w:gridCol w:w="5510"/>
                      </w:tblGrid>
                      <w:tr w:rsidR="00B03F94" w14:paraId="29690B53" w14:textId="77777777" w:rsidTr="0001593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30508EF4" w14:textId="77777777" w:rsidR="00B03F94" w:rsidRDefault="00B03F94" w:rsidP="00015939">
                            <w:pPr>
                              <w:pStyle w:val="MsgTableBody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MSH 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1D88EFED" w14:textId="77777777" w:rsidR="00B03F94" w:rsidRDefault="00B03F94" w:rsidP="00015939">
                            <w:pPr>
                              <w:pStyle w:val="MsgTableBody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B03F94" w14:paraId="71A16A7F" w14:textId="77777777" w:rsidTr="0001593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3DE439C8" w14:textId="46438C0C" w:rsidR="00B03F94" w:rsidRPr="00AF5D2F" w:rsidRDefault="00B03F94" w:rsidP="00860F3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QPD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77898432" w14:textId="4ABBCC58" w:rsidR="00B03F94" w:rsidRPr="00AF5D2F" w:rsidRDefault="00B03F94" w:rsidP="00CF33D7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Parameter Definition</w:t>
                            </w:r>
                          </w:p>
                        </w:tc>
                      </w:tr>
                      <w:tr w:rsidR="00B03F94" w14:paraId="3B88A3CC" w14:textId="77777777" w:rsidTr="0001593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28E2DE08" w14:textId="3A1CB263" w:rsidR="00B03F94" w:rsidRDefault="00B03F94" w:rsidP="00860F3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RCP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226C9B25" w14:textId="79F46437" w:rsidR="00B03F94" w:rsidRDefault="00B03F94" w:rsidP="00015939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Control Parameters</w:t>
                            </w:r>
                          </w:p>
                        </w:tc>
                      </w:tr>
                    </w:tbl>
                    <w:p w14:paraId="587F7F8C" w14:textId="77777777" w:rsidR="00B03F94" w:rsidRPr="00852C2B" w:rsidRDefault="00B03F94" w:rsidP="002E1CE3">
                      <w:pPr>
                        <w:ind w:left="0"/>
                        <w:rPr>
                          <w:rFonts w:ascii="Courier New" w:hAnsi="Courier New" w:cs="Courier New"/>
                          <w:sz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7268E7" w14:textId="7C2363ED" w:rsidR="00C5327E" w:rsidRPr="004969B4" w:rsidRDefault="0032743E" w:rsidP="00C5327E">
      <w:pPr>
        <w:rPr>
          <w:lang w:val="en-US"/>
        </w:rPr>
      </w:pPr>
      <w:r>
        <w:rPr>
          <w:lang w:val="en-US"/>
        </w:rPr>
        <w:t>RSP</w:t>
      </w:r>
      <w:r w:rsidR="00C5327E">
        <w:rPr>
          <w:lang w:val="en-US"/>
        </w:rPr>
        <w:t>^</w:t>
      </w:r>
      <w:r w:rsidR="000C13A2">
        <w:rPr>
          <w:lang w:val="en-US"/>
        </w:rPr>
        <w:t>K11</w:t>
      </w:r>
      <w:r w:rsidR="00CF33D7">
        <w:rPr>
          <w:lang w:val="en-US"/>
        </w:rPr>
        <w:t>^RSP_K11</w:t>
      </w:r>
      <w:r w:rsidR="009F57E6">
        <w:rPr>
          <w:lang w:val="en-US"/>
        </w:rPr>
        <w:t>:</w:t>
      </w:r>
    </w:p>
    <w:p w14:paraId="4DBEB27D" w14:textId="140BFED7" w:rsidR="00BE4D2B" w:rsidRPr="004969B4" w:rsidRDefault="00BE4D2B" w:rsidP="00152A6F">
      <w:pPr>
        <w:ind w:left="567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B3C3BA0" wp14:editId="04138C89">
                <wp:extent cx="5555411" cy="3737113"/>
                <wp:effectExtent l="0" t="0" r="7620" b="0"/>
                <wp:docPr id="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411" cy="3737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433" w:type="dxa"/>
                              <w:tblInd w:w="72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23"/>
                              <w:gridCol w:w="5510"/>
                            </w:tblGrid>
                            <w:tr w:rsidR="00B03F94" w14:paraId="7E3BE4A4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27D2471E" w14:textId="77777777" w:rsidR="00B03F94" w:rsidRDefault="00B03F94" w:rsidP="00BE4D2B">
                                  <w:pPr>
                                    <w:pStyle w:val="MsgTableBody"/>
                                    <w:ind w:left="-1031" w:firstLine="1031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MSH 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48FF1E58" w14:textId="77777777" w:rsidR="00B03F94" w:rsidRDefault="00B03F94" w:rsidP="00015939">
                                  <w:pPr>
                                    <w:pStyle w:val="MsgTableBody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Message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Header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03F94" w14:paraId="10E7D44E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5ABF5D24" w14:textId="61517073" w:rsidR="00B03F94" w:rsidRPr="00AF5D2F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MSA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7A6507C4" w14:textId="77777777" w:rsidR="00B03F94" w:rsidRPr="002E1CE3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Definition</w:t>
                                  </w:r>
                                  <w:r w:rsidRPr="00AF5D2F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03F94" w14:paraId="74583273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26104DA7" w14:textId="15ADE044" w:rsidR="00B03F94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[  ERR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5A7FCFEA" w14:textId="62C58C43" w:rsidR="00B03F94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Error</w:t>
                                  </w:r>
                                  <w:proofErr w:type="spellEnd"/>
                                </w:p>
                              </w:tc>
                            </w:tr>
                            <w:tr w:rsidR="00B03F94" w14:paraId="1773436B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7F01252F" w14:textId="0C53DF8C" w:rsidR="00B03F94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QAK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69FC847B" w14:textId="2E35A194" w:rsidR="00B03F94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Query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Acknowledgement</w:t>
                                  </w:r>
                                  <w:proofErr w:type="spellEnd"/>
                                </w:p>
                              </w:tc>
                            </w:tr>
                            <w:tr w:rsidR="00B03F94" w14:paraId="2C94ECE0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3BEE2674" w14:textId="729260D8" w:rsidR="00B03F94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QPD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3A460E07" w14:textId="5A848521" w:rsidR="00B03F94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Parameter Definition</w:t>
                                  </w:r>
                                </w:p>
                              </w:tc>
                            </w:tr>
                            <w:tr w:rsidR="00B03F94" w14:paraId="5FDF6D78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3F1FB823" w14:textId="63DF49F0" w:rsidR="00B03F94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[{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3EE7DB93" w14:textId="457CBE63" w:rsidR="00B03F94" w:rsidRPr="00CF33D7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---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RESPONSE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begin</w:t>
                                  </w:r>
                                  <w:proofErr w:type="spellEnd"/>
                                </w:p>
                              </w:tc>
                            </w:tr>
                            <w:tr w:rsidR="00B03F94" w14:paraId="15DACF21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7D4F190D" w14:textId="0648D519" w:rsidR="00B03F94" w:rsidRDefault="00B03F94" w:rsidP="002E1CE3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MSH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5E80FF9B" w14:textId="3323C4B9" w:rsidR="00B03F94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Message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Header</w:t>
                                  </w:r>
                                  <w:proofErr w:type="spellEnd"/>
                                </w:p>
                              </w:tc>
                            </w:tr>
                            <w:tr w:rsidR="00B03F94" w:rsidRPr="00CF33D7" w14:paraId="3B31FB86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0F148378" w14:textId="5C4A8327" w:rsidR="00B03F94" w:rsidRPr="00CF33D7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SCH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210440AD" w14:textId="33F9F047" w:rsidR="00B03F94" w:rsidRPr="00CF33D7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Schedule Activity Information </w:t>
                                  </w:r>
                                </w:p>
                              </w:tc>
                            </w:tr>
                            <w:tr w:rsidR="00B03F94" w:rsidRPr="00CF33D7" w14:paraId="1001249D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48D347CC" w14:textId="319654D9" w:rsidR="00B03F94" w:rsidRPr="00CF33D7" w:rsidRDefault="00B03F94" w:rsidP="00017E19">
                                  <w:pPr>
                                    <w:pStyle w:val="MsgTableBody"/>
                                    <w:rPr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[{ TQ1 }]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6C76434F" w14:textId="5258CC2A" w:rsidR="00B03F94" w:rsidRPr="00CF33D7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Timing/Quantity</w:t>
                                  </w:r>
                                </w:p>
                              </w:tc>
                            </w:tr>
                            <w:tr w:rsidR="00B03F94" w14:paraId="209DA3D1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28C86F9B" w14:textId="6F41CEF6" w:rsidR="00B03F94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[{ NTE }]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2C6E5AC9" w14:textId="4C98D541" w:rsidR="00B03F94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Notes and Comments</w:t>
                                  </w:r>
                                </w:p>
                              </w:tc>
                            </w:tr>
                            <w:tr w:rsidR="00B03F94" w14:paraId="7154A904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11ECBCF5" w14:textId="4AADB42B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[{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4219C2D8" w14:textId="02CE959D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--- PATIENT begin</w:t>
                                  </w:r>
                                </w:p>
                              </w:tc>
                            </w:tr>
                            <w:tr w:rsidR="00B03F94" w14:paraId="0B0EEEAC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31795B27" w14:textId="7BED8380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PID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17AAB5D8" w14:textId="7487E26D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Patient Identification</w:t>
                                  </w:r>
                                </w:p>
                              </w:tc>
                            </w:tr>
                            <w:tr w:rsidR="00B03F94" w14:paraId="1380B74A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734D6A2A" w14:textId="1EF6B220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[  PV1  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7BEECECE" w14:textId="5C445C51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Patient Visit</w:t>
                                  </w:r>
                                </w:p>
                              </w:tc>
                            </w:tr>
                            <w:tr w:rsidR="00B03F94" w14:paraId="11482114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09DF95D4" w14:textId="791C39A8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[  ZPV  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61839DC3" w14:textId="3481869F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Additional Patient Visit Information</w:t>
                                  </w:r>
                                </w:p>
                              </w:tc>
                            </w:tr>
                            <w:tr w:rsidR="00B03F94" w14:paraId="56CDC724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2C782E5B" w14:textId="4681035F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]}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1997275D" w14:textId="358EAADE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--- PATIENT end</w:t>
                                  </w:r>
                                </w:p>
                              </w:tc>
                            </w:tr>
                            <w:tr w:rsidR="00B03F94" w14:paraId="52293F78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5837BABF" w14:textId="16951836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6D041F14" w14:textId="3DB8DF31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--- RESOURCES begin</w:t>
                                  </w:r>
                                </w:p>
                              </w:tc>
                            </w:tr>
                            <w:tr w:rsidR="00B03F94" w14:paraId="7D279A34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33F448EC" w14:textId="52B8D11F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RGS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3D9E4E1E" w14:textId="6EA3F239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Resource Group Segment</w:t>
                                  </w:r>
                                </w:p>
                              </w:tc>
                            </w:tr>
                            <w:tr w:rsidR="00B03F94" w14:paraId="33C3E88D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11B73361" w14:textId="16786E34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[{ AIS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3C3AB87A" w14:textId="615807C2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Appointment Information - Service</w:t>
                                  </w:r>
                                </w:p>
                              </w:tc>
                            </w:tr>
                            <w:tr w:rsidR="00B03F94" w14:paraId="5E944B94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0D0C11BC" w14:textId="252875CB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[{ NTE }]  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2311025C" w14:textId="5C3F9F48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Notes and Comments</w:t>
                                  </w:r>
                                </w:p>
                              </w:tc>
                            </w:tr>
                            <w:tr w:rsidR="00B03F94" w14:paraId="1593CE5E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77BE3C00" w14:textId="2B228302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}]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5810BF9D" w14:textId="77777777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3F94" w14:paraId="367EFA6E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253FD1E3" w14:textId="66089EB1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[{ AIG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1C63AA0A" w14:textId="5BE40A18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Appointment Information – General Resource</w:t>
                                  </w:r>
                                </w:p>
                              </w:tc>
                            </w:tr>
                            <w:tr w:rsidR="00B03F94" w14:paraId="5B56E23E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5649FE48" w14:textId="73BCEAA1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[{ NTE }]  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6FAD02F2" w14:textId="36D138F9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Notes and Comments</w:t>
                                  </w:r>
                                </w:p>
                              </w:tc>
                            </w:tr>
                            <w:tr w:rsidR="00B03F94" w14:paraId="75CBC0C6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77EEDCF3" w14:textId="318205C5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}]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219F42A0" w14:textId="77777777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3F94" w14:paraId="1F84FA73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00016F40" w14:textId="642423F7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[{ AIL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52158B11" w14:textId="58FA65D1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Appointment Information – Location Resource</w:t>
                                  </w:r>
                                </w:p>
                              </w:tc>
                            </w:tr>
                            <w:tr w:rsidR="00B03F94" w14:paraId="66053F50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7CC54C36" w14:textId="5984ACEC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[{ NTE }]  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3809AB81" w14:textId="22D90832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Notes and Comments</w:t>
                                  </w:r>
                                </w:p>
                              </w:tc>
                            </w:tr>
                            <w:tr w:rsidR="00B03F94" w14:paraId="44393F4E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5B41507F" w14:textId="32EF6BF9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}]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73BA115E" w14:textId="77777777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3F94" w14:paraId="346996C2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551E4D4C" w14:textId="260E045A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[{ AIP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06884271" w14:textId="35DB444A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Appointment Information – Personnel Resource</w:t>
                                  </w:r>
                                </w:p>
                              </w:tc>
                            </w:tr>
                            <w:tr w:rsidR="00B03F94" w14:paraId="0CB0AA68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5614E230" w14:textId="02C9C2D2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[{ NTE }]  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7A363588" w14:textId="5F9349DB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Notes and Comments</w:t>
                                  </w:r>
                                </w:p>
                              </w:tc>
                            </w:tr>
                            <w:tr w:rsidR="00B03F94" w14:paraId="37505719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430DE8D9" w14:textId="1143A8C4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}]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07AA9CDC" w14:textId="77777777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03F94" w14:paraId="502C5E38" w14:textId="77777777" w:rsidTr="00EE1678">
                              <w:trPr>
                                <w:trHeight w:val="559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49B5D48E" w14:textId="11900A66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 xml:space="preserve">   </w:t>
                                  </w:r>
                                  <w:r w:rsidRPr="00017E19">
                                    <w:rPr>
                                      <w:sz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5FA821FA" w14:textId="52427718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--- RESOURCES end</w:t>
                                  </w:r>
                                </w:p>
                              </w:tc>
                            </w:tr>
                            <w:tr w:rsidR="00B03F94" w14:paraId="2064DFFE" w14:textId="77777777" w:rsidTr="00017E19">
                              <w:trPr>
                                <w:trHeight w:val="135"/>
                              </w:trPr>
                              <w:tc>
                                <w:tcPr>
                                  <w:tcW w:w="2923" w:type="dxa"/>
                                </w:tcPr>
                                <w:p w14:paraId="69E2BA6E" w14:textId="58F1E6E4" w:rsidR="00B03F94" w:rsidRPr="00017E19" w:rsidRDefault="00B03F94" w:rsidP="00017E19">
                                  <w:pPr>
                                    <w:pStyle w:val="MsgTableBody"/>
                                    <w:ind w:left="-606" w:firstLine="606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}]</w:t>
                                  </w:r>
                                </w:p>
                              </w:tc>
                              <w:tc>
                                <w:tcPr>
                                  <w:tcW w:w="5510" w:type="dxa"/>
                                </w:tcPr>
                                <w:p w14:paraId="3A170699" w14:textId="793D7393" w:rsidR="00B03F94" w:rsidRPr="00017E19" w:rsidRDefault="00B03F94" w:rsidP="00017E19">
                                  <w:pPr>
                                    <w:pStyle w:val="MsgTableBody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--- RESPONSE end</w:t>
                                  </w:r>
                                </w:p>
                              </w:tc>
                            </w:tr>
                          </w:tbl>
                          <w:p w14:paraId="5AA257C0" w14:textId="77777777" w:rsidR="00B03F94" w:rsidRPr="00852C2B" w:rsidRDefault="00B03F94" w:rsidP="00C5327E">
                            <w:pPr>
                              <w:ind w:left="0"/>
                              <w:rPr>
                                <w:rFonts w:ascii="Courier New" w:hAnsi="Courier New" w:cs="Courier New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C3BA0" id="_x0000_s1027" type="#_x0000_t202" style="width:437.45pt;height:2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" stroked="f">
                <v:textbox>
                  <w:txbxContent>
                    <w:tbl>
                      <w:tblPr>
                        <w:tblW w:w="8433" w:type="dxa"/>
                        <w:tblInd w:w="72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23"/>
                        <w:gridCol w:w="5510"/>
                      </w:tblGrid>
                      <w:tr w:rsidR="00B03F94" w14:paraId="7E3BE4A4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27D2471E" w14:textId="77777777" w:rsidR="00B03F94" w:rsidRDefault="00B03F94" w:rsidP="00BE4D2B">
                            <w:pPr>
                              <w:pStyle w:val="MsgTableBody"/>
                              <w:ind w:left="-1031" w:firstLine="1031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MSH 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48FF1E58" w14:textId="77777777" w:rsidR="00B03F94" w:rsidRDefault="00B03F94" w:rsidP="00015939">
                            <w:pPr>
                              <w:pStyle w:val="MsgTableBody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B03F94" w14:paraId="10E7D44E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5ABF5D24" w14:textId="61517073" w:rsidR="00B03F94" w:rsidRPr="00AF5D2F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MSA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7A6507C4" w14:textId="77777777" w:rsidR="00B03F94" w:rsidRPr="002E1CE3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Definition</w:t>
                            </w:r>
                            <w:r w:rsidRPr="00AF5D2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B03F94" w14:paraId="74583273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26104DA7" w14:textId="15ADE044" w:rsidR="00B03F94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[  ERR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5A7FCFEA" w14:textId="62C58C43" w:rsidR="00B03F94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Error</w:t>
                            </w:r>
                            <w:proofErr w:type="spellEnd"/>
                          </w:p>
                        </w:tc>
                      </w:tr>
                      <w:tr w:rsidR="00B03F94" w14:paraId="1773436B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7F01252F" w14:textId="0C53DF8C" w:rsidR="00B03F94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QAK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69FC847B" w14:textId="2E35A194" w:rsidR="00B03F94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Query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Acknowledgement</w:t>
                            </w:r>
                            <w:proofErr w:type="spellEnd"/>
                          </w:p>
                        </w:tc>
                      </w:tr>
                      <w:tr w:rsidR="00B03F94" w14:paraId="2C94ECE0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3BEE2674" w14:textId="729260D8" w:rsidR="00B03F94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QPD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3A460E07" w14:textId="5A848521" w:rsidR="00B03F94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Parameter Definition</w:t>
                            </w:r>
                          </w:p>
                        </w:tc>
                      </w:tr>
                      <w:tr w:rsidR="00B03F94" w14:paraId="5FDF6D78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3F1FB823" w14:textId="63DF49F0" w:rsidR="00B03F94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[{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3EE7DB93" w14:textId="457CBE63" w:rsidR="00B03F94" w:rsidRPr="00CF33D7" w:rsidRDefault="00B03F94" w:rsidP="00017E19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---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RESPONSE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  <w:proofErr w:type="spellEnd"/>
                          </w:p>
                        </w:tc>
                      </w:tr>
                      <w:tr w:rsidR="00B03F94" w14:paraId="15DACF21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7D4F190D" w14:textId="0648D519" w:rsidR="00B03F94" w:rsidRDefault="00B03F94" w:rsidP="002E1CE3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MSH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5E80FF9B" w14:textId="3323C4B9" w:rsidR="00B03F94" w:rsidRDefault="00B03F94" w:rsidP="00017E19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</w:p>
                        </w:tc>
                      </w:tr>
                      <w:tr w:rsidR="00B03F94" w:rsidRPr="00CF33D7" w14:paraId="3B31FB86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0F148378" w14:textId="5C4A8327" w:rsidR="00B03F94" w:rsidRPr="00CF33D7" w:rsidRDefault="00B03F94" w:rsidP="00017E19">
                            <w:pPr>
                              <w:pStyle w:val="MsgTableBody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SCH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210440AD" w14:textId="33F9F047" w:rsidR="00B03F94" w:rsidRPr="00CF33D7" w:rsidRDefault="00B03F94" w:rsidP="00017E19">
                            <w:pPr>
                              <w:pStyle w:val="MsgTableBody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Schedule Activity Information </w:t>
                            </w:r>
                          </w:p>
                        </w:tc>
                      </w:tr>
                      <w:tr w:rsidR="00B03F94" w:rsidRPr="00CF33D7" w14:paraId="1001249D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48D347CC" w14:textId="319654D9" w:rsidR="00B03F94" w:rsidRPr="00CF33D7" w:rsidRDefault="00B03F94" w:rsidP="00017E19">
                            <w:pPr>
                              <w:pStyle w:val="MsgTableBody"/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[{ TQ1 }]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6C76434F" w14:textId="5258CC2A" w:rsidR="00B03F94" w:rsidRPr="00CF33D7" w:rsidRDefault="00B03F94" w:rsidP="00017E19">
                            <w:pPr>
                              <w:pStyle w:val="MsgTableBody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Timing/Quantity</w:t>
                            </w:r>
                          </w:p>
                        </w:tc>
                      </w:tr>
                      <w:tr w:rsidR="00B03F94" w14:paraId="209DA3D1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28C86F9B" w14:textId="6F41CEF6" w:rsidR="00B03F94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szCs w:val="16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[{ NTE }]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2C6E5AC9" w14:textId="4C98D541" w:rsidR="00B03F94" w:rsidRDefault="00B03F94" w:rsidP="00017E19">
                            <w:pPr>
                              <w:pStyle w:val="MsgTableBody"/>
                              <w:rPr>
                                <w:sz w:val="16"/>
                                <w:szCs w:val="16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Notes and Comments</w:t>
                            </w:r>
                          </w:p>
                        </w:tc>
                      </w:tr>
                      <w:tr w:rsidR="00B03F94" w14:paraId="7154A904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11ECBCF5" w14:textId="4AADB42B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[{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4219C2D8" w14:textId="02CE959D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--- PATIENT begin</w:t>
                            </w:r>
                          </w:p>
                        </w:tc>
                      </w:tr>
                      <w:tr w:rsidR="00B03F94" w14:paraId="0B0EEEAC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31795B27" w14:textId="7BED8380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PID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17AAB5D8" w14:textId="7487E26D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Patient Identification</w:t>
                            </w:r>
                          </w:p>
                        </w:tc>
                      </w:tr>
                      <w:tr w:rsidR="00B03F94" w14:paraId="1380B74A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734D6A2A" w14:textId="1EF6B220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[  PV1  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7BEECECE" w14:textId="5C445C51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Patient Visit</w:t>
                            </w:r>
                          </w:p>
                        </w:tc>
                      </w:tr>
                      <w:tr w:rsidR="00B03F94" w14:paraId="11482114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09DF95D4" w14:textId="791C39A8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[  ZPV  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61839DC3" w14:textId="3481869F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Additional Patient Visit Information</w:t>
                            </w:r>
                          </w:p>
                        </w:tc>
                      </w:tr>
                      <w:tr w:rsidR="00B03F94" w14:paraId="56CDC724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2C782E5B" w14:textId="4681035F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]}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1997275D" w14:textId="358EAADE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--- PATIENT end</w:t>
                            </w:r>
                          </w:p>
                        </w:tc>
                      </w:tr>
                      <w:tr w:rsidR="00B03F94" w14:paraId="52293F78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5837BABF" w14:textId="16951836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6D041F14" w14:textId="3DB8DF31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--- RESOURCES begin</w:t>
                            </w:r>
                          </w:p>
                        </w:tc>
                      </w:tr>
                      <w:tr w:rsidR="00B03F94" w14:paraId="7D279A34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33F448EC" w14:textId="52B8D11F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RGS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3D9E4E1E" w14:textId="6EA3F239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Resource Group Segment</w:t>
                            </w:r>
                          </w:p>
                        </w:tc>
                      </w:tr>
                      <w:tr w:rsidR="00B03F94" w14:paraId="33C3E88D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11B73361" w14:textId="16786E34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[{ AIS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3C3AB87A" w14:textId="615807C2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Appointment Information - Service</w:t>
                            </w:r>
                          </w:p>
                        </w:tc>
                      </w:tr>
                      <w:tr w:rsidR="00B03F94" w14:paraId="5E944B94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0D0C11BC" w14:textId="252875CB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[{ NTE }]  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2311025C" w14:textId="5C3F9F48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Notes and Comments</w:t>
                            </w:r>
                          </w:p>
                        </w:tc>
                      </w:tr>
                      <w:tr w:rsidR="00B03F94" w14:paraId="1593CE5E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77BE3C00" w14:textId="2B228302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  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}]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5810BF9D" w14:textId="77777777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B03F94" w14:paraId="367EFA6E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253FD1E3" w14:textId="66089EB1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[{ AIG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1C63AA0A" w14:textId="5BE40A18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Appointment Information – General Resource</w:t>
                            </w:r>
                          </w:p>
                        </w:tc>
                      </w:tr>
                      <w:tr w:rsidR="00B03F94" w14:paraId="5B56E23E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5649FE48" w14:textId="73BCEAA1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[{ NTE }]  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6FAD02F2" w14:textId="36D138F9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Notes and Comments</w:t>
                            </w:r>
                          </w:p>
                        </w:tc>
                      </w:tr>
                      <w:tr w:rsidR="00B03F94" w14:paraId="75CBC0C6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77EEDCF3" w14:textId="318205C5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}]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219F42A0" w14:textId="77777777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B03F94" w14:paraId="1F84FA73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00016F40" w14:textId="642423F7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[{ AIL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52158B11" w14:textId="58FA65D1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Appointment Information – Location Resource</w:t>
                            </w:r>
                          </w:p>
                        </w:tc>
                      </w:tr>
                      <w:tr w:rsidR="00B03F94" w14:paraId="66053F50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7CC54C36" w14:textId="5984ACEC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[{ NTE }]  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3809AB81" w14:textId="22D90832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Notes and Comments</w:t>
                            </w:r>
                          </w:p>
                        </w:tc>
                      </w:tr>
                      <w:tr w:rsidR="00B03F94" w14:paraId="44393F4E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5B41507F" w14:textId="32EF6BF9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}]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73BA115E" w14:textId="77777777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B03F94" w14:paraId="346996C2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551E4D4C" w14:textId="260E045A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[{ AIP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06884271" w14:textId="35DB444A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Appointment Information – Personnel Resource</w:t>
                            </w:r>
                          </w:p>
                        </w:tc>
                      </w:tr>
                      <w:tr w:rsidR="00B03F94" w14:paraId="0CB0AA68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5614E230" w14:textId="02C9C2D2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[{ NTE }]  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7A363588" w14:textId="5F9349DB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>Notes and Comments</w:t>
                            </w:r>
                          </w:p>
                        </w:tc>
                      </w:tr>
                      <w:tr w:rsidR="00B03F94" w14:paraId="37505719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430DE8D9" w14:textId="1143A8C4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 w:rsidRPr="00017E19">
                              <w:rPr>
                                <w:sz w:val="1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}]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07AA9CDC" w14:textId="77777777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B03F94" w14:paraId="502C5E38" w14:textId="77777777" w:rsidTr="00EE1678">
                        <w:trPr>
                          <w:trHeight w:val="559"/>
                        </w:trPr>
                        <w:tc>
                          <w:tcPr>
                            <w:tcW w:w="2923" w:type="dxa"/>
                          </w:tcPr>
                          <w:p w14:paraId="49B5D48E" w14:textId="11900A66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017E19">
                              <w:rPr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5FA821FA" w14:textId="52427718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--- RESOURCES end</w:t>
                            </w:r>
                          </w:p>
                        </w:tc>
                      </w:tr>
                      <w:tr w:rsidR="00B03F94" w14:paraId="2064DFFE" w14:textId="77777777" w:rsidTr="00017E19">
                        <w:trPr>
                          <w:trHeight w:val="135"/>
                        </w:trPr>
                        <w:tc>
                          <w:tcPr>
                            <w:tcW w:w="2923" w:type="dxa"/>
                          </w:tcPr>
                          <w:p w14:paraId="69E2BA6E" w14:textId="58F1E6E4" w:rsidR="00B03F94" w:rsidRPr="00017E19" w:rsidRDefault="00B03F94" w:rsidP="00017E19">
                            <w:pPr>
                              <w:pStyle w:val="MsgTableBody"/>
                              <w:ind w:left="-606" w:firstLine="606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}]</w:t>
                            </w:r>
                          </w:p>
                        </w:tc>
                        <w:tc>
                          <w:tcPr>
                            <w:tcW w:w="5510" w:type="dxa"/>
                          </w:tcPr>
                          <w:p w14:paraId="3A170699" w14:textId="793D7393" w:rsidR="00B03F94" w:rsidRPr="00017E19" w:rsidRDefault="00B03F94" w:rsidP="00017E19">
                            <w:pPr>
                              <w:pStyle w:val="MsgTableBody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--- RESPONSE end</w:t>
                            </w:r>
                          </w:p>
                        </w:tc>
                      </w:tr>
                    </w:tbl>
                    <w:p w14:paraId="5AA257C0" w14:textId="77777777" w:rsidR="00B03F94" w:rsidRPr="00852C2B" w:rsidRDefault="00B03F94" w:rsidP="00C5327E">
                      <w:pPr>
                        <w:ind w:left="0"/>
                        <w:rPr>
                          <w:rFonts w:ascii="Courier New" w:hAnsi="Courier New" w:cs="Courier New"/>
                          <w:sz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E0EA87" w14:textId="77777777" w:rsidR="00017E19" w:rsidRDefault="0032743E">
      <w:pPr>
        <w:keepLines w:val="0"/>
        <w:spacing w:before="0" w:after="0"/>
        <w:ind w:left="0"/>
        <w:rPr>
          <w:rFonts w:ascii="Courier New" w:hAnsi="Courier New" w:cs="Courier New"/>
          <w:sz w:val="16"/>
          <w:lang w:val="en-US"/>
        </w:rPr>
      </w:pPr>
      <w:r>
        <w:rPr>
          <w:lang w:val="en-US"/>
        </w:rPr>
        <w:br w:type="page"/>
      </w:r>
    </w:p>
    <w:p w14:paraId="4B4191C2" w14:textId="30D50466" w:rsidR="003960D0" w:rsidRPr="00544DAB" w:rsidRDefault="00E272BA" w:rsidP="003960D0">
      <w:pPr>
        <w:pStyle w:val="Rubrik2"/>
        <w:rPr>
          <w:lang w:val="en-US"/>
        </w:rPr>
      </w:pPr>
      <w:bookmarkStart w:id="31" w:name="_Toc477519906"/>
      <w:bookmarkStart w:id="32" w:name="_Toc482280609"/>
      <w:r>
        <w:rPr>
          <w:lang w:val="en-US"/>
        </w:rPr>
        <w:lastRenderedPageBreak/>
        <w:t>RESPONSE Segment Group</w:t>
      </w:r>
      <w:bookmarkEnd w:id="31"/>
      <w:bookmarkEnd w:id="32"/>
    </w:p>
    <w:p w14:paraId="6C50FA4D" w14:textId="1A49396F" w:rsidR="00B4491E" w:rsidRPr="00A35686" w:rsidRDefault="00B4491E" w:rsidP="00B4491E">
      <w:pPr>
        <w:rPr>
          <w:lang w:val="en-US"/>
        </w:rPr>
      </w:pPr>
      <w:r w:rsidRPr="00A35686">
        <w:rPr>
          <w:lang w:val="en-US"/>
        </w:rPr>
        <w:t xml:space="preserve">For details on how </w:t>
      </w:r>
      <w:r>
        <w:rPr>
          <w:lang w:val="en-US"/>
        </w:rPr>
        <w:t>the response group segments are structured</w:t>
      </w:r>
      <w:r w:rsidRPr="00A35686">
        <w:rPr>
          <w:lang w:val="en-US"/>
        </w:rPr>
        <w:t>, refer to the Con</w:t>
      </w:r>
      <w:r>
        <w:rPr>
          <w:lang w:val="en-US"/>
        </w:rPr>
        <w:t>formance Statement – SIU</w:t>
      </w:r>
      <w:r w:rsidRPr="00A35686">
        <w:rPr>
          <w:lang w:val="en-US"/>
        </w:rPr>
        <w:t>.docx document.</w:t>
      </w:r>
    </w:p>
    <w:p w14:paraId="53E9F9C2" w14:textId="677C7D22" w:rsidR="007928F7" w:rsidRDefault="00665EA0" w:rsidP="007928F7">
      <w:pPr>
        <w:pStyle w:val="Rubrik2"/>
        <w:numPr>
          <w:ilvl w:val="1"/>
          <w:numId w:val="1"/>
        </w:numPr>
        <w:rPr>
          <w:lang w:val="en-US"/>
        </w:rPr>
      </w:pPr>
      <w:bookmarkStart w:id="33" w:name="_Toc477519907"/>
      <w:bookmarkStart w:id="34" w:name="_Toc482280610"/>
      <w:r>
        <w:rPr>
          <w:lang w:val="en-US"/>
        </w:rPr>
        <w:t xml:space="preserve">Z01 - </w:t>
      </w:r>
      <w:r w:rsidRPr="00665EA0">
        <w:rPr>
          <w:lang w:val="en-US"/>
        </w:rPr>
        <w:t>Today’s appointments by patient</w:t>
      </w:r>
      <w:bookmarkEnd w:id="33"/>
      <w:bookmarkEnd w:id="34"/>
    </w:p>
    <w:p w14:paraId="47BA87E1" w14:textId="026FC5AB" w:rsidR="00277528" w:rsidRPr="00277528" w:rsidRDefault="003B6AFD" w:rsidP="00277528">
      <w:pPr>
        <w:rPr>
          <w:lang w:val="en-US"/>
        </w:rPr>
      </w:pPr>
      <w:r>
        <w:rPr>
          <w:lang w:val="en-US"/>
        </w:rPr>
        <w:t>Using this query, all scheduled appointments assigned to a specific patient for the current date are retrieved.</w:t>
      </w:r>
    </w:p>
    <w:tbl>
      <w:tblPr>
        <w:tblStyle w:val="Professionelltabell"/>
        <w:tblW w:w="9171" w:type="dxa"/>
        <w:tblLook w:val="04A0" w:firstRow="1" w:lastRow="0" w:firstColumn="1" w:lastColumn="0" w:noHBand="0" w:noVBand="1"/>
      </w:tblPr>
      <w:tblGrid>
        <w:gridCol w:w="2263"/>
        <w:gridCol w:w="1724"/>
        <w:gridCol w:w="1330"/>
        <w:gridCol w:w="3854"/>
      </w:tblGrid>
      <w:tr w:rsidR="00114477" w14:paraId="2E4D3A1A" w14:textId="77777777" w:rsidTr="00EE0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3119AC3E" w14:textId="327456D1" w:rsidR="00114477" w:rsidRDefault="00114477" w:rsidP="007928F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724" w:type="dxa"/>
          </w:tcPr>
          <w:p w14:paraId="40F19234" w14:textId="343370CF" w:rsidR="00114477" w:rsidRDefault="00114477" w:rsidP="007928F7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Input/Output</w:t>
            </w:r>
            <w:proofErr w:type="spellEnd"/>
          </w:p>
        </w:tc>
        <w:tc>
          <w:tcPr>
            <w:tcW w:w="1330" w:type="dxa"/>
          </w:tcPr>
          <w:p w14:paraId="0E82A84A" w14:textId="347B89B8" w:rsidR="00114477" w:rsidRDefault="00114477" w:rsidP="007928F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54" w:type="dxa"/>
          </w:tcPr>
          <w:p w14:paraId="457ED8BA" w14:textId="025F2D7E" w:rsidR="00114477" w:rsidRDefault="00114477" w:rsidP="007928F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14477" w:rsidRPr="00EE1678" w14:paraId="77D0205B" w14:textId="77777777" w:rsidTr="00EE07B9">
        <w:tc>
          <w:tcPr>
            <w:tcW w:w="2263" w:type="dxa"/>
          </w:tcPr>
          <w:p w14:paraId="63BACBD0" w14:textId="62ACA333" w:rsidR="00114477" w:rsidRDefault="00114477" w:rsidP="0011447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patient identifier</w:t>
            </w:r>
          </w:p>
        </w:tc>
        <w:tc>
          <w:tcPr>
            <w:tcW w:w="1724" w:type="dxa"/>
          </w:tcPr>
          <w:p w14:paraId="1029D8A3" w14:textId="13FDD1B1" w:rsidR="00114477" w:rsidRDefault="00114477" w:rsidP="007928F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330" w:type="dxa"/>
          </w:tcPr>
          <w:p w14:paraId="3068922C" w14:textId="0B6237F0" w:rsidR="00114477" w:rsidRDefault="00114477" w:rsidP="007928F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CX</w:t>
            </w:r>
          </w:p>
        </w:tc>
        <w:tc>
          <w:tcPr>
            <w:tcW w:w="3854" w:type="dxa"/>
          </w:tcPr>
          <w:p w14:paraId="36BC7B3A" w14:textId="62D1A987" w:rsidR="00114477" w:rsidRDefault="00EE07B9" w:rsidP="007928F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Identifier from the Patient Identifier List (PID-3) of the patient</w:t>
            </w:r>
          </w:p>
        </w:tc>
      </w:tr>
    </w:tbl>
    <w:p w14:paraId="7FCFF310" w14:textId="67ACB122" w:rsidR="00815C55" w:rsidRPr="00815C55" w:rsidRDefault="00815C55" w:rsidP="00815C55">
      <w:pPr>
        <w:pStyle w:val="Rubrik3"/>
        <w:numPr>
          <w:ilvl w:val="2"/>
          <w:numId w:val="1"/>
        </w:numPr>
        <w:rPr>
          <w:lang w:val="en-US"/>
        </w:rPr>
      </w:pPr>
      <w:bookmarkStart w:id="35" w:name="_Toc477519908"/>
      <w:bookmarkStart w:id="36" w:name="_Toc482280611"/>
      <w:r>
        <w:rPr>
          <w:lang w:val="en-US"/>
        </w:rPr>
        <w:t>Example</w:t>
      </w:r>
      <w:bookmarkEnd w:id="35"/>
      <w:bookmarkEnd w:id="36"/>
    </w:p>
    <w:p w14:paraId="5C89B773" w14:textId="77777777" w:rsidR="00665EA0" w:rsidRPr="00815C55" w:rsidRDefault="00665EA0" w:rsidP="00665EA0">
      <w:pPr>
        <w:ind w:left="720"/>
        <w:rPr>
          <w:b/>
          <w:lang w:val="en-US"/>
        </w:rPr>
      </w:pPr>
      <w:r w:rsidRPr="00815C55">
        <w:rPr>
          <w:b/>
          <w:lang w:val="en-US"/>
        </w:rPr>
        <w:t>Query:</w:t>
      </w:r>
    </w:p>
    <w:p w14:paraId="2A4FAA52" w14:textId="3EECB1F8" w:rsidR="00665EA0" w:rsidRDefault="00665EA0" w:rsidP="00665EA0">
      <w:pPr>
        <w:ind w:left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MSH|^~\&amp;|SA|SF|RA</w:t>
      </w:r>
      <w:r w:rsidRPr="00E272BA">
        <w:rPr>
          <w:rFonts w:ascii="Courier New" w:hAnsi="Courier New" w:cs="Courier New"/>
          <w:sz w:val="16"/>
          <w:szCs w:val="16"/>
          <w:lang w:val="en-US"/>
        </w:rPr>
        <w:t>|</w:t>
      </w:r>
      <w:r>
        <w:rPr>
          <w:rFonts w:ascii="Courier New" w:hAnsi="Courier New" w:cs="Courier New"/>
          <w:sz w:val="16"/>
          <w:szCs w:val="16"/>
          <w:lang w:val="en-US"/>
        </w:rPr>
        <w:t>RF</w:t>
      </w:r>
      <w:r w:rsidRPr="00E272BA">
        <w:rPr>
          <w:rFonts w:ascii="Courier New" w:hAnsi="Courier New" w:cs="Courier New"/>
          <w:sz w:val="16"/>
          <w:szCs w:val="16"/>
          <w:lang w:val="en-US"/>
        </w:rPr>
        <w:t>|</w:t>
      </w:r>
      <w:r w:rsidR="00A56927">
        <w:rPr>
          <w:rFonts w:ascii="Courier New" w:hAnsi="Courier New" w:cs="Courier New"/>
          <w:sz w:val="16"/>
          <w:szCs w:val="16"/>
          <w:lang w:val="en-US"/>
        </w:rPr>
        <w:t>2017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56927">
        <w:rPr>
          <w:rFonts w:ascii="Courier New" w:hAnsi="Courier New" w:cs="Courier New"/>
          <w:sz w:val="16"/>
          <w:szCs w:val="16"/>
          <w:lang w:val="en-US"/>
        </w:rPr>
        <w:t>3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FA6AC7">
        <w:rPr>
          <w:rFonts w:ascii="Courier New" w:hAnsi="Courier New" w:cs="Courier New"/>
          <w:sz w:val="16"/>
          <w:szCs w:val="16"/>
          <w:lang w:val="en-US"/>
        </w:rPr>
        <w:t>00</w:t>
      </w:r>
      <w:r w:rsidRPr="00E272BA">
        <w:rPr>
          <w:rFonts w:ascii="Courier New" w:hAnsi="Courier New" w:cs="Courier New"/>
          <w:sz w:val="16"/>
          <w:szCs w:val="16"/>
          <w:lang w:val="en-US"/>
        </w:rPr>
        <w:t>||QBP</w:t>
      </w:r>
      <w:r>
        <w:rPr>
          <w:rFonts w:ascii="Courier New" w:hAnsi="Courier New" w:cs="Courier New"/>
          <w:sz w:val="16"/>
          <w:szCs w:val="16"/>
          <w:lang w:val="en-US"/>
        </w:rPr>
        <w:t>^Q11^QBP_Q11|8332|P|2.6||||||||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E272BA">
        <w:rPr>
          <w:rFonts w:ascii="Courier New" w:hAnsi="Courier New" w:cs="Courier New"/>
          <w:sz w:val="16"/>
          <w:szCs w:val="16"/>
          <w:lang w:val="en-US"/>
        </w:rPr>
        <w:t>QPD|</w:t>
      </w:r>
      <w:r>
        <w:rPr>
          <w:rFonts w:ascii="Courier New" w:hAnsi="Courier New" w:cs="Courier New"/>
          <w:sz w:val="16"/>
          <w:szCs w:val="16"/>
          <w:lang w:val="en-US"/>
        </w:rPr>
        <w:t>Z01</w:t>
      </w:r>
      <w:r w:rsidRPr="00E272BA">
        <w:rPr>
          <w:rFonts w:ascii="Courier New" w:hAnsi="Courier New" w:cs="Courier New"/>
          <w:sz w:val="16"/>
          <w:szCs w:val="16"/>
          <w:lang w:val="en-US"/>
        </w:rPr>
        <w:t>^</w:t>
      </w:r>
      <w:r w:rsidRPr="00E4546C">
        <w:rPr>
          <w:rFonts w:ascii="Courier New" w:hAnsi="Courier New" w:cs="Courier New"/>
          <w:sz w:val="16"/>
          <w:szCs w:val="16"/>
          <w:lang w:val="en-US"/>
        </w:rPr>
        <w:t>Today’s appointments by patient</w:t>
      </w:r>
      <w:r w:rsidRPr="00E272BA">
        <w:rPr>
          <w:rFonts w:ascii="Courier New" w:hAnsi="Courier New" w:cs="Courier New"/>
          <w:sz w:val="16"/>
          <w:szCs w:val="16"/>
          <w:lang w:val="en-US"/>
        </w:rPr>
        <w:t>^HL7</w:t>
      </w:r>
      <w:r w:rsidRPr="00F6457F">
        <w:rPr>
          <w:rFonts w:ascii="Courier New" w:hAnsi="Courier New" w:cs="Courier New"/>
          <w:sz w:val="16"/>
          <w:szCs w:val="16"/>
          <w:lang w:val="en-US"/>
        </w:rPr>
        <w:t>0471</w:t>
      </w:r>
      <w:r>
        <w:rPr>
          <w:rFonts w:ascii="Courier New" w:hAnsi="Courier New" w:cs="Courier New"/>
          <w:sz w:val="16"/>
          <w:szCs w:val="16"/>
          <w:lang w:val="en-US"/>
        </w:rPr>
        <w:t>|Q001|</w:t>
      </w:r>
      <w:r w:rsidRPr="00A21A34">
        <w:rPr>
          <w:lang w:val="en-US"/>
        </w:rPr>
        <w:t xml:space="preserve"> </w:t>
      </w:r>
      <w:r w:rsidRPr="00A21A34">
        <w:rPr>
          <w:rFonts w:ascii="Courier New" w:hAnsi="Courier New" w:cs="Courier New"/>
          <w:sz w:val="16"/>
          <w:szCs w:val="16"/>
          <w:lang w:val="en-US"/>
        </w:rPr>
        <w:t>1989010101^^^Skatteverket&amp;1.2.752.59&amp;ISO^NNSWE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E272BA">
        <w:rPr>
          <w:rFonts w:ascii="Courier New" w:hAnsi="Courier New" w:cs="Courier New"/>
          <w:sz w:val="16"/>
          <w:szCs w:val="16"/>
          <w:lang w:val="en-US"/>
        </w:rPr>
        <w:t>RCP|I||</w:t>
      </w:r>
      <w:r>
        <w:rPr>
          <w:rFonts w:ascii="Courier New" w:hAnsi="Courier New" w:cs="Courier New"/>
          <w:sz w:val="16"/>
          <w:szCs w:val="16"/>
          <w:lang w:val="en-US"/>
        </w:rPr>
        <w:t>B</w:t>
      </w:r>
    </w:p>
    <w:p w14:paraId="4D45C2B6" w14:textId="77777777" w:rsidR="00665EA0" w:rsidRPr="00815C55" w:rsidRDefault="00665EA0" w:rsidP="00665EA0">
      <w:pPr>
        <w:ind w:left="720"/>
        <w:rPr>
          <w:b/>
          <w:lang w:val="en-US"/>
        </w:rPr>
      </w:pPr>
      <w:r w:rsidRPr="00815C55">
        <w:rPr>
          <w:b/>
          <w:lang w:val="en-US"/>
        </w:rPr>
        <w:t>Response:</w:t>
      </w:r>
    </w:p>
    <w:p w14:paraId="7C1DB6EB" w14:textId="2C820A1C" w:rsidR="00EE1678" w:rsidRDefault="00665EA0" w:rsidP="00665EA0">
      <w:pPr>
        <w:ind w:left="0"/>
        <w:rPr>
          <w:rFonts w:ascii="Courier New" w:hAnsi="Courier New" w:cs="Courier New"/>
          <w:sz w:val="16"/>
          <w:szCs w:val="16"/>
          <w:lang w:val="en-US"/>
        </w:rPr>
      </w:pPr>
      <w:r w:rsidRPr="0063515E">
        <w:rPr>
          <w:rFonts w:ascii="Courier New" w:hAnsi="Courier New" w:cs="Courier New"/>
          <w:sz w:val="16"/>
          <w:szCs w:val="16"/>
          <w:lang w:val="en-US"/>
        </w:rPr>
        <w:t>MSH|^~\&amp;|RA|RF|SA|SF|</w:t>
      </w:r>
      <w:r w:rsidR="00A56927">
        <w:rPr>
          <w:rFonts w:ascii="Courier New" w:hAnsi="Courier New" w:cs="Courier New"/>
          <w:sz w:val="16"/>
          <w:szCs w:val="16"/>
          <w:lang w:val="en-US"/>
        </w:rPr>
        <w:t>2017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56927">
        <w:rPr>
          <w:rFonts w:ascii="Courier New" w:hAnsi="Courier New" w:cs="Courier New"/>
          <w:sz w:val="16"/>
          <w:szCs w:val="16"/>
          <w:lang w:val="en-US"/>
        </w:rPr>
        <w:t>3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56927">
        <w:rPr>
          <w:rFonts w:ascii="Courier New" w:hAnsi="Courier New" w:cs="Courier New"/>
          <w:sz w:val="16"/>
          <w:szCs w:val="16"/>
          <w:lang w:val="en-US"/>
        </w:rPr>
        <w:t>02</w:t>
      </w:r>
      <w:r w:rsidRPr="0063515E">
        <w:rPr>
          <w:rFonts w:ascii="Courier New" w:hAnsi="Courier New" w:cs="Courier New"/>
          <w:sz w:val="16"/>
          <w:szCs w:val="16"/>
          <w:lang w:val="en-US"/>
        </w:rPr>
        <w:t>||RSP^K</w:t>
      </w:r>
      <w:r>
        <w:rPr>
          <w:rFonts w:ascii="Courier New" w:hAnsi="Courier New" w:cs="Courier New"/>
          <w:sz w:val="16"/>
          <w:szCs w:val="16"/>
          <w:lang w:val="en-US"/>
        </w:rPr>
        <w:t xml:space="preserve">11^RSP_K11|9332|P|2.6||||||||| </w:t>
      </w:r>
      <w:r>
        <w:rPr>
          <w:rFonts w:ascii="Courier New" w:hAnsi="Courier New" w:cs="Courier New"/>
          <w:sz w:val="16"/>
          <w:szCs w:val="16"/>
          <w:lang w:val="en-US"/>
        </w:rPr>
        <w:br/>
        <w:t>MSA|AA|8332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63515E">
        <w:rPr>
          <w:rFonts w:ascii="Courier New" w:hAnsi="Courier New" w:cs="Courier New"/>
          <w:sz w:val="16"/>
          <w:szCs w:val="16"/>
          <w:lang w:val="en-US"/>
        </w:rPr>
        <w:t>QAK|Q001|OK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QPD|Z01^Today’s appoin</w:t>
      </w:r>
      <w:r>
        <w:rPr>
          <w:rFonts w:ascii="Courier New" w:hAnsi="Courier New" w:cs="Courier New"/>
          <w:sz w:val="16"/>
          <w:szCs w:val="16"/>
          <w:lang w:val="en-US"/>
        </w:rPr>
        <w:t xml:space="preserve">tments by patient^HL70471|Q001| </w:t>
      </w:r>
      <w:r w:rsidRPr="0063515E">
        <w:rPr>
          <w:rFonts w:ascii="Courier New" w:hAnsi="Courier New" w:cs="Courier New"/>
          <w:sz w:val="16"/>
          <w:szCs w:val="16"/>
          <w:lang w:val="en-US"/>
        </w:rPr>
        <w:t>1989010101^^^Skatteverket&amp;1.2.752.59&amp;ISO^NNSWE</w:t>
      </w:r>
      <w:r w:rsidR="008F0E07">
        <w:rPr>
          <w:rFonts w:ascii="Courier New" w:hAnsi="Courier New" w:cs="Courier New"/>
          <w:sz w:val="16"/>
          <w:szCs w:val="16"/>
          <w:lang w:val="en-US"/>
        </w:rPr>
        <w:br/>
        <w:t>MSH|</w:t>
      </w:r>
      <w:r w:rsidR="008F0E07" w:rsidRPr="0063515E">
        <w:rPr>
          <w:rFonts w:ascii="Courier New" w:hAnsi="Courier New" w:cs="Courier New"/>
          <w:sz w:val="16"/>
          <w:szCs w:val="16"/>
          <w:lang w:val="en-US"/>
        </w:rPr>
        <w:t>^~\&amp;|</w:t>
      </w:r>
      <w:r w:rsidR="008F0E07">
        <w:rPr>
          <w:rFonts w:ascii="Courier New" w:hAnsi="Courier New" w:cs="Courier New"/>
          <w:sz w:val="16"/>
          <w:szCs w:val="16"/>
          <w:lang w:val="en-US"/>
        </w:rPr>
        <w:t>PAS|PAS_FACILITY|||2017</w:t>
      </w:r>
      <w:r w:rsidR="008F0E0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8F0E07">
        <w:rPr>
          <w:rFonts w:ascii="Courier New" w:hAnsi="Courier New" w:cs="Courier New"/>
          <w:sz w:val="16"/>
          <w:szCs w:val="16"/>
          <w:lang w:val="en-US"/>
        </w:rPr>
        <w:t>3</w:t>
      </w:r>
      <w:r w:rsidR="008F0E0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8F0E07">
        <w:rPr>
          <w:rFonts w:ascii="Courier New" w:hAnsi="Courier New" w:cs="Courier New"/>
          <w:sz w:val="16"/>
          <w:szCs w:val="16"/>
          <w:lang w:val="en-US"/>
        </w:rPr>
        <w:t>02||SIU^S12|9332A|P|2.6|||||||||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SCH|PLACER123|FILLER234||AB12||ER|ROUTINE|Normal||||||||FCP||||EBP||||FILLER789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TQ1|||||||20170316140000|20170316150000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NTE|||Primary Reason|1R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NTE|||</w:t>
      </w:r>
      <w:proofErr w:type="spellStart"/>
      <w:r w:rsidRPr="0063515E">
        <w:rPr>
          <w:rFonts w:ascii="Courier New" w:hAnsi="Courier New" w:cs="Courier New"/>
          <w:sz w:val="16"/>
          <w:szCs w:val="16"/>
          <w:lang w:val="en-US"/>
        </w:rPr>
        <w:t>Remark|RE</w:t>
      </w:r>
      <w:proofErr w:type="spellEnd"/>
      <w:r w:rsidRPr="0063515E">
        <w:rPr>
          <w:rFonts w:ascii="Courier New" w:hAnsi="Courier New" w:cs="Courier New"/>
          <w:sz w:val="16"/>
          <w:szCs w:val="16"/>
          <w:lang w:val="en-US"/>
        </w:rPr>
        <w:br/>
        <w:t>PID|||1989010101^^^Skatteverket&amp;1.2.752.59&amp;ISO^NNSWE||Axxx^Axxx||19890101|F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PV1||N|^^^SU^^C^^^KLINIK1^SE2321000131</w:t>
      </w:r>
      <w:r w:rsidRPr="0063515E">
        <w:rPr>
          <w:rFonts w:ascii="Courier New" w:hAnsi="Courier New" w:cs="Courier New"/>
          <w:sz w:val="16"/>
          <w:szCs w:val="16"/>
          <w:lang w:val="en-US"/>
        </w:rPr>
        <w:noBreakHyphen/>
        <w:t>E00000000123</w:t>
      </w:r>
      <w:r w:rsidR="00FA6AC7">
        <w:rPr>
          <w:rFonts w:ascii="Courier New" w:hAnsi="Courier New" w:cs="Courier New"/>
          <w:sz w:val="16"/>
          <w:szCs w:val="16"/>
          <w:lang w:val="en-US"/>
        </w:rPr>
        <w:t>4&amp;HSA</w:t>
      </w:r>
      <w:r w:rsidR="00FA6AC7">
        <w:rPr>
          <w:rFonts w:ascii="Courier New" w:hAnsi="Courier New" w:cs="Courier New"/>
          <w:sz w:val="16"/>
          <w:szCs w:val="16"/>
          <w:lang w:val="en-US"/>
        </w:rPr>
        <w:noBreakHyphen/>
        <w:t>id&amp;1.2.752.29&amp;ISO||||||||</w:t>
      </w:r>
      <w:r w:rsidR="00FA6AC7" w:rsidRPr="0063515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3515E">
        <w:rPr>
          <w:rFonts w:ascii="Courier New" w:hAnsi="Courier New" w:cs="Courier New"/>
          <w:sz w:val="16"/>
          <w:szCs w:val="16"/>
          <w:lang w:val="en-US"/>
        </w:rPr>
        <w:t>||||||||||||||||||||||||||||||||||||350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ZPV|SI_CODE|1|22730</w:t>
      </w:r>
      <w:r w:rsidR="00EE1678">
        <w:rPr>
          <w:rFonts w:ascii="Courier New" w:hAnsi="Courier New" w:cs="Courier New"/>
          <w:sz w:val="16"/>
          <w:szCs w:val="16"/>
          <w:lang w:val="en-US"/>
        </w:rPr>
        <w:br/>
        <w:t>RGS|X</w:t>
      </w:r>
      <w:r w:rsidR="00EE1678">
        <w:rPr>
          <w:rFonts w:ascii="Courier New" w:hAnsi="Courier New" w:cs="Courier New"/>
          <w:sz w:val="16"/>
          <w:szCs w:val="16"/>
          <w:lang w:val="en-US"/>
        </w:rPr>
        <w:br/>
      </w:r>
    </w:p>
    <w:p w14:paraId="1066C0D7" w14:textId="77777777" w:rsidR="003B6AFD" w:rsidRDefault="003B6AFD">
      <w:pPr>
        <w:keepLines w:val="0"/>
        <w:spacing w:before="0" w:after="0"/>
        <w:ind w:left="0"/>
        <w:rPr>
          <w:rFonts w:ascii="Arial Fet" w:hAnsi="Arial Fet"/>
          <w:b/>
          <w:sz w:val="28"/>
          <w:lang w:val="en-US"/>
        </w:rPr>
      </w:pPr>
      <w:bookmarkStart w:id="37" w:name="_Toc477519909"/>
      <w:r>
        <w:rPr>
          <w:lang w:val="en-US"/>
        </w:rPr>
        <w:br w:type="page"/>
      </w:r>
    </w:p>
    <w:p w14:paraId="3ABE6312" w14:textId="77D75C09" w:rsidR="00665EA0" w:rsidRDefault="00665EA0" w:rsidP="00665EA0">
      <w:pPr>
        <w:pStyle w:val="Rubrik2"/>
        <w:numPr>
          <w:ilvl w:val="1"/>
          <w:numId w:val="1"/>
        </w:numPr>
        <w:rPr>
          <w:lang w:val="en-US"/>
        </w:rPr>
      </w:pPr>
      <w:bookmarkStart w:id="38" w:name="_Toc482280612"/>
      <w:r>
        <w:rPr>
          <w:lang w:val="en-US"/>
        </w:rPr>
        <w:lastRenderedPageBreak/>
        <w:t>Z02 - Appointments</w:t>
      </w:r>
      <w:r w:rsidRPr="00665EA0">
        <w:rPr>
          <w:lang w:val="en-US"/>
        </w:rPr>
        <w:t xml:space="preserve"> </w:t>
      </w:r>
      <w:r w:rsidR="002679E7">
        <w:rPr>
          <w:lang w:val="en-US"/>
        </w:rPr>
        <w:t>for</w:t>
      </w:r>
      <w:r w:rsidRPr="00665EA0">
        <w:rPr>
          <w:lang w:val="en-US"/>
        </w:rPr>
        <w:t xml:space="preserve"> </w:t>
      </w:r>
      <w:r>
        <w:rPr>
          <w:lang w:val="en-US"/>
        </w:rPr>
        <w:t>date</w:t>
      </w:r>
      <w:bookmarkEnd w:id="37"/>
      <w:bookmarkEnd w:id="38"/>
    </w:p>
    <w:p w14:paraId="09F51557" w14:textId="77777777" w:rsidR="00552748" w:rsidRPr="00552748" w:rsidRDefault="00552748" w:rsidP="00552748">
      <w:pPr>
        <w:rPr>
          <w:lang w:val="en-US"/>
        </w:rPr>
      </w:pPr>
    </w:p>
    <w:tbl>
      <w:tblPr>
        <w:tblStyle w:val="Professionelltabell"/>
        <w:tblW w:w="9171" w:type="dxa"/>
        <w:tblLook w:val="04A0" w:firstRow="1" w:lastRow="0" w:firstColumn="1" w:lastColumn="0" w:noHBand="0" w:noVBand="1"/>
      </w:tblPr>
      <w:tblGrid>
        <w:gridCol w:w="2263"/>
        <w:gridCol w:w="1724"/>
        <w:gridCol w:w="1330"/>
        <w:gridCol w:w="3854"/>
      </w:tblGrid>
      <w:tr w:rsidR="00277528" w14:paraId="1A58148D" w14:textId="77777777" w:rsidTr="005C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34236C6B" w14:textId="77777777" w:rsidR="00277528" w:rsidRDefault="0027752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724" w:type="dxa"/>
          </w:tcPr>
          <w:p w14:paraId="4E031E7C" w14:textId="77777777" w:rsidR="00277528" w:rsidRDefault="00277528" w:rsidP="005C2FC4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Input/Output</w:t>
            </w:r>
            <w:proofErr w:type="spellEnd"/>
          </w:p>
        </w:tc>
        <w:tc>
          <w:tcPr>
            <w:tcW w:w="1330" w:type="dxa"/>
          </w:tcPr>
          <w:p w14:paraId="68B55E2D" w14:textId="77777777" w:rsidR="00277528" w:rsidRDefault="0027752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54" w:type="dxa"/>
          </w:tcPr>
          <w:p w14:paraId="10EACA1A" w14:textId="77777777" w:rsidR="00277528" w:rsidRDefault="0027752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77528" w:rsidRPr="00EE1678" w14:paraId="0E19F37F" w14:textId="77777777" w:rsidTr="005C2FC4">
        <w:tc>
          <w:tcPr>
            <w:tcW w:w="2263" w:type="dxa"/>
          </w:tcPr>
          <w:p w14:paraId="4019152D" w14:textId="32879A78" w:rsidR="00277528" w:rsidRDefault="0027752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24" w:type="dxa"/>
          </w:tcPr>
          <w:p w14:paraId="1D4E42C8" w14:textId="77777777" w:rsidR="00277528" w:rsidRDefault="0027752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330" w:type="dxa"/>
          </w:tcPr>
          <w:p w14:paraId="5E64A78E" w14:textId="49E63627" w:rsidR="00277528" w:rsidRDefault="0055274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DTM</w:t>
            </w:r>
          </w:p>
        </w:tc>
        <w:tc>
          <w:tcPr>
            <w:tcW w:w="3854" w:type="dxa"/>
          </w:tcPr>
          <w:p w14:paraId="567CD591" w14:textId="50A2A086" w:rsidR="00277528" w:rsidRDefault="0055274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The date of the requested appointments</w:t>
            </w:r>
          </w:p>
        </w:tc>
      </w:tr>
    </w:tbl>
    <w:p w14:paraId="1346D8BF" w14:textId="4F47E95F" w:rsidR="00815C55" w:rsidRPr="00815C55" w:rsidRDefault="00815C55" w:rsidP="00815C55">
      <w:pPr>
        <w:pStyle w:val="Rubrik3"/>
        <w:numPr>
          <w:ilvl w:val="2"/>
          <w:numId w:val="1"/>
        </w:numPr>
        <w:rPr>
          <w:lang w:val="en-US"/>
        </w:rPr>
      </w:pPr>
      <w:bookmarkStart w:id="39" w:name="_Toc477519910"/>
      <w:bookmarkStart w:id="40" w:name="_Toc482280613"/>
      <w:r>
        <w:rPr>
          <w:lang w:val="en-US"/>
        </w:rPr>
        <w:t>Example</w:t>
      </w:r>
      <w:bookmarkEnd w:id="39"/>
      <w:bookmarkEnd w:id="40"/>
    </w:p>
    <w:p w14:paraId="34EB8CE5" w14:textId="77777777" w:rsidR="00665EA0" w:rsidRPr="00815C55" w:rsidRDefault="00665EA0" w:rsidP="00665EA0">
      <w:pPr>
        <w:ind w:left="720"/>
        <w:rPr>
          <w:b/>
          <w:lang w:val="en-US"/>
        </w:rPr>
      </w:pPr>
      <w:r w:rsidRPr="00815C55">
        <w:rPr>
          <w:b/>
          <w:lang w:val="en-US"/>
        </w:rPr>
        <w:t>Query:</w:t>
      </w:r>
    </w:p>
    <w:p w14:paraId="08159C6C" w14:textId="2F410DAF" w:rsidR="00665EA0" w:rsidRDefault="00665EA0" w:rsidP="00665EA0">
      <w:pPr>
        <w:ind w:left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MSH|^~\&amp;|SA|SF|RA</w:t>
      </w:r>
      <w:r w:rsidRPr="00E272BA">
        <w:rPr>
          <w:rFonts w:ascii="Courier New" w:hAnsi="Courier New" w:cs="Courier New"/>
          <w:sz w:val="16"/>
          <w:szCs w:val="16"/>
          <w:lang w:val="en-US"/>
        </w:rPr>
        <w:t>|</w:t>
      </w:r>
      <w:r>
        <w:rPr>
          <w:rFonts w:ascii="Courier New" w:hAnsi="Courier New" w:cs="Courier New"/>
          <w:sz w:val="16"/>
          <w:szCs w:val="16"/>
          <w:lang w:val="en-US"/>
        </w:rPr>
        <w:t>RF</w:t>
      </w:r>
      <w:r w:rsidRPr="00E272BA">
        <w:rPr>
          <w:rFonts w:ascii="Courier New" w:hAnsi="Courier New" w:cs="Courier New"/>
          <w:sz w:val="16"/>
          <w:szCs w:val="16"/>
          <w:lang w:val="en-US"/>
        </w:rPr>
        <w:t>|</w:t>
      </w:r>
      <w:r w:rsidR="00A56927">
        <w:rPr>
          <w:rFonts w:ascii="Courier New" w:hAnsi="Courier New" w:cs="Courier New"/>
          <w:sz w:val="16"/>
          <w:szCs w:val="16"/>
          <w:lang w:val="en-US"/>
        </w:rPr>
        <w:t>2017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56927">
        <w:rPr>
          <w:rFonts w:ascii="Courier New" w:hAnsi="Courier New" w:cs="Courier New"/>
          <w:sz w:val="16"/>
          <w:szCs w:val="16"/>
          <w:lang w:val="en-US"/>
        </w:rPr>
        <w:t>3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56927">
        <w:rPr>
          <w:rFonts w:ascii="Courier New" w:hAnsi="Courier New" w:cs="Courier New"/>
          <w:sz w:val="16"/>
          <w:szCs w:val="16"/>
          <w:lang w:val="en-US"/>
        </w:rPr>
        <w:t>00</w:t>
      </w:r>
      <w:r w:rsidRPr="00E272BA">
        <w:rPr>
          <w:rFonts w:ascii="Courier New" w:hAnsi="Courier New" w:cs="Courier New"/>
          <w:sz w:val="16"/>
          <w:szCs w:val="16"/>
          <w:lang w:val="en-US"/>
        </w:rPr>
        <w:t>||QBP</w:t>
      </w:r>
      <w:r>
        <w:rPr>
          <w:rFonts w:ascii="Courier New" w:hAnsi="Courier New" w:cs="Courier New"/>
          <w:sz w:val="16"/>
          <w:szCs w:val="16"/>
          <w:lang w:val="en-US"/>
        </w:rPr>
        <w:t>^Q11^QBP_Q11|8333|P|2.6||||||||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E272BA">
        <w:rPr>
          <w:rFonts w:ascii="Courier New" w:hAnsi="Courier New" w:cs="Courier New"/>
          <w:sz w:val="16"/>
          <w:szCs w:val="16"/>
          <w:lang w:val="en-US"/>
        </w:rPr>
        <w:t>QPD|</w:t>
      </w:r>
      <w:r>
        <w:rPr>
          <w:rFonts w:ascii="Courier New" w:hAnsi="Courier New" w:cs="Courier New"/>
          <w:sz w:val="16"/>
          <w:szCs w:val="16"/>
          <w:lang w:val="en-US"/>
        </w:rPr>
        <w:t>Z02</w:t>
      </w:r>
      <w:r w:rsidRPr="00E272BA">
        <w:rPr>
          <w:rFonts w:ascii="Courier New" w:hAnsi="Courier New" w:cs="Courier New"/>
          <w:sz w:val="16"/>
          <w:szCs w:val="16"/>
          <w:lang w:val="en-US"/>
        </w:rPr>
        <w:t>^</w:t>
      </w:r>
      <w:r>
        <w:rPr>
          <w:rFonts w:ascii="Courier New" w:hAnsi="Courier New" w:cs="Courier New"/>
          <w:sz w:val="16"/>
          <w:szCs w:val="16"/>
          <w:lang w:val="en-US"/>
        </w:rPr>
        <w:t xml:space="preserve">Appointments </w:t>
      </w:r>
      <w:r w:rsidR="002679E7">
        <w:rPr>
          <w:rFonts w:ascii="Courier New" w:hAnsi="Courier New" w:cs="Courier New"/>
          <w:sz w:val="16"/>
          <w:szCs w:val="16"/>
          <w:lang w:val="en-US"/>
        </w:rPr>
        <w:t>for</w:t>
      </w:r>
      <w:r>
        <w:rPr>
          <w:rFonts w:ascii="Courier New" w:hAnsi="Courier New" w:cs="Courier New"/>
          <w:sz w:val="16"/>
          <w:szCs w:val="16"/>
          <w:lang w:val="en-US"/>
        </w:rPr>
        <w:t xml:space="preserve"> date</w:t>
      </w:r>
      <w:r w:rsidRPr="00E272BA">
        <w:rPr>
          <w:rFonts w:ascii="Courier New" w:hAnsi="Courier New" w:cs="Courier New"/>
          <w:sz w:val="16"/>
          <w:szCs w:val="16"/>
          <w:lang w:val="en-US"/>
        </w:rPr>
        <w:t>^HL7</w:t>
      </w:r>
      <w:r w:rsidRPr="00F6457F">
        <w:rPr>
          <w:rFonts w:ascii="Courier New" w:hAnsi="Courier New" w:cs="Courier New"/>
          <w:sz w:val="16"/>
          <w:szCs w:val="16"/>
          <w:lang w:val="en-US"/>
        </w:rPr>
        <w:t>0471</w:t>
      </w:r>
      <w:r>
        <w:rPr>
          <w:rFonts w:ascii="Courier New" w:hAnsi="Courier New" w:cs="Courier New"/>
          <w:sz w:val="16"/>
          <w:szCs w:val="16"/>
          <w:lang w:val="en-US"/>
        </w:rPr>
        <w:t>|Q002|20170303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E272BA">
        <w:rPr>
          <w:rFonts w:ascii="Courier New" w:hAnsi="Courier New" w:cs="Courier New"/>
          <w:sz w:val="16"/>
          <w:szCs w:val="16"/>
          <w:lang w:val="en-US"/>
        </w:rPr>
        <w:t>RCP|I||</w:t>
      </w:r>
      <w:r>
        <w:rPr>
          <w:rFonts w:ascii="Courier New" w:hAnsi="Courier New" w:cs="Courier New"/>
          <w:sz w:val="16"/>
          <w:szCs w:val="16"/>
          <w:lang w:val="en-US"/>
        </w:rPr>
        <w:t>B</w:t>
      </w:r>
    </w:p>
    <w:p w14:paraId="620AD925" w14:textId="77777777" w:rsidR="00665EA0" w:rsidRPr="00815C55" w:rsidRDefault="00665EA0" w:rsidP="00665EA0">
      <w:pPr>
        <w:ind w:left="720"/>
        <w:rPr>
          <w:b/>
          <w:lang w:val="en-US"/>
        </w:rPr>
      </w:pPr>
      <w:r w:rsidRPr="00815C55">
        <w:rPr>
          <w:b/>
          <w:lang w:val="en-US"/>
        </w:rPr>
        <w:t>Response:</w:t>
      </w:r>
    </w:p>
    <w:p w14:paraId="14E16FC1" w14:textId="28C4F48A" w:rsidR="00665EA0" w:rsidRDefault="00665EA0" w:rsidP="00665EA0">
      <w:pPr>
        <w:ind w:left="0"/>
        <w:rPr>
          <w:rFonts w:ascii="Courier New" w:hAnsi="Courier New" w:cs="Courier New"/>
          <w:sz w:val="16"/>
          <w:szCs w:val="16"/>
          <w:lang w:val="en-US"/>
        </w:rPr>
      </w:pPr>
      <w:r w:rsidRPr="0063515E">
        <w:rPr>
          <w:rFonts w:ascii="Courier New" w:hAnsi="Courier New" w:cs="Courier New"/>
          <w:sz w:val="16"/>
          <w:szCs w:val="16"/>
          <w:lang w:val="en-US"/>
        </w:rPr>
        <w:t>MSH|^~\&amp;|RA|RF|SA|SF|</w:t>
      </w:r>
      <w:r w:rsidR="00A56927">
        <w:rPr>
          <w:rFonts w:ascii="Courier New" w:hAnsi="Courier New" w:cs="Courier New"/>
          <w:sz w:val="16"/>
          <w:szCs w:val="16"/>
          <w:lang w:val="en-US"/>
        </w:rPr>
        <w:t>2017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56927">
        <w:rPr>
          <w:rFonts w:ascii="Courier New" w:hAnsi="Courier New" w:cs="Courier New"/>
          <w:sz w:val="16"/>
          <w:szCs w:val="16"/>
          <w:lang w:val="en-US"/>
        </w:rPr>
        <w:t>3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56927">
        <w:rPr>
          <w:rFonts w:ascii="Courier New" w:hAnsi="Courier New" w:cs="Courier New"/>
          <w:sz w:val="16"/>
          <w:szCs w:val="16"/>
          <w:lang w:val="en-US"/>
        </w:rPr>
        <w:t>02</w:t>
      </w:r>
      <w:r w:rsidRPr="0063515E">
        <w:rPr>
          <w:rFonts w:ascii="Courier New" w:hAnsi="Courier New" w:cs="Courier New"/>
          <w:sz w:val="16"/>
          <w:szCs w:val="16"/>
          <w:lang w:val="en-US"/>
        </w:rPr>
        <w:t>||RSP^K</w:t>
      </w:r>
      <w:r>
        <w:rPr>
          <w:rFonts w:ascii="Courier New" w:hAnsi="Courier New" w:cs="Courier New"/>
          <w:sz w:val="16"/>
          <w:szCs w:val="16"/>
          <w:lang w:val="en-US"/>
        </w:rPr>
        <w:t>11^RSP_K11|933</w:t>
      </w:r>
      <w:r w:rsidR="00A56927">
        <w:rPr>
          <w:rFonts w:ascii="Courier New" w:hAnsi="Courier New" w:cs="Courier New"/>
          <w:sz w:val="16"/>
          <w:szCs w:val="16"/>
          <w:lang w:val="en-US"/>
        </w:rPr>
        <w:t>3</w:t>
      </w:r>
      <w:r>
        <w:rPr>
          <w:rFonts w:ascii="Courier New" w:hAnsi="Courier New" w:cs="Courier New"/>
          <w:sz w:val="16"/>
          <w:szCs w:val="16"/>
          <w:lang w:val="en-US"/>
        </w:rPr>
        <w:t xml:space="preserve">|P|2.6||||||||| </w:t>
      </w:r>
      <w:r>
        <w:rPr>
          <w:rFonts w:ascii="Courier New" w:hAnsi="Courier New" w:cs="Courier New"/>
          <w:sz w:val="16"/>
          <w:szCs w:val="16"/>
          <w:lang w:val="en-US"/>
        </w:rPr>
        <w:br/>
        <w:t>MSA|AA|</w:t>
      </w:r>
      <w:r w:rsidR="00FA6AC7">
        <w:rPr>
          <w:rFonts w:ascii="Courier New" w:hAnsi="Courier New" w:cs="Courier New"/>
          <w:sz w:val="16"/>
          <w:szCs w:val="16"/>
          <w:lang w:val="en-US"/>
        </w:rPr>
        <w:t>8333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="00FA6AC7">
        <w:rPr>
          <w:rFonts w:ascii="Courier New" w:hAnsi="Courier New" w:cs="Courier New"/>
          <w:sz w:val="16"/>
          <w:szCs w:val="16"/>
          <w:lang w:val="en-US"/>
        </w:rPr>
        <w:t>QAK|Q002</w:t>
      </w:r>
      <w:r w:rsidRPr="0063515E">
        <w:rPr>
          <w:rFonts w:ascii="Courier New" w:hAnsi="Courier New" w:cs="Courier New"/>
          <w:sz w:val="16"/>
          <w:szCs w:val="16"/>
          <w:lang w:val="en-US"/>
        </w:rPr>
        <w:t>|OK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</w:r>
      <w:r w:rsidR="00FA6AC7" w:rsidRPr="00FA6AC7">
        <w:rPr>
          <w:rFonts w:ascii="Courier New" w:hAnsi="Courier New" w:cs="Courier New"/>
          <w:sz w:val="16"/>
          <w:szCs w:val="16"/>
          <w:lang w:val="en-US"/>
        </w:rPr>
        <w:t>QPD|Z02^Appointmen</w:t>
      </w:r>
      <w:r w:rsidR="00FA6AC7">
        <w:rPr>
          <w:rFonts w:ascii="Courier New" w:hAnsi="Courier New" w:cs="Courier New"/>
          <w:sz w:val="16"/>
          <w:szCs w:val="16"/>
          <w:lang w:val="en-US"/>
        </w:rPr>
        <w:t xml:space="preserve">ts </w:t>
      </w:r>
      <w:r w:rsidR="002679E7">
        <w:rPr>
          <w:rFonts w:ascii="Courier New" w:hAnsi="Courier New" w:cs="Courier New"/>
          <w:sz w:val="16"/>
          <w:szCs w:val="16"/>
          <w:lang w:val="en-US"/>
        </w:rPr>
        <w:t>for</w:t>
      </w:r>
      <w:r w:rsidR="00FA6AC7">
        <w:rPr>
          <w:rFonts w:ascii="Courier New" w:hAnsi="Courier New" w:cs="Courier New"/>
          <w:sz w:val="16"/>
          <w:szCs w:val="16"/>
          <w:lang w:val="en-US"/>
        </w:rPr>
        <w:t xml:space="preserve"> date^HL70471|Q002|20170316</w:t>
      </w:r>
      <w:r w:rsidR="00A85957" w:rsidRPr="00A859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A85957">
        <w:rPr>
          <w:rFonts w:ascii="Courier New" w:hAnsi="Courier New" w:cs="Courier New"/>
          <w:sz w:val="16"/>
          <w:szCs w:val="16"/>
          <w:lang w:val="en-US"/>
        </w:rPr>
        <w:br/>
        <w:t>MSH|</w:t>
      </w:r>
      <w:r w:rsidR="00A85957" w:rsidRPr="0063515E">
        <w:rPr>
          <w:rFonts w:ascii="Courier New" w:hAnsi="Courier New" w:cs="Courier New"/>
          <w:sz w:val="16"/>
          <w:szCs w:val="16"/>
          <w:lang w:val="en-US"/>
        </w:rPr>
        <w:t>^~\&amp;|</w:t>
      </w:r>
      <w:r w:rsidR="00A85957">
        <w:rPr>
          <w:rFonts w:ascii="Courier New" w:hAnsi="Courier New" w:cs="Courier New"/>
          <w:sz w:val="16"/>
          <w:szCs w:val="16"/>
          <w:lang w:val="en-US"/>
        </w:rPr>
        <w:t>PAS|PAS_FACILITY|||2017</w:t>
      </w:r>
      <w:r w:rsidR="00A8595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85957">
        <w:rPr>
          <w:rFonts w:ascii="Courier New" w:hAnsi="Courier New" w:cs="Courier New"/>
          <w:sz w:val="16"/>
          <w:szCs w:val="16"/>
          <w:lang w:val="en-US"/>
        </w:rPr>
        <w:t>3</w:t>
      </w:r>
      <w:r w:rsidR="00A8595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85957">
        <w:rPr>
          <w:rFonts w:ascii="Courier New" w:hAnsi="Courier New" w:cs="Courier New"/>
          <w:sz w:val="16"/>
          <w:szCs w:val="16"/>
          <w:lang w:val="en-US"/>
        </w:rPr>
        <w:t>02||SIU^S12|9333A|P|2.6|||||||||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SCH|PLACER123|FILLER234||AB12||ER|ROUTINE|Normal||||||||FCP||||EBP||||FILLER789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TQ1|||||||20170316140000|20170316150000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NTE|||Primary Reason|1R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NTE|||</w:t>
      </w:r>
      <w:proofErr w:type="spellStart"/>
      <w:r w:rsidRPr="0063515E">
        <w:rPr>
          <w:rFonts w:ascii="Courier New" w:hAnsi="Courier New" w:cs="Courier New"/>
          <w:sz w:val="16"/>
          <w:szCs w:val="16"/>
          <w:lang w:val="en-US"/>
        </w:rPr>
        <w:t>Remark|RE</w:t>
      </w:r>
      <w:proofErr w:type="spellEnd"/>
      <w:r w:rsidRPr="0063515E">
        <w:rPr>
          <w:rFonts w:ascii="Courier New" w:hAnsi="Courier New" w:cs="Courier New"/>
          <w:sz w:val="16"/>
          <w:szCs w:val="16"/>
          <w:lang w:val="en-US"/>
        </w:rPr>
        <w:br/>
        <w:t>PID|||1989010101^^^Skatteverket&amp;1.2.752.59&amp;ISO^NNSWE||Axxx^Axxx||19890101|F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PV1||N|^^^SU^^C^^^KLINIK1^SE2321000131</w:t>
      </w:r>
      <w:r w:rsidRPr="0063515E">
        <w:rPr>
          <w:rFonts w:ascii="Courier New" w:hAnsi="Courier New" w:cs="Courier New"/>
          <w:sz w:val="16"/>
          <w:szCs w:val="16"/>
          <w:lang w:val="en-US"/>
        </w:rPr>
        <w:noBreakHyphen/>
        <w:t>E000000001234&amp;HSA</w:t>
      </w:r>
      <w:r w:rsidRPr="0063515E">
        <w:rPr>
          <w:rFonts w:ascii="Courier New" w:hAnsi="Courier New" w:cs="Courier New"/>
          <w:sz w:val="16"/>
          <w:szCs w:val="16"/>
          <w:lang w:val="en-US"/>
        </w:rPr>
        <w:noBreakHyphen/>
        <w:t>id&amp;1.2.752.29&amp;ISO</w:t>
      </w:r>
      <w:r w:rsidR="003B6AFD">
        <w:rPr>
          <w:rFonts w:ascii="Courier New" w:hAnsi="Courier New" w:cs="Courier New"/>
          <w:sz w:val="16"/>
          <w:szCs w:val="16"/>
          <w:lang w:val="en-US"/>
        </w:rPr>
        <w:t>||||||||</w:t>
      </w:r>
      <w:r w:rsidR="003B6AFD" w:rsidRPr="0063515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3515E">
        <w:rPr>
          <w:rFonts w:ascii="Courier New" w:hAnsi="Courier New" w:cs="Courier New"/>
          <w:sz w:val="16"/>
          <w:szCs w:val="16"/>
          <w:lang w:val="en-US"/>
        </w:rPr>
        <w:t>||||||||||||||||||||||||||||||||||||350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ZPV|SI_CODE|1|22730</w:t>
      </w:r>
      <w:r w:rsidR="00EE1678" w:rsidRPr="00EE16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EE1678">
        <w:rPr>
          <w:rFonts w:ascii="Courier New" w:hAnsi="Courier New" w:cs="Courier New"/>
          <w:sz w:val="16"/>
          <w:szCs w:val="16"/>
          <w:lang w:val="en-US"/>
        </w:rPr>
        <w:br/>
        <w:t>RGS|X</w:t>
      </w:r>
      <w:r w:rsidR="00EE1678">
        <w:rPr>
          <w:rFonts w:ascii="Courier New" w:hAnsi="Courier New" w:cs="Courier New"/>
          <w:sz w:val="16"/>
          <w:szCs w:val="16"/>
          <w:lang w:val="en-US"/>
        </w:rPr>
        <w:br/>
      </w:r>
    </w:p>
    <w:p w14:paraId="4E420055" w14:textId="71C7CA3F" w:rsidR="00665EA0" w:rsidRDefault="00665EA0" w:rsidP="00665EA0">
      <w:pPr>
        <w:pStyle w:val="Rubrik2"/>
        <w:numPr>
          <w:ilvl w:val="1"/>
          <w:numId w:val="1"/>
        </w:numPr>
        <w:rPr>
          <w:lang w:val="en-US"/>
        </w:rPr>
      </w:pPr>
      <w:bookmarkStart w:id="41" w:name="_Toc477519911"/>
      <w:bookmarkStart w:id="42" w:name="_Toc482280614"/>
      <w:r>
        <w:rPr>
          <w:lang w:val="en-US"/>
        </w:rPr>
        <w:t xml:space="preserve">Z03 - </w:t>
      </w:r>
      <w:r w:rsidR="005C2FC4">
        <w:rPr>
          <w:lang w:val="en-US"/>
        </w:rPr>
        <w:t>Appointment</w:t>
      </w:r>
      <w:r w:rsidRPr="00665EA0">
        <w:rPr>
          <w:lang w:val="en-US"/>
        </w:rPr>
        <w:t xml:space="preserve"> by Filler Appointment ID</w:t>
      </w:r>
      <w:bookmarkEnd w:id="41"/>
      <w:bookmarkEnd w:id="42"/>
    </w:p>
    <w:p w14:paraId="4CF92FEE" w14:textId="12187463" w:rsidR="00552748" w:rsidRPr="00552748" w:rsidRDefault="003B6AFD" w:rsidP="00552748">
      <w:pPr>
        <w:rPr>
          <w:lang w:val="en-US"/>
        </w:rPr>
      </w:pPr>
      <w:r>
        <w:rPr>
          <w:lang w:val="en-US"/>
        </w:rPr>
        <w:t>There should only be at most one appointment in the response message for this query.</w:t>
      </w:r>
    </w:p>
    <w:tbl>
      <w:tblPr>
        <w:tblStyle w:val="Professionelltabell"/>
        <w:tblW w:w="9171" w:type="dxa"/>
        <w:tblLook w:val="04A0" w:firstRow="1" w:lastRow="0" w:firstColumn="1" w:lastColumn="0" w:noHBand="0" w:noVBand="1"/>
      </w:tblPr>
      <w:tblGrid>
        <w:gridCol w:w="2263"/>
        <w:gridCol w:w="1724"/>
        <w:gridCol w:w="1330"/>
        <w:gridCol w:w="3854"/>
      </w:tblGrid>
      <w:tr w:rsidR="00552748" w14:paraId="69C9DA48" w14:textId="77777777" w:rsidTr="005C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12E18AE2" w14:textId="77777777" w:rsidR="00552748" w:rsidRDefault="0055274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724" w:type="dxa"/>
          </w:tcPr>
          <w:p w14:paraId="7199BE37" w14:textId="77777777" w:rsidR="00552748" w:rsidRDefault="00552748" w:rsidP="005C2FC4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Input/Output</w:t>
            </w:r>
            <w:proofErr w:type="spellEnd"/>
          </w:p>
        </w:tc>
        <w:tc>
          <w:tcPr>
            <w:tcW w:w="1330" w:type="dxa"/>
          </w:tcPr>
          <w:p w14:paraId="32233413" w14:textId="77777777" w:rsidR="00552748" w:rsidRDefault="0055274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54" w:type="dxa"/>
          </w:tcPr>
          <w:p w14:paraId="0B918C8E" w14:textId="77777777" w:rsidR="00552748" w:rsidRDefault="0055274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52748" w:rsidRPr="00EE1678" w14:paraId="6D350BCB" w14:textId="77777777" w:rsidTr="005C2FC4">
        <w:tc>
          <w:tcPr>
            <w:tcW w:w="2263" w:type="dxa"/>
          </w:tcPr>
          <w:p w14:paraId="7FC7ECEB" w14:textId="2983814F" w:rsidR="00552748" w:rsidRDefault="0055274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filler appointment id</w:t>
            </w:r>
          </w:p>
        </w:tc>
        <w:tc>
          <w:tcPr>
            <w:tcW w:w="1724" w:type="dxa"/>
          </w:tcPr>
          <w:p w14:paraId="33D901BC" w14:textId="77777777" w:rsidR="00552748" w:rsidRDefault="0055274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330" w:type="dxa"/>
          </w:tcPr>
          <w:p w14:paraId="272467A2" w14:textId="067B0990" w:rsidR="00552748" w:rsidRDefault="00552748" w:rsidP="005C2FC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3854" w:type="dxa"/>
          </w:tcPr>
          <w:p w14:paraId="3AA87FA1" w14:textId="08BB947F" w:rsidR="00552748" w:rsidRDefault="00552748" w:rsidP="0055274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filler appointment id </w:t>
            </w:r>
            <w:r w:rsidR="005C2FC4">
              <w:rPr>
                <w:lang w:val="en-US"/>
              </w:rPr>
              <w:t>of the requested booking</w:t>
            </w:r>
          </w:p>
        </w:tc>
      </w:tr>
    </w:tbl>
    <w:p w14:paraId="14D0C5C5" w14:textId="77777777" w:rsidR="00815C55" w:rsidRPr="00815C55" w:rsidRDefault="00815C55" w:rsidP="00815C55">
      <w:pPr>
        <w:pStyle w:val="Rubrik3"/>
        <w:numPr>
          <w:ilvl w:val="2"/>
          <w:numId w:val="1"/>
        </w:numPr>
        <w:rPr>
          <w:lang w:val="en-US"/>
        </w:rPr>
      </w:pPr>
      <w:bookmarkStart w:id="43" w:name="_Toc477519912"/>
      <w:bookmarkStart w:id="44" w:name="_Toc482280615"/>
      <w:r>
        <w:rPr>
          <w:lang w:val="en-US"/>
        </w:rPr>
        <w:t>Example</w:t>
      </w:r>
      <w:bookmarkEnd w:id="43"/>
      <w:bookmarkEnd w:id="44"/>
    </w:p>
    <w:p w14:paraId="5513AC99" w14:textId="77777777" w:rsidR="00665EA0" w:rsidRPr="00815C55" w:rsidRDefault="00665EA0" w:rsidP="00665EA0">
      <w:pPr>
        <w:ind w:left="720"/>
        <w:rPr>
          <w:b/>
          <w:lang w:val="en-US"/>
        </w:rPr>
      </w:pPr>
      <w:r w:rsidRPr="00815C55">
        <w:rPr>
          <w:b/>
          <w:lang w:val="en-US"/>
        </w:rPr>
        <w:t>Query:</w:t>
      </w:r>
    </w:p>
    <w:p w14:paraId="01A05510" w14:textId="455FC412" w:rsidR="00665EA0" w:rsidRDefault="00665EA0" w:rsidP="00665EA0">
      <w:pPr>
        <w:ind w:left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MSH|^~\&amp;|SA|SF|RA</w:t>
      </w:r>
      <w:r w:rsidRPr="00E272BA">
        <w:rPr>
          <w:rFonts w:ascii="Courier New" w:hAnsi="Courier New" w:cs="Courier New"/>
          <w:sz w:val="16"/>
          <w:szCs w:val="16"/>
          <w:lang w:val="en-US"/>
        </w:rPr>
        <w:t>|</w:t>
      </w:r>
      <w:r>
        <w:rPr>
          <w:rFonts w:ascii="Courier New" w:hAnsi="Courier New" w:cs="Courier New"/>
          <w:sz w:val="16"/>
          <w:szCs w:val="16"/>
          <w:lang w:val="en-US"/>
        </w:rPr>
        <w:t>RF</w:t>
      </w:r>
      <w:r w:rsidRPr="00E272BA">
        <w:rPr>
          <w:rFonts w:ascii="Courier New" w:hAnsi="Courier New" w:cs="Courier New"/>
          <w:sz w:val="16"/>
          <w:szCs w:val="16"/>
          <w:lang w:val="en-US"/>
        </w:rPr>
        <w:t>|</w:t>
      </w:r>
      <w:r w:rsidR="00A56927">
        <w:rPr>
          <w:rFonts w:ascii="Courier New" w:hAnsi="Courier New" w:cs="Courier New"/>
          <w:sz w:val="16"/>
          <w:szCs w:val="16"/>
          <w:lang w:val="en-US"/>
        </w:rPr>
        <w:t>2017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56927">
        <w:rPr>
          <w:rFonts w:ascii="Courier New" w:hAnsi="Courier New" w:cs="Courier New"/>
          <w:sz w:val="16"/>
          <w:szCs w:val="16"/>
          <w:lang w:val="en-US"/>
        </w:rPr>
        <w:t>3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56927">
        <w:rPr>
          <w:rFonts w:ascii="Courier New" w:hAnsi="Courier New" w:cs="Courier New"/>
          <w:sz w:val="16"/>
          <w:szCs w:val="16"/>
          <w:lang w:val="en-US"/>
        </w:rPr>
        <w:t>00</w:t>
      </w:r>
      <w:r w:rsidRPr="00E272BA">
        <w:rPr>
          <w:rFonts w:ascii="Courier New" w:hAnsi="Courier New" w:cs="Courier New"/>
          <w:sz w:val="16"/>
          <w:szCs w:val="16"/>
          <w:lang w:val="en-US"/>
        </w:rPr>
        <w:t>||QBP</w:t>
      </w:r>
      <w:r>
        <w:rPr>
          <w:rFonts w:ascii="Courier New" w:hAnsi="Courier New" w:cs="Courier New"/>
          <w:sz w:val="16"/>
          <w:szCs w:val="16"/>
          <w:lang w:val="en-US"/>
        </w:rPr>
        <w:t>^Q11^QBP_Q11|8334|P|2.6||||||||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E272BA">
        <w:rPr>
          <w:rFonts w:ascii="Courier New" w:hAnsi="Courier New" w:cs="Courier New"/>
          <w:sz w:val="16"/>
          <w:szCs w:val="16"/>
          <w:lang w:val="en-US"/>
        </w:rPr>
        <w:t>QPD|</w:t>
      </w:r>
      <w:r>
        <w:rPr>
          <w:rFonts w:ascii="Courier New" w:hAnsi="Courier New" w:cs="Courier New"/>
          <w:sz w:val="16"/>
          <w:szCs w:val="16"/>
          <w:lang w:val="en-US"/>
        </w:rPr>
        <w:t>Z03^</w:t>
      </w:r>
      <w:r w:rsidRPr="00A21A34">
        <w:rPr>
          <w:rFonts w:ascii="Courier New" w:hAnsi="Courier New" w:cs="Courier New"/>
          <w:sz w:val="16"/>
          <w:szCs w:val="16"/>
          <w:lang w:val="en-US"/>
        </w:rPr>
        <w:t>Appointmen</w:t>
      </w:r>
      <w:r w:rsidR="005C2FC4">
        <w:rPr>
          <w:rFonts w:ascii="Courier New" w:hAnsi="Courier New" w:cs="Courier New"/>
          <w:sz w:val="16"/>
          <w:szCs w:val="16"/>
          <w:lang w:val="en-US"/>
        </w:rPr>
        <w:t>t</w:t>
      </w:r>
      <w:r w:rsidRPr="00A21A34">
        <w:rPr>
          <w:rFonts w:ascii="Courier New" w:hAnsi="Courier New" w:cs="Courier New"/>
          <w:sz w:val="16"/>
          <w:szCs w:val="16"/>
          <w:lang w:val="en-US"/>
        </w:rPr>
        <w:t xml:space="preserve"> by </w:t>
      </w:r>
      <w:r>
        <w:rPr>
          <w:rFonts w:ascii="Courier New" w:hAnsi="Courier New" w:cs="Courier New"/>
          <w:sz w:val="16"/>
          <w:szCs w:val="16"/>
          <w:lang w:val="en-US"/>
        </w:rPr>
        <w:t>Filler Appointment ID</w:t>
      </w:r>
      <w:r w:rsidRPr="00E272BA">
        <w:rPr>
          <w:rFonts w:ascii="Courier New" w:hAnsi="Courier New" w:cs="Courier New"/>
          <w:sz w:val="16"/>
          <w:szCs w:val="16"/>
          <w:lang w:val="en-US"/>
        </w:rPr>
        <w:t>^HL7</w:t>
      </w:r>
      <w:r w:rsidRPr="00F6457F">
        <w:rPr>
          <w:rFonts w:ascii="Courier New" w:hAnsi="Courier New" w:cs="Courier New"/>
          <w:sz w:val="16"/>
          <w:szCs w:val="16"/>
          <w:lang w:val="en-US"/>
        </w:rPr>
        <w:t>0471</w:t>
      </w:r>
      <w:r w:rsidR="003B1F47">
        <w:rPr>
          <w:rFonts w:ascii="Courier New" w:hAnsi="Courier New" w:cs="Courier New"/>
          <w:sz w:val="16"/>
          <w:szCs w:val="16"/>
          <w:lang w:val="en-US"/>
        </w:rPr>
        <w:t>|Q003|FILLER</w:t>
      </w:r>
      <w:r>
        <w:rPr>
          <w:rFonts w:ascii="Courier New" w:hAnsi="Courier New" w:cs="Courier New"/>
          <w:sz w:val="16"/>
          <w:szCs w:val="16"/>
          <w:lang w:val="en-US"/>
        </w:rPr>
        <w:t>123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E272BA">
        <w:rPr>
          <w:rFonts w:ascii="Courier New" w:hAnsi="Courier New" w:cs="Courier New"/>
          <w:sz w:val="16"/>
          <w:szCs w:val="16"/>
          <w:lang w:val="en-US"/>
        </w:rPr>
        <w:t>RCP|I||</w:t>
      </w:r>
      <w:r>
        <w:rPr>
          <w:rFonts w:ascii="Courier New" w:hAnsi="Courier New" w:cs="Courier New"/>
          <w:sz w:val="16"/>
          <w:szCs w:val="16"/>
          <w:lang w:val="en-US"/>
        </w:rPr>
        <w:t>R</w:t>
      </w:r>
    </w:p>
    <w:p w14:paraId="31876003" w14:textId="77777777" w:rsidR="00EE1678" w:rsidRDefault="00EE1678">
      <w:pPr>
        <w:keepLines w:val="0"/>
        <w:spacing w:before="0" w:after="0"/>
        <w:ind w:left="0"/>
        <w:rPr>
          <w:b/>
          <w:lang w:val="en-US"/>
        </w:rPr>
      </w:pPr>
      <w:r>
        <w:rPr>
          <w:b/>
          <w:lang w:val="en-US"/>
        </w:rPr>
        <w:br w:type="page"/>
      </w:r>
    </w:p>
    <w:p w14:paraId="6C14836A" w14:textId="03CB83AE" w:rsidR="00665EA0" w:rsidRPr="00815C55" w:rsidRDefault="00665EA0" w:rsidP="00665EA0">
      <w:pPr>
        <w:ind w:left="720"/>
        <w:rPr>
          <w:b/>
          <w:lang w:val="en-US"/>
        </w:rPr>
      </w:pPr>
      <w:r w:rsidRPr="00815C55">
        <w:rPr>
          <w:b/>
          <w:lang w:val="en-US"/>
        </w:rPr>
        <w:lastRenderedPageBreak/>
        <w:t>Response:</w:t>
      </w:r>
    </w:p>
    <w:p w14:paraId="796EEA9B" w14:textId="66EFA41A" w:rsidR="00665EA0" w:rsidRDefault="00665EA0" w:rsidP="00665EA0">
      <w:pPr>
        <w:ind w:left="0"/>
        <w:rPr>
          <w:rFonts w:ascii="Courier New" w:hAnsi="Courier New" w:cs="Courier New"/>
          <w:sz w:val="16"/>
          <w:szCs w:val="16"/>
          <w:lang w:val="en-US"/>
        </w:rPr>
      </w:pPr>
      <w:r w:rsidRPr="0063515E">
        <w:rPr>
          <w:rFonts w:ascii="Courier New" w:hAnsi="Courier New" w:cs="Courier New"/>
          <w:sz w:val="16"/>
          <w:szCs w:val="16"/>
          <w:lang w:val="en-US"/>
        </w:rPr>
        <w:t>MSH|^~\&amp;|RA|RF|SA|SF|</w:t>
      </w:r>
      <w:r w:rsidR="00A56927">
        <w:rPr>
          <w:rFonts w:ascii="Courier New" w:hAnsi="Courier New" w:cs="Courier New"/>
          <w:sz w:val="16"/>
          <w:szCs w:val="16"/>
          <w:lang w:val="en-US"/>
        </w:rPr>
        <w:t>2017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56927">
        <w:rPr>
          <w:rFonts w:ascii="Courier New" w:hAnsi="Courier New" w:cs="Courier New"/>
          <w:sz w:val="16"/>
          <w:szCs w:val="16"/>
          <w:lang w:val="en-US"/>
        </w:rPr>
        <w:t>3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56927">
        <w:rPr>
          <w:rFonts w:ascii="Courier New" w:hAnsi="Courier New" w:cs="Courier New"/>
          <w:sz w:val="16"/>
          <w:szCs w:val="16"/>
          <w:lang w:val="en-US"/>
        </w:rPr>
        <w:t>02</w:t>
      </w:r>
      <w:r w:rsidRPr="0063515E">
        <w:rPr>
          <w:rFonts w:ascii="Courier New" w:hAnsi="Courier New" w:cs="Courier New"/>
          <w:sz w:val="16"/>
          <w:szCs w:val="16"/>
          <w:lang w:val="en-US"/>
        </w:rPr>
        <w:t>||RSP^K</w:t>
      </w:r>
      <w:r>
        <w:rPr>
          <w:rFonts w:ascii="Courier New" w:hAnsi="Courier New" w:cs="Courier New"/>
          <w:sz w:val="16"/>
          <w:szCs w:val="16"/>
          <w:lang w:val="en-US"/>
        </w:rPr>
        <w:t>11^RSP_K11|933</w:t>
      </w:r>
      <w:r w:rsidR="00A56927">
        <w:rPr>
          <w:rFonts w:ascii="Courier New" w:hAnsi="Courier New" w:cs="Courier New"/>
          <w:sz w:val="16"/>
          <w:szCs w:val="16"/>
          <w:lang w:val="en-US"/>
        </w:rPr>
        <w:t>4</w:t>
      </w:r>
      <w:r>
        <w:rPr>
          <w:rFonts w:ascii="Courier New" w:hAnsi="Courier New" w:cs="Courier New"/>
          <w:sz w:val="16"/>
          <w:szCs w:val="16"/>
          <w:lang w:val="en-US"/>
        </w:rPr>
        <w:t xml:space="preserve">|P|2.6||||||||| </w:t>
      </w:r>
      <w:r>
        <w:rPr>
          <w:rFonts w:ascii="Courier New" w:hAnsi="Courier New" w:cs="Courier New"/>
          <w:sz w:val="16"/>
          <w:szCs w:val="16"/>
          <w:lang w:val="en-US"/>
        </w:rPr>
        <w:br/>
        <w:t>MSA|AA|8332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63515E">
        <w:rPr>
          <w:rFonts w:ascii="Courier New" w:hAnsi="Courier New" w:cs="Courier New"/>
          <w:sz w:val="16"/>
          <w:szCs w:val="16"/>
          <w:lang w:val="en-US"/>
        </w:rPr>
        <w:t>QAK|Q001|OK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</w:r>
      <w:r w:rsidR="003B6AFD" w:rsidRPr="00E272BA">
        <w:rPr>
          <w:rFonts w:ascii="Courier New" w:hAnsi="Courier New" w:cs="Courier New"/>
          <w:sz w:val="16"/>
          <w:szCs w:val="16"/>
          <w:lang w:val="en-US"/>
        </w:rPr>
        <w:t>QPD|</w:t>
      </w:r>
      <w:r w:rsidR="003B6AFD">
        <w:rPr>
          <w:rFonts w:ascii="Courier New" w:hAnsi="Courier New" w:cs="Courier New"/>
          <w:sz w:val="16"/>
          <w:szCs w:val="16"/>
          <w:lang w:val="en-US"/>
        </w:rPr>
        <w:t>Z03^</w:t>
      </w:r>
      <w:r w:rsidR="003B6AFD" w:rsidRPr="00A21A34">
        <w:rPr>
          <w:rFonts w:ascii="Courier New" w:hAnsi="Courier New" w:cs="Courier New"/>
          <w:sz w:val="16"/>
          <w:szCs w:val="16"/>
          <w:lang w:val="en-US"/>
        </w:rPr>
        <w:t>Appointmen</w:t>
      </w:r>
      <w:r w:rsidR="003B6AFD">
        <w:rPr>
          <w:rFonts w:ascii="Courier New" w:hAnsi="Courier New" w:cs="Courier New"/>
          <w:sz w:val="16"/>
          <w:szCs w:val="16"/>
          <w:lang w:val="en-US"/>
        </w:rPr>
        <w:t>t</w:t>
      </w:r>
      <w:r w:rsidR="003B6AFD" w:rsidRPr="00A21A34">
        <w:rPr>
          <w:rFonts w:ascii="Courier New" w:hAnsi="Courier New" w:cs="Courier New"/>
          <w:sz w:val="16"/>
          <w:szCs w:val="16"/>
          <w:lang w:val="en-US"/>
        </w:rPr>
        <w:t xml:space="preserve"> by </w:t>
      </w:r>
      <w:r w:rsidR="003B6AFD">
        <w:rPr>
          <w:rFonts w:ascii="Courier New" w:hAnsi="Courier New" w:cs="Courier New"/>
          <w:sz w:val="16"/>
          <w:szCs w:val="16"/>
          <w:lang w:val="en-US"/>
        </w:rPr>
        <w:t>Filler Appointment ID</w:t>
      </w:r>
      <w:r w:rsidR="003B6AFD" w:rsidRPr="00E272BA">
        <w:rPr>
          <w:rFonts w:ascii="Courier New" w:hAnsi="Courier New" w:cs="Courier New"/>
          <w:sz w:val="16"/>
          <w:szCs w:val="16"/>
          <w:lang w:val="en-US"/>
        </w:rPr>
        <w:t>^HL7</w:t>
      </w:r>
      <w:r w:rsidR="003B6AFD" w:rsidRPr="00F6457F">
        <w:rPr>
          <w:rFonts w:ascii="Courier New" w:hAnsi="Courier New" w:cs="Courier New"/>
          <w:sz w:val="16"/>
          <w:szCs w:val="16"/>
          <w:lang w:val="en-US"/>
        </w:rPr>
        <w:t>0471</w:t>
      </w:r>
      <w:r w:rsidR="003B1F47">
        <w:rPr>
          <w:rFonts w:ascii="Courier New" w:hAnsi="Courier New" w:cs="Courier New"/>
          <w:sz w:val="16"/>
          <w:szCs w:val="16"/>
          <w:lang w:val="en-US"/>
        </w:rPr>
        <w:t>|Q003|FILLER</w:t>
      </w:r>
      <w:r w:rsidR="003B6AFD">
        <w:rPr>
          <w:rFonts w:ascii="Courier New" w:hAnsi="Courier New" w:cs="Courier New"/>
          <w:sz w:val="16"/>
          <w:szCs w:val="16"/>
          <w:lang w:val="en-US"/>
        </w:rPr>
        <w:t>123</w:t>
      </w:r>
      <w:r w:rsidR="00A85957" w:rsidRPr="00A859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A85957">
        <w:rPr>
          <w:rFonts w:ascii="Courier New" w:hAnsi="Courier New" w:cs="Courier New"/>
          <w:sz w:val="16"/>
          <w:szCs w:val="16"/>
          <w:lang w:val="en-US"/>
        </w:rPr>
        <w:br/>
        <w:t>MSH|</w:t>
      </w:r>
      <w:r w:rsidR="00A85957" w:rsidRPr="0063515E">
        <w:rPr>
          <w:rFonts w:ascii="Courier New" w:hAnsi="Courier New" w:cs="Courier New"/>
          <w:sz w:val="16"/>
          <w:szCs w:val="16"/>
          <w:lang w:val="en-US"/>
        </w:rPr>
        <w:t>^~\&amp;|</w:t>
      </w:r>
      <w:r w:rsidR="00A85957">
        <w:rPr>
          <w:rFonts w:ascii="Courier New" w:hAnsi="Courier New" w:cs="Courier New"/>
          <w:sz w:val="16"/>
          <w:szCs w:val="16"/>
          <w:lang w:val="en-US"/>
        </w:rPr>
        <w:t>PAS|PAS_FACILITY|||2017</w:t>
      </w:r>
      <w:r w:rsidR="00A8595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85957">
        <w:rPr>
          <w:rFonts w:ascii="Courier New" w:hAnsi="Courier New" w:cs="Courier New"/>
          <w:sz w:val="16"/>
          <w:szCs w:val="16"/>
          <w:lang w:val="en-US"/>
        </w:rPr>
        <w:t>3</w:t>
      </w:r>
      <w:r w:rsidR="00A8595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85957">
        <w:rPr>
          <w:rFonts w:ascii="Courier New" w:hAnsi="Courier New" w:cs="Courier New"/>
          <w:sz w:val="16"/>
          <w:szCs w:val="16"/>
          <w:lang w:val="en-US"/>
        </w:rPr>
        <w:t>02||SIU^S12|9334A|P|2.6|||||||||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SCH|PLACER123|</w:t>
      </w:r>
      <w:r w:rsidR="003B1F47">
        <w:rPr>
          <w:rFonts w:ascii="Courier New" w:hAnsi="Courier New" w:cs="Courier New"/>
          <w:sz w:val="16"/>
          <w:szCs w:val="16"/>
          <w:lang w:val="en-US"/>
        </w:rPr>
        <w:t>FILLER123</w:t>
      </w:r>
      <w:r w:rsidRPr="0063515E">
        <w:rPr>
          <w:rFonts w:ascii="Courier New" w:hAnsi="Courier New" w:cs="Courier New"/>
          <w:sz w:val="16"/>
          <w:szCs w:val="16"/>
          <w:lang w:val="en-US"/>
        </w:rPr>
        <w:t>||AB12||ER|ROUTINE|Normal||||||||FCP||||EBP||||FILLER789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TQ1|||||||20170316140000|20170316150000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NTE|||Primary Reason|1R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NTE|||</w:t>
      </w:r>
      <w:proofErr w:type="spellStart"/>
      <w:r w:rsidRPr="0063515E">
        <w:rPr>
          <w:rFonts w:ascii="Courier New" w:hAnsi="Courier New" w:cs="Courier New"/>
          <w:sz w:val="16"/>
          <w:szCs w:val="16"/>
          <w:lang w:val="en-US"/>
        </w:rPr>
        <w:t>Remark|RE</w:t>
      </w:r>
      <w:proofErr w:type="spellEnd"/>
      <w:r w:rsidRPr="0063515E">
        <w:rPr>
          <w:rFonts w:ascii="Courier New" w:hAnsi="Courier New" w:cs="Courier New"/>
          <w:sz w:val="16"/>
          <w:szCs w:val="16"/>
          <w:lang w:val="en-US"/>
        </w:rPr>
        <w:br/>
        <w:t>PID|||1989010101^^^Skatteverket&amp;1.2.752.59&amp;ISO^NNSWE||Axxx^Axxx||19890101|F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PV1||N|^^^SU^^C^^^KLINIK1^SE2321000131</w:t>
      </w:r>
      <w:r w:rsidRPr="0063515E">
        <w:rPr>
          <w:rFonts w:ascii="Courier New" w:hAnsi="Courier New" w:cs="Courier New"/>
          <w:sz w:val="16"/>
          <w:szCs w:val="16"/>
          <w:lang w:val="en-US"/>
        </w:rPr>
        <w:noBreakHyphen/>
        <w:t>E000000001234&amp;HSA</w:t>
      </w:r>
      <w:r w:rsidRPr="0063515E">
        <w:rPr>
          <w:rFonts w:ascii="Courier New" w:hAnsi="Courier New" w:cs="Courier New"/>
          <w:sz w:val="16"/>
          <w:szCs w:val="16"/>
          <w:lang w:val="en-US"/>
        </w:rPr>
        <w:noBreakHyphen/>
        <w:t>id&amp;1.2.752.29&amp;ISO||||||||^VÄNTRUM</w:t>
      </w:r>
      <w:r>
        <w:rPr>
          <w:rFonts w:ascii="Courier New" w:hAnsi="Courier New" w:cs="Courier New"/>
          <w:sz w:val="16"/>
          <w:szCs w:val="16"/>
          <w:lang w:val="en-US"/>
        </w:rPr>
        <w:t>2^^SU^^C^^^KLINIK1^SE2321000131</w:t>
      </w:r>
      <w:r>
        <w:rPr>
          <w:rFonts w:ascii="Courier New" w:hAnsi="Courier New" w:cs="Courier New"/>
          <w:sz w:val="16"/>
          <w:szCs w:val="16"/>
          <w:lang w:val="en-US"/>
        </w:rPr>
        <w:noBreakHyphen/>
        <w:t>E000000001234</w:t>
      </w:r>
      <w:r w:rsidRPr="0063515E">
        <w:rPr>
          <w:rFonts w:ascii="Courier New" w:hAnsi="Courier New" w:cs="Courier New"/>
          <w:sz w:val="16"/>
          <w:szCs w:val="16"/>
          <w:lang w:val="en-US"/>
        </w:rPr>
        <w:t>&amp;HSA</w:t>
      </w:r>
      <w:r w:rsidRPr="0063515E">
        <w:rPr>
          <w:rFonts w:ascii="Courier New" w:hAnsi="Courier New" w:cs="Courier New"/>
          <w:sz w:val="16"/>
          <w:szCs w:val="16"/>
          <w:lang w:val="en-US"/>
        </w:rPr>
        <w:noBreakHyphen/>
        <w:t>id&amp;1.2.752.29&amp;ISO||||||||||||||||||||||||||||||||||||350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ZPV|SI_CODE|1|22730</w:t>
      </w:r>
      <w:r w:rsidR="00EE1678" w:rsidRPr="00EE16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EE1678">
        <w:rPr>
          <w:rFonts w:ascii="Courier New" w:hAnsi="Courier New" w:cs="Courier New"/>
          <w:sz w:val="16"/>
          <w:szCs w:val="16"/>
          <w:lang w:val="en-US"/>
        </w:rPr>
        <w:br/>
        <w:t>RGS|X</w:t>
      </w:r>
      <w:r w:rsidR="00EE1678">
        <w:rPr>
          <w:rFonts w:ascii="Courier New" w:hAnsi="Courier New" w:cs="Courier New"/>
          <w:sz w:val="16"/>
          <w:szCs w:val="16"/>
          <w:lang w:val="en-US"/>
        </w:rPr>
        <w:br/>
      </w:r>
    </w:p>
    <w:p w14:paraId="28082769" w14:textId="4614D03C" w:rsidR="00665EA0" w:rsidRDefault="00665EA0" w:rsidP="00531262">
      <w:pPr>
        <w:pStyle w:val="Rubrik2"/>
        <w:rPr>
          <w:lang w:val="en-US"/>
        </w:rPr>
      </w:pPr>
      <w:bookmarkStart w:id="45" w:name="_Toc477519913"/>
      <w:bookmarkStart w:id="46" w:name="_Toc482280616"/>
      <w:r>
        <w:rPr>
          <w:lang w:val="en-US"/>
        </w:rPr>
        <w:t xml:space="preserve">Z04 – </w:t>
      </w:r>
      <w:bookmarkEnd w:id="45"/>
      <w:r w:rsidR="00531262" w:rsidRPr="00531262">
        <w:rPr>
          <w:lang w:val="en-US"/>
        </w:rPr>
        <w:t xml:space="preserve">Appointment Notifications </w:t>
      </w:r>
      <w:proofErr w:type="gramStart"/>
      <w:r w:rsidR="00531262" w:rsidRPr="00531262">
        <w:rPr>
          <w:lang w:val="en-US"/>
        </w:rPr>
        <w:t>Since</w:t>
      </w:r>
      <w:proofErr w:type="gramEnd"/>
      <w:r w:rsidR="00531262" w:rsidRPr="00531262">
        <w:rPr>
          <w:lang w:val="en-US"/>
        </w:rPr>
        <w:t xml:space="preserve"> </w:t>
      </w:r>
      <w:proofErr w:type="spellStart"/>
      <w:r w:rsidR="00531262" w:rsidRPr="00531262">
        <w:rPr>
          <w:lang w:val="en-US"/>
        </w:rPr>
        <w:t>DateTime</w:t>
      </w:r>
      <w:bookmarkEnd w:id="46"/>
      <w:proofErr w:type="spellEnd"/>
    </w:p>
    <w:p w14:paraId="74214793" w14:textId="77777777" w:rsidR="003C70E0" w:rsidRPr="003C70E0" w:rsidRDefault="003C70E0" w:rsidP="003C70E0">
      <w:pPr>
        <w:rPr>
          <w:lang w:val="en-US"/>
        </w:rPr>
      </w:pPr>
    </w:p>
    <w:tbl>
      <w:tblPr>
        <w:tblStyle w:val="Professionelltabell"/>
        <w:tblW w:w="9171" w:type="dxa"/>
        <w:tblLook w:val="04A0" w:firstRow="1" w:lastRow="0" w:firstColumn="1" w:lastColumn="0" w:noHBand="0" w:noVBand="1"/>
      </w:tblPr>
      <w:tblGrid>
        <w:gridCol w:w="2263"/>
        <w:gridCol w:w="1724"/>
        <w:gridCol w:w="1330"/>
        <w:gridCol w:w="3854"/>
      </w:tblGrid>
      <w:tr w:rsidR="003C70E0" w14:paraId="1096B333" w14:textId="77777777" w:rsidTr="003B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3BC3CE89" w14:textId="77777777" w:rsidR="003C70E0" w:rsidRDefault="003C70E0" w:rsidP="003B1F4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724" w:type="dxa"/>
          </w:tcPr>
          <w:p w14:paraId="61D72087" w14:textId="77777777" w:rsidR="003C70E0" w:rsidRDefault="003C70E0" w:rsidP="003B1F47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Input/Output</w:t>
            </w:r>
            <w:proofErr w:type="spellEnd"/>
          </w:p>
        </w:tc>
        <w:tc>
          <w:tcPr>
            <w:tcW w:w="1330" w:type="dxa"/>
          </w:tcPr>
          <w:p w14:paraId="1507D52E" w14:textId="77777777" w:rsidR="003C70E0" w:rsidRDefault="003C70E0" w:rsidP="003B1F4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54" w:type="dxa"/>
          </w:tcPr>
          <w:p w14:paraId="6889FC08" w14:textId="77777777" w:rsidR="003C70E0" w:rsidRDefault="003C70E0" w:rsidP="003B1F4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C70E0" w:rsidRPr="00EE1678" w14:paraId="78EFCAF8" w14:textId="77777777" w:rsidTr="003B1F47">
        <w:tc>
          <w:tcPr>
            <w:tcW w:w="2263" w:type="dxa"/>
          </w:tcPr>
          <w:p w14:paraId="00655B69" w14:textId="6860EA7A" w:rsidR="003C70E0" w:rsidRDefault="003C70E0" w:rsidP="003C70E0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</w:t>
            </w:r>
            <w:r w:rsidR="00531262">
              <w:rPr>
                <w:lang w:val="en-US"/>
              </w:rPr>
              <w:t>time</w:t>
            </w:r>
            <w:proofErr w:type="spellEnd"/>
          </w:p>
        </w:tc>
        <w:tc>
          <w:tcPr>
            <w:tcW w:w="1724" w:type="dxa"/>
          </w:tcPr>
          <w:p w14:paraId="4B70813E" w14:textId="15536C1C" w:rsidR="003C70E0" w:rsidRDefault="003C70E0" w:rsidP="003C70E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330" w:type="dxa"/>
          </w:tcPr>
          <w:p w14:paraId="361B06E9" w14:textId="5C182840" w:rsidR="003C70E0" w:rsidRDefault="003C70E0" w:rsidP="003C70E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DTM</w:t>
            </w:r>
          </w:p>
        </w:tc>
        <w:tc>
          <w:tcPr>
            <w:tcW w:w="3854" w:type="dxa"/>
          </w:tcPr>
          <w:p w14:paraId="45E4E346" w14:textId="74CEDB33" w:rsidR="003C70E0" w:rsidRDefault="003C70E0" w:rsidP="00F028E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date</w:t>
            </w:r>
            <w:r w:rsidR="00531262">
              <w:rPr>
                <w:lang w:val="en-US"/>
              </w:rPr>
              <w:t>time</w:t>
            </w:r>
            <w:proofErr w:type="spellEnd"/>
            <w:r>
              <w:rPr>
                <w:lang w:val="en-US"/>
              </w:rPr>
              <w:t xml:space="preserve"> from where to begin requesting </w:t>
            </w:r>
            <w:r w:rsidR="00F028E5">
              <w:rPr>
                <w:lang w:val="en-US"/>
              </w:rPr>
              <w:t>notifications</w:t>
            </w:r>
          </w:p>
        </w:tc>
      </w:tr>
    </w:tbl>
    <w:p w14:paraId="283FCB65" w14:textId="77777777" w:rsidR="00815C55" w:rsidRPr="00815C55" w:rsidRDefault="00815C55" w:rsidP="00815C55">
      <w:pPr>
        <w:pStyle w:val="Rubrik3"/>
        <w:numPr>
          <w:ilvl w:val="2"/>
          <w:numId w:val="1"/>
        </w:numPr>
        <w:rPr>
          <w:lang w:val="en-US"/>
        </w:rPr>
      </w:pPr>
      <w:bookmarkStart w:id="47" w:name="_Toc477519914"/>
      <w:bookmarkStart w:id="48" w:name="_Toc482280617"/>
      <w:r>
        <w:rPr>
          <w:lang w:val="en-US"/>
        </w:rPr>
        <w:t>Example</w:t>
      </w:r>
      <w:bookmarkEnd w:id="47"/>
      <w:bookmarkEnd w:id="48"/>
    </w:p>
    <w:p w14:paraId="5BDCB79E" w14:textId="77777777" w:rsidR="00665EA0" w:rsidRPr="00815C55" w:rsidRDefault="00665EA0" w:rsidP="00665EA0">
      <w:pPr>
        <w:ind w:left="720"/>
        <w:rPr>
          <w:b/>
          <w:lang w:val="en-US"/>
        </w:rPr>
      </w:pPr>
      <w:r w:rsidRPr="00815C55">
        <w:rPr>
          <w:b/>
          <w:lang w:val="en-US"/>
        </w:rPr>
        <w:t>Query:</w:t>
      </w:r>
    </w:p>
    <w:p w14:paraId="3BDC3719" w14:textId="3C3D2ABE" w:rsidR="00665EA0" w:rsidRDefault="00665EA0" w:rsidP="00665EA0">
      <w:pPr>
        <w:ind w:left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MSH|^~\&amp;|SA|SF|RA</w:t>
      </w:r>
      <w:r w:rsidRPr="00E272BA">
        <w:rPr>
          <w:rFonts w:ascii="Courier New" w:hAnsi="Courier New" w:cs="Courier New"/>
          <w:sz w:val="16"/>
          <w:szCs w:val="16"/>
          <w:lang w:val="en-US"/>
        </w:rPr>
        <w:t>|</w:t>
      </w:r>
      <w:r>
        <w:rPr>
          <w:rFonts w:ascii="Courier New" w:hAnsi="Courier New" w:cs="Courier New"/>
          <w:sz w:val="16"/>
          <w:szCs w:val="16"/>
          <w:lang w:val="en-US"/>
        </w:rPr>
        <w:t>RF</w:t>
      </w:r>
      <w:r w:rsidRPr="00E272BA">
        <w:rPr>
          <w:rFonts w:ascii="Courier New" w:hAnsi="Courier New" w:cs="Courier New"/>
          <w:sz w:val="16"/>
          <w:szCs w:val="16"/>
          <w:lang w:val="en-US"/>
        </w:rPr>
        <w:t>|</w:t>
      </w:r>
      <w:r w:rsidR="00A56927">
        <w:rPr>
          <w:rFonts w:ascii="Courier New" w:hAnsi="Courier New" w:cs="Courier New"/>
          <w:sz w:val="16"/>
          <w:szCs w:val="16"/>
          <w:lang w:val="en-US"/>
        </w:rPr>
        <w:t>2017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56927">
        <w:rPr>
          <w:rFonts w:ascii="Courier New" w:hAnsi="Courier New" w:cs="Courier New"/>
          <w:sz w:val="16"/>
          <w:szCs w:val="16"/>
          <w:lang w:val="en-US"/>
        </w:rPr>
        <w:t>3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56927">
        <w:rPr>
          <w:rFonts w:ascii="Courier New" w:hAnsi="Courier New" w:cs="Courier New"/>
          <w:sz w:val="16"/>
          <w:szCs w:val="16"/>
          <w:lang w:val="en-US"/>
        </w:rPr>
        <w:t>00</w:t>
      </w:r>
      <w:r w:rsidRPr="00E272BA">
        <w:rPr>
          <w:rFonts w:ascii="Courier New" w:hAnsi="Courier New" w:cs="Courier New"/>
          <w:sz w:val="16"/>
          <w:szCs w:val="16"/>
          <w:lang w:val="en-US"/>
        </w:rPr>
        <w:t>||QBP</w:t>
      </w:r>
      <w:r>
        <w:rPr>
          <w:rFonts w:ascii="Courier New" w:hAnsi="Courier New" w:cs="Courier New"/>
          <w:sz w:val="16"/>
          <w:szCs w:val="16"/>
          <w:lang w:val="en-US"/>
        </w:rPr>
        <w:t>^Q11^QBP_Q11|8335|P|2.6||||||||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E272BA">
        <w:rPr>
          <w:rFonts w:ascii="Courier New" w:hAnsi="Courier New" w:cs="Courier New"/>
          <w:sz w:val="16"/>
          <w:szCs w:val="16"/>
          <w:lang w:val="en-US"/>
        </w:rPr>
        <w:t>QPD|</w:t>
      </w:r>
      <w:r>
        <w:rPr>
          <w:rFonts w:ascii="Courier New" w:hAnsi="Courier New" w:cs="Courier New"/>
          <w:sz w:val="16"/>
          <w:szCs w:val="16"/>
          <w:lang w:val="en-US"/>
        </w:rPr>
        <w:t>Z04</w:t>
      </w:r>
      <w:r w:rsidRPr="00E272BA">
        <w:rPr>
          <w:rFonts w:ascii="Courier New" w:hAnsi="Courier New" w:cs="Courier New"/>
          <w:sz w:val="16"/>
          <w:szCs w:val="16"/>
          <w:lang w:val="en-US"/>
        </w:rPr>
        <w:t>^</w:t>
      </w:r>
      <w:r w:rsidR="00531262" w:rsidRPr="00531262">
        <w:rPr>
          <w:lang w:val="en-US"/>
        </w:rPr>
        <w:t xml:space="preserve"> </w:t>
      </w:r>
      <w:r w:rsidR="00531262" w:rsidRPr="00531262">
        <w:rPr>
          <w:rFonts w:ascii="Courier New" w:hAnsi="Courier New" w:cs="Courier New"/>
          <w:sz w:val="16"/>
          <w:szCs w:val="16"/>
          <w:lang w:val="en-US"/>
        </w:rPr>
        <w:t xml:space="preserve">Appointment Notifications </w:t>
      </w:r>
      <w:proofErr w:type="gramStart"/>
      <w:r w:rsidR="00531262" w:rsidRPr="00531262">
        <w:rPr>
          <w:rFonts w:ascii="Courier New" w:hAnsi="Courier New" w:cs="Courier New"/>
          <w:sz w:val="16"/>
          <w:szCs w:val="16"/>
          <w:lang w:val="en-US"/>
        </w:rPr>
        <w:t>Since</w:t>
      </w:r>
      <w:proofErr w:type="gramEnd"/>
      <w:r w:rsidR="00531262" w:rsidRPr="00531262">
        <w:rPr>
          <w:rFonts w:ascii="Courier New" w:hAnsi="Courier New" w:cs="Courier New"/>
          <w:sz w:val="16"/>
          <w:szCs w:val="16"/>
          <w:lang w:val="en-US"/>
        </w:rPr>
        <w:t xml:space="preserve"> DateTime</w:t>
      </w:r>
      <w:r w:rsidRPr="00E272BA">
        <w:rPr>
          <w:rFonts w:ascii="Courier New" w:hAnsi="Courier New" w:cs="Courier New"/>
          <w:sz w:val="16"/>
          <w:szCs w:val="16"/>
          <w:lang w:val="en-US"/>
        </w:rPr>
        <w:t>^HL7</w:t>
      </w:r>
      <w:r w:rsidRPr="00F6457F">
        <w:rPr>
          <w:rFonts w:ascii="Courier New" w:hAnsi="Courier New" w:cs="Courier New"/>
          <w:sz w:val="16"/>
          <w:szCs w:val="16"/>
          <w:lang w:val="en-US"/>
        </w:rPr>
        <w:t>0471</w:t>
      </w:r>
      <w:r>
        <w:rPr>
          <w:rFonts w:ascii="Courier New" w:hAnsi="Courier New" w:cs="Courier New"/>
          <w:sz w:val="16"/>
          <w:szCs w:val="16"/>
          <w:lang w:val="en-US"/>
        </w:rPr>
        <w:t>|Q004|201703031245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E272BA">
        <w:rPr>
          <w:rFonts w:ascii="Courier New" w:hAnsi="Courier New" w:cs="Courier New"/>
          <w:sz w:val="16"/>
          <w:szCs w:val="16"/>
          <w:lang w:val="en-US"/>
        </w:rPr>
        <w:t>RCP|I||</w:t>
      </w:r>
      <w:r>
        <w:rPr>
          <w:rFonts w:ascii="Courier New" w:hAnsi="Courier New" w:cs="Courier New"/>
          <w:sz w:val="16"/>
          <w:szCs w:val="16"/>
          <w:lang w:val="en-US"/>
        </w:rPr>
        <w:t>B</w:t>
      </w:r>
    </w:p>
    <w:p w14:paraId="00446A68" w14:textId="77777777" w:rsidR="00665EA0" w:rsidRPr="00815C55" w:rsidRDefault="00665EA0" w:rsidP="00665EA0">
      <w:pPr>
        <w:ind w:left="720"/>
        <w:rPr>
          <w:b/>
          <w:lang w:val="en-US"/>
        </w:rPr>
      </w:pPr>
      <w:r w:rsidRPr="00815C55">
        <w:rPr>
          <w:b/>
          <w:lang w:val="en-US"/>
        </w:rPr>
        <w:t>Response:</w:t>
      </w:r>
    </w:p>
    <w:p w14:paraId="0DACF81F" w14:textId="09666ACE" w:rsidR="006C1330" w:rsidRDefault="00665EA0" w:rsidP="00665EA0">
      <w:pPr>
        <w:ind w:left="0"/>
        <w:rPr>
          <w:rFonts w:ascii="Courier New" w:hAnsi="Courier New" w:cs="Courier New"/>
          <w:sz w:val="16"/>
          <w:szCs w:val="16"/>
          <w:lang w:val="en-US"/>
        </w:rPr>
      </w:pPr>
      <w:r w:rsidRPr="0063515E">
        <w:rPr>
          <w:rFonts w:ascii="Courier New" w:hAnsi="Courier New" w:cs="Courier New"/>
          <w:sz w:val="16"/>
          <w:szCs w:val="16"/>
          <w:lang w:val="en-US"/>
        </w:rPr>
        <w:t>MSH|^~\&amp;|RA|RF|SA|SF|</w:t>
      </w:r>
      <w:r w:rsidR="00A56927">
        <w:rPr>
          <w:rFonts w:ascii="Courier New" w:hAnsi="Courier New" w:cs="Courier New"/>
          <w:sz w:val="16"/>
          <w:szCs w:val="16"/>
          <w:lang w:val="en-US"/>
        </w:rPr>
        <w:t>2017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56927">
        <w:rPr>
          <w:rFonts w:ascii="Courier New" w:hAnsi="Courier New" w:cs="Courier New"/>
          <w:sz w:val="16"/>
          <w:szCs w:val="16"/>
          <w:lang w:val="en-US"/>
        </w:rPr>
        <w:t>3</w:t>
      </w:r>
      <w:r w:rsidR="00A5692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56927">
        <w:rPr>
          <w:rFonts w:ascii="Courier New" w:hAnsi="Courier New" w:cs="Courier New"/>
          <w:sz w:val="16"/>
          <w:szCs w:val="16"/>
          <w:lang w:val="en-US"/>
        </w:rPr>
        <w:t>02</w:t>
      </w:r>
      <w:r w:rsidRPr="0063515E">
        <w:rPr>
          <w:rFonts w:ascii="Courier New" w:hAnsi="Courier New" w:cs="Courier New"/>
          <w:sz w:val="16"/>
          <w:szCs w:val="16"/>
          <w:lang w:val="en-US"/>
        </w:rPr>
        <w:t>||RSP^K</w:t>
      </w:r>
      <w:r>
        <w:rPr>
          <w:rFonts w:ascii="Courier New" w:hAnsi="Courier New" w:cs="Courier New"/>
          <w:sz w:val="16"/>
          <w:szCs w:val="16"/>
          <w:lang w:val="en-US"/>
        </w:rPr>
        <w:t>11^RSP_K11|933</w:t>
      </w:r>
      <w:r w:rsidR="00A56927">
        <w:rPr>
          <w:rFonts w:ascii="Courier New" w:hAnsi="Courier New" w:cs="Courier New"/>
          <w:sz w:val="16"/>
          <w:szCs w:val="16"/>
          <w:lang w:val="en-US"/>
        </w:rPr>
        <w:t>5</w:t>
      </w:r>
      <w:r>
        <w:rPr>
          <w:rFonts w:ascii="Courier New" w:hAnsi="Courier New" w:cs="Courier New"/>
          <w:sz w:val="16"/>
          <w:szCs w:val="16"/>
          <w:lang w:val="en-US"/>
        </w:rPr>
        <w:t xml:space="preserve">|P|2.6||||||||| </w:t>
      </w:r>
      <w:r>
        <w:rPr>
          <w:rFonts w:ascii="Courier New" w:hAnsi="Courier New" w:cs="Courier New"/>
          <w:sz w:val="16"/>
          <w:szCs w:val="16"/>
          <w:lang w:val="en-US"/>
        </w:rPr>
        <w:br/>
        <w:t>MSA|AA|</w:t>
      </w:r>
      <w:r w:rsidR="003C70E0">
        <w:rPr>
          <w:rFonts w:ascii="Courier New" w:hAnsi="Courier New" w:cs="Courier New"/>
          <w:sz w:val="16"/>
          <w:szCs w:val="16"/>
          <w:lang w:val="en-US"/>
        </w:rPr>
        <w:t>8335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63515E">
        <w:rPr>
          <w:rFonts w:ascii="Courier New" w:hAnsi="Courier New" w:cs="Courier New"/>
          <w:sz w:val="16"/>
          <w:szCs w:val="16"/>
          <w:lang w:val="en-US"/>
        </w:rPr>
        <w:t>QAK|Q00</w:t>
      </w:r>
      <w:r w:rsidR="003C70E0">
        <w:rPr>
          <w:rFonts w:ascii="Courier New" w:hAnsi="Courier New" w:cs="Courier New"/>
          <w:sz w:val="16"/>
          <w:szCs w:val="16"/>
          <w:lang w:val="en-US"/>
        </w:rPr>
        <w:t>4</w:t>
      </w:r>
      <w:r w:rsidRPr="0063515E">
        <w:rPr>
          <w:rFonts w:ascii="Courier New" w:hAnsi="Courier New" w:cs="Courier New"/>
          <w:sz w:val="16"/>
          <w:szCs w:val="16"/>
          <w:lang w:val="en-US"/>
        </w:rPr>
        <w:t>|OK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</w:r>
      <w:r w:rsidR="003C70E0" w:rsidRPr="00E272BA">
        <w:rPr>
          <w:rFonts w:ascii="Courier New" w:hAnsi="Courier New" w:cs="Courier New"/>
          <w:sz w:val="16"/>
          <w:szCs w:val="16"/>
          <w:lang w:val="en-US"/>
        </w:rPr>
        <w:t>QPD|</w:t>
      </w:r>
      <w:r w:rsidR="003C70E0">
        <w:rPr>
          <w:rFonts w:ascii="Courier New" w:hAnsi="Courier New" w:cs="Courier New"/>
          <w:sz w:val="16"/>
          <w:szCs w:val="16"/>
          <w:lang w:val="en-US"/>
        </w:rPr>
        <w:t>Z04</w:t>
      </w:r>
      <w:r w:rsidR="003C70E0" w:rsidRPr="00E272BA">
        <w:rPr>
          <w:rFonts w:ascii="Courier New" w:hAnsi="Courier New" w:cs="Courier New"/>
          <w:sz w:val="16"/>
          <w:szCs w:val="16"/>
          <w:lang w:val="en-US"/>
        </w:rPr>
        <w:t>^</w:t>
      </w:r>
      <w:r w:rsidR="00531262" w:rsidRPr="00531262">
        <w:rPr>
          <w:lang w:val="en-US"/>
        </w:rPr>
        <w:t xml:space="preserve"> </w:t>
      </w:r>
      <w:r w:rsidR="00531262" w:rsidRPr="00531262">
        <w:rPr>
          <w:rFonts w:ascii="Courier New" w:hAnsi="Courier New" w:cs="Courier New"/>
          <w:sz w:val="16"/>
          <w:szCs w:val="16"/>
          <w:lang w:val="en-US"/>
        </w:rPr>
        <w:t>Appointment Notifications Since DateTime</w:t>
      </w:r>
      <w:r w:rsidR="003C70E0" w:rsidRPr="00E272BA">
        <w:rPr>
          <w:rFonts w:ascii="Courier New" w:hAnsi="Courier New" w:cs="Courier New"/>
          <w:sz w:val="16"/>
          <w:szCs w:val="16"/>
          <w:lang w:val="en-US"/>
        </w:rPr>
        <w:t>^HL7</w:t>
      </w:r>
      <w:r w:rsidR="003C70E0" w:rsidRPr="00F6457F">
        <w:rPr>
          <w:rFonts w:ascii="Courier New" w:hAnsi="Courier New" w:cs="Courier New"/>
          <w:sz w:val="16"/>
          <w:szCs w:val="16"/>
          <w:lang w:val="en-US"/>
        </w:rPr>
        <w:t>0471</w:t>
      </w:r>
      <w:r w:rsidR="003C70E0">
        <w:rPr>
          <w:rFonts w:ascii="Courier New" w:hAnsi="Courier New" w:cs="Courier New"/>
          <w:sz w:val="16"/>
          <w:szCs w:val="16"/>
          <w:lang w:val="en-US"/>
        </w:rPr>
        <w:t>|Q004|201703031245</w:t>
      </w:r>
      <w:r w:rsidR="00A85957" w:rsidRPr="00A8595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A85957">
        <w:rPr>
          <w:rFonts w:ascii="Courier New" w:hAnsi="Courier New" w:cs="Courier New"/>
          <w:sz w:val="16"/>
          <w:szCs w:val="16"/>
          <w:lang w:val="en-US"/>
        </w:rPr>
        <w:br/>
        <w:t>MSH|</w:t>
      </w:r>
      <w:r w:rsidR="00A85957" w:rsidRPr="0063515E">
        <w:rPr>
          <w:rFonts w:ascii="Courier New" w:hAnsi="Courier New" w:cs="Courier New"/>
          <w:sz w:val="16"/>
          <w:szCs w:val="16"/>
          <w:lang w:val="en-US"/>
        </w:rPr>
        <w:t>^~\&amp;|</w:t>
      </w:r>
      <w:r w:rsidR="00A85957">
        <w:rPr>
          <w:rFonts w:ascii="Courier New" w:hAnsi="Courier New" w:cs="Courier New"/>
          <w:sz w:val="16"/>
          <w:szCs w:val="16"/>
          <w:lang w:val="en-US"/>
        </w:rPr>
        <w:t>PAS|PAS_FACILITY|||2017</w:t>
      </w:r>
      <w:r w:rsidR="00A85957" w:rsidRPr="0063515E">
        <w:rPr>
          <w:rFonts w:ascii="Courier New" w:hAnsi="Courier New" w:cs="Courier New"/>
          <w:sz w:val="16"/>
          <w:szCs w:val="16"/>
          <w:lang w:val="en-US"/>
        </w:rPr>
        <w:t>0</w:t>
      </w:r>
      <w:r w:rsidR="00A85957">
        <w:rPr>
          <w:rFonts w:ascii="Courier New" w:hAnsi="Courier New" w:cs="Courier New"/>
          <w:sz w:val="16"/>
          <w:szCs w:val="16"/>
          <w:lang w:val="en-US"/>
        </w:rPr>
        <w:t>3</w:t>
      </w:r>
      <w:r w:rsidR="00A85957" w:rsidRPr="0063515E">
        <w:rPr>
          <w:rFonts w:ascii="Courier New" w:hAnsi="Courier New" w:cs="Courier New"/>
          <w:sz w:val="16"/>
          <w:szCs w:val="16"/>
          <w:lang w:val="en-US"/>
        </w:rPr>
        <w:t>061157</w:t>
      </w:r>
      <w:r w:rsidR="00A85957">
        <w:rPr>
          <w:rFonts w:ascii="Courier New" w:hAnsi="Courier New" w:cs="Courier New"/>
          <w:sz w:val="16"/>
          <w:szCs w:val="16"/>
          <w:lang w:val="en-US"/>
        </w:rPr>
        <w:t>02||SIU^S12|9335A|P|2.6|||||||||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SCH|PLACER123|FILLER234||AB12||ER|ROUTINE|Normal||||||||FCP||||EBP||||FILLER789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TQ1|||||||20170316140000|20170316150000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NTE|||Primary Reason|1R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NTE|||</w:t>
      </w:r>
      <w:proofErr w:type="spellStart"/>
      <w:r w:rsidRPr="0063515E">
        <w:rPr>
          <w:rFonts w:ascii="Courier New" w:hAnsi="Courier New" w:cs="Courier New"/>
          <w:sz w:val="16"/>
          <w:szCs w:val="16"/>
          <w:lang w:val="en-US"/>
        </w:rPr>
        <w:t>Remark|RE</w:t>
      </w:r>
      <w:proofErr w:type="spellEnd"/>
      <w:r w:rsidRPr="0063515E">
        <w:rPr>
          <w:rFonts w:ascii="Courier New" w:hAnsi="Courier New" w:cs="Courier New"/>
          <w:sz w:val="16"/>
          <w:szCs w:val="16"/>
          <w:lang w:val="en-US"/>
        </w:rPr>
        <w:br/>
        <w:t>PID|||1989010101^^^Skatteverket&amp;1.2.752.59&amp;ISO^NNSWE||Axxx^Axxx||19890101|F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PV1||N|^^^SU^^C^^^KLINIK1^SE2321000131</w:t>
      </w:r>
      <w:r w:rsidRPr="0063515E">
        <w:rPr>
          <w:rFonts w:ascii="Courier New" w:hAnsi="Courier New" w:cs="Courier New"/>
          <w:sz w:val="16"/>
          <w:szCs w:val="16"/>
          <w:lang w:val="en-US"/>
        </w:rPr>
        <w:noBreakHyphen/>
        <w:t>E000000001234&amp;HSA</w:t>
      </w:r>
      <w:r w:rsidRPr="0063515E">
        <w:rPr>
          <w:rFonts w:ascii="Courier New" w:hAnsi="Courier New" w:cs="Courier New"/>
          <w:sz w:val="16"/>
          <w:szCs w:val="16"/>
          <w:lang w:val="en-US"/>
        </w:rPr>
        <w:noBreakHyphen/>
        <w:t>id&amp;1.2.752.29&amp;ISO||||||||^VÄNTRUM</w:t>
      </w:r>
      <w:r>
        <w:rPr>
          <w:rFonts w:ascii="Courier New" w:hAnsi="Courier New" w:cs="Courier New"/>
          <w:sz w:val="16"/>
          <w:szCs w:val="16"/>
          <w:lang w:val="en-US"/>
        </w:rPr>
        <w:t>2^^SU^^C^^^KLINIK1^SE2321000131</w:t>
      </w:r>
      <w:r>
        <w:rPr>
          <w:rFonts w:ascii="Courier New" w:hAnsi="Courier New" w:cs="Courier New"/>
          <w:sz w:val="16"/>
          <w:szCs w:val="16"/>
          <w:lang w:val="en-US"/>
        </w:rPr>
        <w:noBreakHyphen/>
        <w:t>E000000001234</w:t>
      </w:r>
      <w:r w:rsidRPr="0063515E">
        <w:rPr>
          <w:rFonts w:ascii="Courier New" w:hAnsi="Courier New" w:cs="Courier New"/>
          <w:sz w:val="16"/>
          <w:szCs w:val="16"/>
          <w:lang w:val="en-US"/>
        </w:rPr>
        <w:t>&amp;HSA</w:t>
      </w:r>
      <w:r w:rsidRPr="0063515E">
        <w:rPr>
          <w:rFonts w:ascii="Courier New" w:hAnsi="Courier New" w:cs="Courier New"/>
          <w:sz w:val="16"/>
          <w:szCs w:val="16"/>
          <w:lang w:val="en-US"/>
        </w:rPr>
        <w:noBreakHyphen/>
        <w:t>id&amp;1.2.752.29&amp;ISO||||||||||||||||||||||||||||||||||||350</w:t>
      </w:r>
      <w:r w:rsidRPr="0063515E">
        <w:rPr>
          <w:rFonts w:ascii="Courier New" w:hAnsi="Courier New" w:cs="Courier New"/>
          <w:sz w:val="16"/>
          <w:szCs w:val="16"/>
          <w:lang w:val="en-US"/>
        </w:rPr>
        <w:br/>
        <w:t>ZPV|SI_CODE|1|22730</w:t>
      </w:r>
      <w:r w:rsidR="00EE1678" w:rsidRPr="00EE167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EE1678">
        <w:rPr>
          <w:rFonts w:ascii="Courier New" w:hAnsi="Courier New" w:cs="Courier New"/>
          <w:sz w:val="16"/>
          <w:szCs w:val="16"/>
          <w:lang w:val="en-US"/>
        </w:rPr>
        <w:br/>
        <w:t>RGS|X</w:t>
      </w:r>
      <w:r w:rsidR="00EE1678">
        <w:rPr>
          <w:rFonts w:ascii="Courier New" w:hAnsi="Courier New" w:cs="Courier New"/>
          <w:sz w:val="16"/>
          <w:szCs w:val="16"/>
          <w:lang w:val="en-US"/>
        </w:rPr>
        <w:br/>
      </w:r>
    </w:p>
    <w:p w14:paraId="7FC372BC" w14:textId="53427DB6" w:rsidR="006C1330" w:rsidRDefault="006C1330" w:rsidP="00665EA0">
      <w:pPr>
        <w:ind w:left="0"/>
        <w:rPr>
          <w:rFonts w:ascii="Courier New" w:hAnsi="Courier New" w:cs="Courier New"/>
          <w:sz w:val="16"/>
          <w:szCs w:val="16"/>
          <w:lang w:val="en-US"/>
        </w:rPr>
      </w:pPr>
    </w:p>
    <w:sectPr w:rsidR="006C1330" w:rsidSect="009F27FA">
      <w:headerReference w:type="first" r:id="rId12"/>
      <w:pgSz w:w="11907" w:h="16840" w:code="9"/>
      <w:pgMar w:top="1814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D852F" w14:textId="77777777" w:rsidR="00B03F94" w:rsidRDefault="00B03F94">
      <w:pPr>
        <w:spacing w:before="0" w:after="0"/>
      </w:pPr>
      <w:r>
        <w:separator/>
      </w:r>
    </w:p>
    <w:p w14:paraId="03CB2535" w14:textId="77777777" w:rsidR="00B03F94" w:rsidRDefault="00B03F94"/>
  </w:endnote>
  <w:endnote w:type="continuationSeparator" w:id="0">
    <w:p w14:paraId="136F65FC" w14:textId="77777777" w:rsidR="00B03F94" w:rsidRDefault="00B03F94">
      <w:pPr>
        <w:spacing w:before="0" w:after="0"/>
      </w:pPr>
      <w:r>
        <w:continuationSeparator/>
      </w:r>
    </w:p>
    <w:p w14:paraId="33A83BF4" w14:textId="77777777" w:rsidR="00B03F94" w:rsidRDefault="00B03F94"/>
  </w:endnote>
  <w:endnote w:type="continuationNotice" w:id="1">
    <w:p w14:paraId="17BD4666" w14:textId="77777777" w:rsidR="00B03F94" w:rsidRDefault="00B03F9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Fet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Fet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D4E25" w14:textId="14FA9B56" w:rsidR="00B03F94" w:rsidRPr="00C56664" w:rsidRDefault="00B03F94">
    <w:pPr>
      <w:pStyle w:val="Sidfo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827CF86" wp14:editId="1A511921">
              <wp:simplePos x="0" y="0"/>
              <wp:positionH relativeFrom="column">
                <wp:posOffset>-168910</wp:posOffset>
              </wp:positionH>
              <wp:positionV relativeFrom="paragraph">
                <wp:posOffset>-1270</wp:posOffset>
              </wp:positionV>
              <wp:extent cx="6117590" cy="635"/>
              <wp:effectExtent l="12065" t="8255" r="13970" b="10160"/>
              <wp:wrapNone/>
              <wp:docPr id="1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75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2771A" id="Line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-.1pt" to="468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 w:rsidRPr="00C56664">
      <w:rPr>
        <w:noProof/>
        <w:lang w:val="en-US"/>
      </w:rPr>
      <w:t>Do</w:t>
    </w:r>
    <w:r>
      <w:rPr>
        <w:noProof/>
        <w:lang w:val="en-US"/>
      </w:rPr>
      <w:t>C</w:t>
    </w:r>
    <w:r w:rsidRPr="00C56664">
      <w:rPr>
        <w:noProof/>
        <w:lang w:val="en-US"/>
      </w:rPr>
      <w:t>.</w:t>
    </w:r>
    <w:r>
      <w:rPr>
        <w:noProof/>
        <w:lang w:val="en-US"/>
      </w:rPr>
      <w:t xml:space="preserve"> namE</w:t>
    </w:r>
    <w:r w:rsidRPr="00C56664">
      <w:rPr>
        <w:noProof/>
        <w:lang w:val="en-US"/>
      </w:rPr>
      <w:t xml:space="preserve">: </w:t>
    </w:r>
    <w:r>
      <w:fldChar w:fldCharType="begin"/>
    </w:r>
    <w:r w:rsidRPr="00C56664">
      <w:rPr>
        <w:lang w:val="en-US"/>
      </w:rPr>
      <w:instrText xml:space="preserve"> FILENAME  \* MERGEFORMAT </w:instrText>
    </w:r>
    <w:r>
      <w:fldChar w:fldCharType="separate"/>
    </w:r>
    <w:r>
      <w:rPr>
        <w:noProof/>
        <w:lang w:val="en-US"/>
      </w:rPr>
      <w:t>Conformance Statement - SIU Queries.docx</w:t>
    </w:r>
    <w:r>
      <w:rPr>
        <w:noProof/>
      </w:rPr>
      <w:fldChar w:fldCharType="end"/>
    </w:r>
    <w:r w:rsidRPr="00C56664">
      <w:rPr>
        <w:noProof/>
        <w:lang w:val="en-US"/>
      </w:rPr>
      <w:tab/>
      <w:t xml:space="preserve">PRINT DATE: </w:t>
    </w:r>
    <w:r>
      <w:rPr>
        <w:noProof/>
      </w:rPr>
      <w:fldChar w:fldCharType="begin"/>
    </w:r>
    <w:r>
      <w:rPr>
        <w:noProof/>
      </w:rPr>
      <w:instrText xml:space="preserve"> PRINTDATE  \@ "yyyy-MM-dd" </w:instrText>
    </w:r>
    <w:r>
      <w:rPr>
        <w:noProof/>
      </w:rPr>
      <w:fldChar w:fldCharType="separate"/>
    </w:r>
    <w:r>
      <w:rPr>
        <w:noProof/>
      </w:rPr>
      <w:t>2016-09-21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ECB7D" w14:textId="77777777" w:rsidR="00B03F94" w:rsidRPr="00987B2E" w:rsidRDefault="00B03F94">
    <w:pPr>
      <w:pStyle w:val="Sidfot"/>
      <w:rPr>
        <w:noProof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72EB47D" wp14:editId="45CEF5F4">
              <wp:simplePos x="0" y="0"/>
              <wp:positionH relativeFrom="column">
                <wp:posOffset>-168910</wp:posOffset>
              </wp:positionH>
              <wp:positionV relativeFrom="paragraph">
                <wp:posOffset>-1270</wp:posOffset>
              </wp:positionV>
              <wp:extent cx="6117590" cy="635"/>
              <wp:effectExtent l="12065" t="8255" r="13970" b="1016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75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A051C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3pt,-.1pt" to="468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lang w:val="en-US"/>
      </w:rPr>
      <w:t xml:space="preserve">DOC. NAME </w:t>
    </w:r>
    <w:r w:rsidRPr="00987B2E">
      <w:rPr>
        <w:noProof/>
        <w:lang w:val="en-US"/>
      </w:rPr>
      <w:t xml:space="preserve">: </w:t>
    </w:r>
    <w:r>
      <w:fldChar w:fldCharType="begin"/>
    </w:r>
    <w:r w:rsidRPr="00987B2E">
      <w:rPr>
        <w:lang w:val="en-US"/>
      </w:rPr>
      <w:instrText xml:space="preserve"> FILENAME  \* MERGEFORMAT </w:instrText>
    </w:r>
    <w:r>
      <w:fldChar w:fldCharType="separate"/>
    </w:r>
    <w:r>
      <w:rPr>
        <w:noProof/>
        <w:lang w:val="en-US"/>
      </w:rPr>
      <w:t>Conformance Statement - SIU Queries.docx</w:t>
    </w:r>
    <w:r>
      <w:rPr>
        <w:noProof/>
      </w:rPr>
      <w:fldChar w:fldCharType="end"/>
    </w:r>
    <w:r w:rsidRPr="00987B2E">
      <w:rPr>
        <w:noProof/>
        <w:lang w:val="en-US"/>
      </w:rPr>
      <w:tab/>
      <w:t xml:space="preserve">PRINT DATE: </w:t>
    </w:r>
    <w:r>
      <w:rPr>
        <w:noProof/>
      </w:rPr>
      <w:fldChar w:fldCharType="begin"/>
    </w:r>
    <w:r>
      <w:rPr>
        <w:noProof/>
      </w:rPr>
      <w:instrText xml:space="preserve"> DATE \@ "yy-MM-dd" </w:instrText>
    </w:r>
    <w:r>
      <w:rPr>
        <w:noProof/>
      </w:rPr>
      <w:fldChar w:fldCharType="separate"/>
    </w:r>
    <w:r w:rsidR="00EE1678">
      <w:rPr>
        <w:noProof/>
      </w:rPr>
      <w:t>17-05-11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F68D4" w14:textId="77777777" w:rsidR="00B03F94" w:rsidRDefault="00B03F94">
      <w:pPr>
        <w:spacing w:before="0" w:after="0"/>
      </w:pPr>
      <w:r>
        <w:separator/>
      </w:r>
    </w:p>
    <w:p w14:paraId="11955819" w14:textId="77777777" w:rsidR="00B03F94" w:rsidRDefault="00B03F94"/>
  </w:footnote>
  <w:footnote w:type="continuationSeparator" w:id="0">
    <w:p w14:paraId="1947815D" w14:textId="77777777" w:rsidR="00B03F94" w:rsidRDefault="00B03F94">
      <w:pPr>
        <w:spacing w:before="0" w:after="0"/>
      </w:pPr>
      <w:r>
        <w:continuationSeparator/>
      </w:r>
    </w:p>
    <w:p w14:paraId="673A9DEE" w14:textId="77777777" w:rsidR="00B03F94" w:rsidRDefault="00B03F94"/>
  </w:footnote>
  <w:footnote w:type="continuationNotice" w:id="1">
    <w:p w14:paraId="145C68B1" w14:textId="77777777" w:rsidR="00B03F94" w:rsidRDefault="00B03F9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395"/>
      <w:gridCol w:w="1851"/>
      <w:gridCol w:w="849"/>
      <w:gridCol w:w="1413"/>
      <w:gridCol w:w="564"/>
    </w:tblGrid>
    <w:tr w:rsidR="00B03F94" w14:paraId="67E4D7A5" w14:textId="77777777">
      <w:trPr>
        <w:cantSplit/>
      </w:trPr>
      <w:tc>
        <w:tcPr>
          <w:tcW w:w="4395" w:type="dxa"/>
          <w:vMerge w:val="restart"/>
        </w:tcPr>
        <w:p w14:paraId="732EBB5C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4EB0CF45" wp14:editId="700C6FBE">
                <wp:extent cx="2621280" cy="542925"/>
                <wp:effectExtent l="19050" t="0" r="7620" b="0"/>
                <wp:docPr id="30" name="Bild 1" descr="V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g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128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1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62D6B999" w14:textId="77777777" w:rsidR="00B03F94" w:rsidRDefault="00B03F94" w:rsidP="00B94BDB">
          <w:pPr>
            <w:keepLines w:val="0"/>
            <w:spacing w:before="0" w:after="0"/>
            <w:ind w:left="0"/>
            <w:rPr>
              <w:noProof/>
              <w:sz w:val="20"/>
            </w:rPr>
          </w:pPr>
          <w:proofErr w:type="spellStart"/>
          <w:r>
            <w:rPr>
              <w:rFonts w:ascii="Arial" w:hAnsi="Arial"/>
              <w:sz w:val="10"/>
            </w:rPr>
            <w:t>Document</w:t>
          </w:r>
          <w:proofErr w:type="spellEnd"/>
          <w:r>
            <w:rPr>
              <w:rFonts w:ascii="Arial" w:hAnsi="Arial"/>
              <w:sz w:val="10"/>
            </w:rPr>
            <w:t xml:space="preserve"> </w:t>
          </w:r>
          <w:proofErr w:type="gramStart"/>
          <w:r>
            <w:rPr>
              <w:rFonts w:ascii="Arial" w:hAnsi="Arial"/>
              <w:sz w:val="10"/>
            </w:rPr>
            <w:t>no :</w:t>
          </w:r>
          <w:proofErr w:type="gramEnd"/>
        </w:p>
      </w:tc>
      <w:tc>
        <w:tcPr>
          <w:tcW w:w="849" w:type="dxa"/>
          <w:tcBorders>
            <w:top w:val="single" w:sz="6" w:space="0" w:color="auto"/>
            <w:right w:val="single" w:sz="6" w:space="0" w:color="auto"/>
          </w:tcBorders>
        </w:tcPr>
        <w:p w14:paraId="629B1931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Version:</w:t>
          </w:r>
        </w:p>
      </w:tc>
      <w:tc>
        <w:tcPr>
          <w:tcW w:w="1413" w:type="dxa"/>
          <w:tcBorders>
            <w:top w:val="single" w:sz="6" w:space="0" w:color="auto"/>
            <w:right w:val="single" w:sz="6" w:space="0" w:color="auto"/>
          </w:tcBorders>
        </w:tcPr>
        <w:p w14:paraId="73225B3E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Status:</w:t>
          </w:r>
        </w:p>
      </w:tc>
      <w:tc>
        <w:tcPr>
          <w:tcW w:w="564" w:type="dxa"/>
          <w:tcBorders>
            <w:top w:val="single" w:sz="6" w:space="0" w:color="auto"/>
            <w:right w:val="single" w:sz="6" w:space="0" w:color="auto"/>
          </w:tcBorders>
        </w:tcPr>
        <w:p w14:paraId="08134FB0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Page:</w:t>
          </w:r>
        </w:p>
      </w:tc>
    </w:tr>
    <w:tr w:rsidR="00B03F94" w14:paraId="30A3FFE8" w14:textId="77777777">
      <w:trPr>
        <w:cantSplit/>
        <w:trHeight w:val="921"/>
      </w:trPr>
      <w:tc>
        <w:tcPr>
          <w:tcW w:w="4395" w:type="dxa"/>
          <w:vMerge/>
        </w:tcPr>
        <w:p w14:paraId="5131C46F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</w:p>
      </w:tc>
      <w:tc>
        <w:tcPr>
          <w:tcW w:w="1851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14:paraId="7D49BAF3" w14:textId="77777777" w:rsidR="00B03F94" w:rsidRDefault="00B03F94">
          <w:pPr>
            <w:pStyle w:val="Sidhuvud"/>
          </w:pPr>
        </w:p>
      </w:tc>
      <w:tc>
        <w:tcPr>
          <w:tcW w:w="849" w:type="dxa"/>
          <w:tcBorders>
            <w:left w:val="nil"/>
            <w:right w:val="single" w:sz="6" w:space="0" w:color="auto"/>
          </w:tcBorders>
          <w:vAlign w:val="center"/>
        </w:tcPr>
        <w:p w14:paraId="1095FA4F" w14:textId="0D2312C7" w:rsidR="00B03F94" w:rsidRDefault="00B03F94" w:rsidP="00FC1937">
          <w:pPr>
            <w:pStyle w:val="Sidhuvud"/>
          </w:pPr>
          <w:r>
            <w:t>PA</w:t>
          </w:r>
          <w:r w:rsidR="002050AF">
            <w:t>4</w:t>
          </w:r>
        </w:p>
      </w:tc>
      <w:tc>
        <w:tcPr>
          <w:tcW w:w="1413" w:type="dxa"/>
          <w:tcBorders>
            <w:right w:val="single" w:sz="6" w:space="0" w:color="auto"/>
          </w:tcBorders>
          <w:vAlign w:val="center"/>
        </w:tcPr>
        <w:p w14:paraId="64B07041" w14:textId="321F87FE" w:rsidR="00B03F94" w:rsidRDefault="00B03F94">
          <w:pPr>
            <w:pStyle w:val="Sidhuvud"/>
          </w:pPr>
          <w:r>
            <w:t>Draft</w:t>
          </w:r>
        </w:p>
      </w:tc>
      <w:tc>
        <w:tcPr>
          <w:tcW w:w="564" w:type="dxa"/>
          <w:tcBorders>
            <w:right w:val="single" w:sz="6" w:space="0" w:color="auto"/>
          </w:tcBorders>
          <w:vAlign w:val="center"/>
        </w:tcPr>
        <w:p w14:paraId="5FCF595C" w14:textId="77777777" w:rsidR="00B03F94" w:rsidRDefault="00B03F94">
          <w:pPr>
            <w:keepLines w:val="0"/>
            <w:spacing w:before="0" w:after="0"/>
            <w:ind w:left="0"/>
            <w:jc w:val="center"/>
            <w:rPr>
              <w:rStyle w:val="Sidnummer"/>
            </w:rPr>
          </w:pPr>
          <w:r>
            <w:rPr>
              <w:rStyle w:val="Sidnummer"/>
            </w:rPr>
            <w:t>(</w:t>
          </w:r>
          <w:r>
            <w:rPr>
              <w:rStyle w:val="Sidnummer"/>
            </w:rPr>
            <w:fldChar w:fldCharType="begin"/>
          </w:r>
          <w:r>
            <w:rPr>
              <w:rStyle w:val="Sidnummer"/>
            </w:rPr>
            <w:instrText xml:space="preserve"> PAGE  \* MERGEFORMAT </w:instrText>
          </w:r>
          <w:r>
            <w:rPr>
              <w:rStyle w:val="Sidnummer"/>
            </w:rPr>
            <w:fldChar w:fldCharType="separate"/>
          </w:r>
          <w:r w:rsidR="002050AF">
            <w:rPr>
              <w:rStyle w:val="Sidnummer"/>
              <w:noProof/>
            </w:rPr>
            <w:t>8</w:t>
          </w:r>
          <w:r>
            <w:rPr>
              <w:rStyle w:val="Sidnummer"/>
            </w:rPr>
            <w:fldChar w:fldCharType="end"/>
          </w:r>
          <w:r>
            <w:rPr>
              <w:rStyle w:val="Sidnummer"/>
            </w:rPr>
            <w:t>)</w:t>
          </w:r>
          <w:fldSimple w:instr=" NUMPAGES  \* MERGEFORMAT ">
            <w:r w:rsidR="002050AF" w:rsidRPr="002050AF">
              <w:rPr>
                <w:rStyle w:val="Sidnummer"/>
                <w:noProof/>
              </w:rPr>
              <w:t>8</w:t>
            </w:r>
          </w:fldSimple>
        </w:p>
      </w:tc>
    </w:tr>
    <w:tr w:rsidR="00B03F94" w14:paraId="0DE72155" w14:textId="77777777">
      <w:trPr>
        <w:cantSplit/>
        <w:trHeight w:val="102"/>
      </w:trPr>
      <w:tc>
        <w:tcPr>
          <w:tcW w:w="9072" w:type="dxa"/>
          <w:gridSpan w:val="5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E9D26D3" w14:textId="663FA165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proofErr w:type="spellStart"/>
          <w:r>
            <w:rPr>
              <w:rFonts w:ascii="Arial" w:hAnsi="Arial"/>
              <w:sz w:val="10"/>
            </w:rPr>
            <w:t>Description</w:t>
          </w:r>
          <w:proofErr w:type="spellEnd"/>
          <w:r>
            <w:rPr>
              <w:rFonts w:ascii="Arial" w:hAnsi="Arial"/>
              <w:sz w:val="10"/>
            </w:rPr>
            <w:t>:</w:t>
          </w:r>
        </w:p>
      </w:tc>
    </w:tr>
    <w:tr w:rsidR="00B03F94" w:rsidRPr="009C5F34" w14:paraId="650AC208" w14:textId="77777777">
      <w:trPr>
        <w:cantSplit/>
        <w:trHeight w:val="385"/>
      </w:trPr>
      <w:tc>
        <w:tcPr>
          <w:tcW w:w="9072" w:type="dxa"/>
          <w:gridSpan w:val="5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76F66196" w14:textId="64494D31" w:rsidR="00B03F94" w:rsidRPr="00BE54DE" w:rsidRDefault="00B03F94" w:rsidP="00BE54DE">
          <w:pPr>
            <w:pStyle w:val="Sidhuvud"/>
            <w:rPr>
              <w:i/>
              <w:lang w:val="en-US"/>
            </w:rPr>
          </w:pPr>
          <w:r w:rsidRPr="00BE54DE">
            <w:rPr>
              <w:lang w:val="en-US"/>
            </w:rPr>
            <w:t xml:space="preserve">Conformance Statement </w:t>
          </w:r>
          <w:sdt>
            <w:sdtPr>
              <w:rPr>
                <w:lang w:val="en-US"/>
              </w:rPr>
              <w:alias w:val="Message Type"/>
              <w:tag w:val=""/>
              <w:id w:val="1316921315"/>
              <w:placeholder>
                <w:docPart w:val="3316F91B6C484F4FB01064EA69CE827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rPr>
                  <w:lang w:val="en-US"/>
                </w:rPr>
                <w:t>SIU Queries</w:t>
              </w:r>
            </w:sdtContent>
          </w:sdt>
        </w:p>
      </w:tc>
    </w:tr>
  </w:tbl>
  <w:p w14:paraId="68C2A790" w14:textId="77777777" w:rsidR="00B03F94" w:rsidRPr="00BE54DE" w:rsidRDefault="00B03F94">
    <w:pPr>
      <w:pStyle w:val="Sidhuvud"/>
      <w:rPr>
        <w:lang w:val="en-US"/>
      </w:rPr>
    </w:pPr>
  </w:p>
  <w:p w14:paraId="0EA3266B" w14:textId="77777777" w:rsidR="00B03F94" w:rsidRPr="00BE54DE" w:rsidRDefault="00B03F94">
    <w:pPr>
      <w:pStyle w:val="Sidhuvud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395"/>
      <w:gridCol w:w="425"/>
      <w:gridCol w:w="1426"/>
      <w:gridCol w:w="842"/>
      <w:gridCol w:w="1420"/>
      <w:gridCol w:w="564"/>
    </w:tblGrid>
    <w:tr w:rsidR="00B03F94" w14:paraId="09786B27" w14:textId="77777777">
      <w:trPr>
        <w:cantSplit/>
      </w:trPr>
      <w:tc>
        <w:tcPr>
          <w:tcW w:w="4395" w:type="dxa"/>
          <w:vMerge w:val="restart"/>
        </w:tcPr>
        <w:p w14:paraId="282F70DB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343DCB79" wp14:editId="41B3BB8C">
                <wp:extent cx="2621280" cy="542925"/>
                <wp:effectExtent l="19050" t="0" r="7620" b="0"/>
                <wp:docPr id="31" name="Bild 2" descr="V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g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128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1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3F093B8E" w14:textId="77777777" w:rsidR="00B03F94" w:rsidRDefault="00B03F94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proofErr w:type="spellStart"/>
          <w:r>
            <w:rPr>
              <w:rFonts w:ascii="Arial" w:hAnsi="Arial"/>
              <w:sz w:val="10"/>
            </w:rPr>
            <w:t>Document</w:t>
          </w:r>
          <w:proofErr w:type="spellEnd"/>
          <w:r>
            <w:rPr>
              <w:rFonts w:ascii="Arial" w:hAnsi="Arial"/>
              <w:sz w:val="10"/>
            </w:rPr>
            <w:t xml:space="preserve"> </w:t>
          </w:r>
          <w:proofErr w:type="gramStart"/>
          <w:r>
            <w:rPr>
              <w:rFonts w:ascii="Arial" w:hAnsi="Arial"/>
              <w:sz w:val="10"/>
            </w:rPr>
            <w:t>no :</w:t>
          </w:r>
          <w:proofErr w:type="gramEnd"/>
        </w:p>
      </w:tc>
      <w:tc>
        <w:tcPr>
          <w:tcW w:w="842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603E80B0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Version:</w:t>
          </w:r>
        </w:p>
      </w:tc>
      <w:tc>
        <w:tcPr>
          <w:tcW w:w="1420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58DBD26D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Status:</w:t>
          </w:r>
        </w:p>
      </w:tc>
      <w:tc>
        <w:tcPr>
          <w:tcW w:w="564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04248E6C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Page:</w:t>
          </w:r>
        </w:p>
      </w:tc>
    </w:tr>
    <w:tr w:rsidR="00B03F94" w14:paraId="338CD610" w14:textId="77777777">
      <w:trPr>
        <w:cantSplit/>
        <w:trHeight w:val="921"/>
      </w:trPr>
      <w:tc>
        <w:tcPr>
          <w:tcW w:w="4395" w:type="dxa"/>
          <w:vMerge/>
        </w:tcPr>
        <w:p w14:paraId="6BB36732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</w:p>
      </w:tc>
      <w:tc>
        <w:tcPr>
          <w:tcW w:w="1851" w:type="dxa"/>
          <w:gridSpan w:val="2"/>
          <w:tcBorders>
            <w:left w:val="single" w:sz="6" w:space="0" w:color="auto"/>
            <w:right w:val="single" w:sz="6" w:space="0" w:color="auto"/>
          </w:tcBorders>
          <w:vAlign w:val="center"/>
        </w:tcPr>
        <w:p w14:paraId="5C8AD390" w14:textId="77777777" w:rsidR="00B03F94" w:rsidRDefault="00B03F94">
          <w:pPr>
            <w:pStyle w:val="Sidhuvud"/>
          </w:pPr>
        </w:p>
      </w:tc>
      <w:tc>
        <w:tcPr>
          <w:tcW w:w="842" w:type="dxa"/>
          <w:tcBorders>
            <w:left w:val="nil"/>
            <w:right w:val="single" w:sz="6" w:space="0" w:color="auto"/>
          </w:tcBorders>
          <w:vAlign w:val="center"/>
        </w:tcPr>
        <w:p w14:paraId="54E31274" w14:textId="05DD1453" w:rsidR="00B03F94" w:rsidRDefault="00B03F94" w:rsidP="002050AF">
          <w:pPr>
            <w:pStyle w:val="Sidhuvud"/>
          </w:pPr>
          <w:r>
            <w:t>PA</w:t>
          </w:r>
          <w:r w:rsidR="002050AF">
            <w:t>4</w:t>
          </w:r>
        </w:p>
      </w:tc>
      <w:tc>
        <w:tcPr>
          <w:tcW w:w="1420" w:type="dxa"/>
          <w:tcBorders>
            <w:right w:val="single" w:sz="6" w:space="0" w:color="auto"/>
          </w:tcBorders>
          <w:vAlign w:val="center"/>
        </w:tcPr>
        <w:p w14:paraId="2647CF7F" w14:textId="048B25F5" w:rsidR="00B03F94" w:rsidRDefault="00B03F94">
          <w:pPr>
            <w:pStyle w:val="Sidhuvud"/>
          </w:pPr>
          <w:r>
            <w:t>Draft</w:t>
          </w:r>
        </w:p>
      </w:tc>
      <w:tc>
        <w:tcPr>
          <w:tcW w:w="564" w:type="dxa"/>
          <w:tcBorders>
            <w:right w:val="single" w:sz="6" w:space="0" w:color="auto"/>
          </w:tcBorders>
          <w:vAlign w:val="center"/>
        </w:tcPr>
        <w:p w14:paraId="2BF00F6F" w14:textId="77777777" w:rsidR="00B03F94" w:rsidRDefault="00B03F94">
          <w:pPr>
            <w:keepLines w:val="0"/>
            <w:spacing w:before="0" w:after="0"/>
            <w:ind w:left="0"/>
            <w:jc w:val="center"/>
            <w:rPr>
              <w:rStyle w:val="Sidnummer"/>
            </w:rPr>
          </w:pPr>
          <w:r>
            <w:rPr>
              <w:rStyle w:val="Sidnummer"/>
            </w:rPr>
            <w:t>(</w:t>
          </w:r>
          <w:r>
            <w:rPr>
              <w:rStyle w:val="Sidnummer"/>
            </w:rPr>
            <w:fldChar w:fldCharType="begin"/>
          </w:r>
          <w:r>
            <w:rPr>
              <w:rStyle w:val="Sidnummer"/>
            </w:rPr>
            <w:instrText xml:space="preserve"> PAGE  \* MERGEFORMAT </w:instrText>
          </w:r>
          <w:r>
            <w:rPr>
              <w:rStyle w:val="Sidnummer"/>
            </w:rPr>
            <w:fldChar w:fldCharType="separate"/>
          </w:r>
          <w:r w:rsidR="002050AF">
            <w:rPr>
              <w:rStyle w:val="Sidnummer"/>
              <w:noProof/>
            </w:rPr>
            <w:t>1</w:t>
          </w:r>
          <w:r>
            <w:rPr>
              <w:rStyle w:val="Sidnummer"/>
            </w:rPr>
            <w:fldChar w:fldCharType="end"/>
          </w:r>
          <w:r>
            <w:rPr>
              <w:rStyle w:val="Sidnummer"/>
            </w:rPr>
            <w:t>)</w:t>
          </w:r>
          <w:fldSimple w:instr=" NUMPAGES  \* MERGEFORMAT ">
            <w:r w:rsidR="002050AF" w:rsidRPr="002050AF">
              <w:rPr>
                <w:rStyle w:val="Sidnummer"/>
                <w:noProof/>
              </w:rPr>
              <w:t>8</w:t>
            </w:r>
          </w:fldSimple>
          <w:bookmarkStart w:id="0" w:name="OLE_LINK1"/>
        </w:p>
      </w:tc>
    </w:tr>
    <w:tr w:rsidR="00B03F94" w14:paraId="2863A160" w14:textId="77777777">
      <w:trPr>
        <w:cantSplit/>
        <w:trHeight w:val="87"/>
      </w:trPr>
      <w:tc>
        <w:tcPr>
          <w:tcW w:w="4820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3CFCFB41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proofErr w:type="spellStart"/>
          <w:r>
            <w:rPr>
              <w:rFonts w:ascii="Arial" w:hAnsi="Arial"/>
              <w:sz w:val="10"/>
            </w:rPr>
            <w:t>Document</w:t>
          </w:r>
          <w:proofErr w:type="spellEnd"/>
          <w:r>
            <w:rPr>
              <w:rFonts w:ascii="Arial" w:hAnsi="Arial"/>
              <w:sz w:val="10"/>
            </w:rPr>
            <w:t xml:space="preserve"> </w:t>
          </w:r>
          <w:proofErr w:type="spellStart"/>
          <w:r>
            <w:rPr>
              <w:rFonts w:ascii="Arial" w:hAnsi="Arial"/>
              <w:sz w:val="10"/>
            </w:rPr>
            <w:t>type</w:t>
          </w:r>
          <w:proofErr w:type="spellEnd"/>
          <w:r>
            <w:rPr>
              <w:rFonts w:ascii="Arial" w:hAnsi="Arial"/>
              <w:sz w:val="10"/>
            </w:rPr>
            <w:t>:</w:t>
          </w:r>
        </w:p>
      </w:tc>
      <w:tc>
        <w:tcPr>
          <w:tcW w:w="2268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503FC57A" w14:textId="77777777" w:rsidR="00B03F94" w:rsidRDefault="00B03F94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Project:</w:t>
          </w:r>
        </w:p>
      </w:tc>
      <w:tc>
        <w:tcPr>
          <w:tcW w:w="1984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3987C37F" w14:textId="77777777" w:rsidR="00B03F94" w:rsidRDefault="00B03F94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 xml:space="preserve">Project </w:t>
          </w:r>
          <w:proofErr w:type="spellStart"/>
          <w:r>
            <w:rPr>
              <w:rFonts w:ascii="Arial" w:hAnsi="Arial"/>
              <w:sz w:val="10"/>
            </w:rPr>
            <w:t>number</w:t>
          </w:r>
          <w:proofErr w:type="spellEnd"/>
          <w:r>
            <w:rPr>
              <w:rFonts w:ascii="Arial" w:hAnsi="Arial"/>
              <w:sz w:val="10"/>
            </w:rPr>
            <w:t>:</w:t>
          </w:r>
        </w:p>
      </w:tc>
    </w:tr>
    <w:tr w:rsidR="00B03F94" w14:paraId="1D81E791" w14:textId="77777777">
      <w:trPr>
        <w:cantSplit/>
        <w:trHeight w:val="309"/>
      </w:trPr>
      <w:tc>
        <w:tcPr>
          <w:tcW w:w="4820" w:type="dxa"/>
          <w:gridSpan w:val="2"/>
          <w:tcBorders>
            <w:left w:val="single" w:sz="6" w:space="0" w:color="auto"/>
          </w:tcBorders>
          <w:vAlign w:val="bottom"/>
        </w:tcPr>
        <w:p w14:paraId="1132A93C" w14:textId="018504D3" w:rsidR="00B03F94" w:rsidRPr="00022EE5" w:rsidRDefault="00B03F94" w:rsidP="00022EE5">
          <w:pPr>
            <w:pStyle w:val="Sidhuvud"/>
            <w:rPr>
              <w:lang w:val="en-US"/>
            </w:rPr>
          </w:pPr>
          <w:r>
            <w:rPr>
              <w:lang w:val="en-US"/>
            </w:rPr>
            <w:t>HL7 Conformance Statement</w:t>
          </w:r>
        </w:p>
      </w:tc>
      <w:tc>
        <w:tcPr>
          <w:tcW w:w="2268" w:type="dxa"/>
          <w:gridSpan w:val="2"/>
          <w:tcBorders>
            <w:left w:val="single" w:sz="6" w:space="0" w:color="auto"/>
            <w:right w:val="single" w:sz="6" w:space="0" w:color="auto"/>
          </w:tcBorders>
          <w:vAlign w:val="bottom"/>
        </w:tcPr>
        <w:p w14:paraId="5F930F9A" w14:textId="77777777" w:rsidR="00B03F94" w:rsidRPr="00E86E4D" w:rsidRDefault="00B03F94">
          <w:pPr>
            <w:pStyle w:val="Sidhuvud"/>
            <w:rPr>
              <w:bCs/>
              <w:i/>
            </w:rPr>
          </w:pPr>
        </w:p>
      </w:tc>
      <w:tc>
        <w:tcPr>
          <w:tcW w:w="1984" w:type="dxa"/>
          <w:gridSpan w:val="2"/>
          <w:tcBorders>
            <w:left w:val="single" w:sz="6" w:space="0" w:color="auto"/>
            <w:right w:val="single" w:sz="6" w:space="0" w:color="auto"/>
          </w:tcBorders>
          <w:vAlign w:val="bottom"/>
        </w:tcPr>
        <w:p w14:paraId="27CA789D" w14:textId="77777777" w:rsidR="00B03F94" w:rsidRDefault="00B03F94">
          <w:pPr>
            <w:pStyle w:val="Sidhuvud"/>
            <w:rPr>
              <w:i/>
            </w:rPr>
          </w:pPr>
        </w:p>
      </w:tc>
    </w:tr>
    <w:tr w:rsidR="00B03F94" w14:paraId="0334C802" w14:textId="77777777" w:rsidTr="00E86E4D">
      <w:trPr>
        <w:cantSplit/>
        <w:trHeight w:val="279"/>
      </w:trPr>
      <w:tc>
        <w:tcPr>
          <w:tcW w:w="9072" w:type="dxa"/>
          <w:gridSpan w:val="6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1B9D78EC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proofErr w:type="spellStart"/>
          <w:r>
            <w:rPr>
              <w:rFonts w:ascii="Arial" w:hAnsi="Arial"/>
              <w:sz w:val="10"/>
            </w:rPr>
            <w:t>Description</w:t>
          </w:r>
          <w:proofErr w:type="spellEnd"/>
          <w:r>
            <w:rPr>
              <w:rFonts w:ascii="Arial" w:hAnsi="Arial"/>
              <w:sz w:val="10"/>
            </w:rPr>
            <w:t>:</w:t>
          </w:r>
        </w:p>
      </w:tc>
    </w:tr>
    <w:tr w:rsidR="00B03F94" w:rsidRPr="009C5F34" w14:paraId="13704757" w14:textId="77777777">
      <w:trPr>
        <w:cantSplit/>
        <w:trHeight w:val="385"/>
      </w:trPr>
      <w:tc>
        <w:tcPr>
          <w:tcW w:w="9072" w:type="dxa"/>
          <w:gridSpan w:val="6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1AE9B924" w14:textId="417AAC7B" w:rsidR="00B03F94" w:rsidRPr="009C5F34" w:rsidRDefault="00B03F94" w:rsidP="00BE54DE">
          <w:pPr>
            <w:pStyle w:val="Sidhuvud"/>
            <w:rPr>
              <w:i/>
              <w:lang w:val="en-US"/>
            </w:rPr>
          </w:pPr>
          <w:r w:rsidRPr="009C5F34">
            <w:rPr>
              <w:lang w:val="en-US"/>
            </w:rPr>
            <w:t xml:space="preserve">Conformance Statement </w:t>
          </w:r>
          <w:sdt>
            <w:sdtPr>
              <w:rPr>
                <w:lang w:val="en-US"/>
              </w:rPr>
              <w:alias w:val="Message Type"/>
              <w:tag w:val=""/>
              <w:id w:val="727193645"/>
              <w:placeholder>
                <w:docPart w:val="480CCE035CC94D9F88219A851973B90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rPr>
                  <w:lang w:val="en-US"/>
                </w:rPr>
                <w:t>SIU Queries</w:t>
              </w:r>
            </w:sdtContent>
          </w:sdt>
        </w:p>
      </w:tc>
    </w:tr>
    <w:tr w:rsidR="00B03F94" w14:paraId="34B2AAFB" w14:textId="77777777">
      <w:trPr>
        <w:cantSplit/>
        <w:trHeight w:val="116"/>
      </w:trPr>
      <w:tc>
        <w:tcPr>
          <w:tcW w:w="4820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556D93FE" w14:textId="2D37A15B" w:rsidR="00B03F94" w:rsidRDefault="00B03F94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proofErr w:type="spellStart"/>
          <w:r>
            <w:rPr>
              <w:rFonts w:ascii="Arial" w:hAnsi="Arial"/>
              <w:sz w:val="10"/>
            </w:rPr>
            <w:t>Issued</w:t>
          </w:r>
          <w:proofErr w:type="spellEnd"/>
          <w:r>
            <w:rPr>
              <w:rFonts w:ascii="Arial" w:hAnsi="Arial"/>
              <w:sz w:val="10"/>
            </w:rPr>
            <w:t xml:space="preserve"> by:</w:t>
          </w:r>
        </w:p>
      </w:tc>
      <w:tc>
        <w:tcPr>
          <w:tcW w:w="4252" w:type="dxa"/>
          <w:gridSpan w:val="4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67D36ABC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proofErr w:type="spellStart"/>
          <w:r>
            <w:rPr>
              <w:rFonts w:ascii="Arial" w:hAnsi="Arial"/>
              <w:sz w:val="10"/>
            </w:rPr>
            <w:t>Issue</w:t>
          </w:r>
          <w:proofErr w:type="spellEnd"/>
          <w:r>
            <w:rPr>
              <w:rFonts w:ascii="Arial" w:hAnsi="Arial"/>
              <w:sz w:val="10"/>
            </w:rPr>
            <w:t xml:space="preserve"> date:</w:t>
          </w:r>
        </w:p>
      </w:tc>
    </w:tr>
    <w:tr w:rsidR="00B03F94" w14:paraId="2E7BEA92" w14:textId="77777777">
      <w:trPr>
        <w:cantSplit/>
        <w:trHeight w:val="274"/>
      </w:trPr>
      <w:tc>
        <w:tcPr>
          <w:tcW w:w="4820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45561C40" w14:textId="16BBAF94" w:rsidR="00B03F94" w:rsidRDefault="00B03F94">
          <w:pPr>
            <w:pStyle w:val="Sidhuvud"/>
          </w:pPr>
          <w:r>
            <w:t>Robin Seybold</w:t>
          </w:r>
        </w:p>
      </w:tc>
      <w:tc>
        <w:tcPr>
          <w:tcW w:w="4252" w:type="dxa"/>
          <w:gridSpan w:val="4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13869E84" w14:textId="7A2F1E77" w:rsidR="00B03F94" w:rsidRDefault="00B03F94" w:rsidP="0051195C">
          <w:pPr>
            <w:pStyle w:val="Sidhuvud"/>
          </w:pPr>
          <w:r>
            <w:t>2016-09-21</w:t>
          </w:r>
        </w:p>
      </w:tc>
    </w:tr>
    <w:bookmarkEnd w:id="0"/>
  </w:tbl>
  <w:p w14:paraId="62E2BADA" w14:textId="77777777" w:rsidR="00B03F94" w:rsidRDefault="00B03F94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6" w:type="dxa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4395"/>
      <w:gridCol w:w="1851"/>
      <w:gridCol w:w="842"/>
      <w:gridCol w:w="1420"/>
      <w:gridCol w:w="564"/>
    </w:tblGrid>
    <w:tr w:rsidR="00B03F94" w14:paraId="2E3975A6" w14:textId="77777777">
      <w:trPr>
        <w:cantSplit/>
      </w:trPr>
      <w:tc>
        <w:tcPr>
          <w:tcW w:w="4395" w:type="dxa"/>
          <w:vMerge w:val="restart"/>
        </w:tcPr>
        <w:p w14:paraId="0718526E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FBE639D" wp14:editId="36004CF0">
                <wp:extent cx="2621280" cy="542925"/>
                <wp:effectExtent l="19050" t="0" r="7620" b="0"/>
                <wp:docPr id="6" name="Bild 6" descr="Vg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Vg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128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1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4B1EFED5" w14:textId="77777777" w:rsidR="00B03F94" w:rsidRDefault="00B03F94" w:rsidP="00987B2E">
          <w:pPr>
            <w:keepLines w:val="0"/>
            <w:spacing w:before="0" w:after="0"/>
            <w:ind w:left="0"/>
            <w:rPr>
              <w:noProof/>
              <w:sz w:val="20"/>
            </w:rPr>
          </w:pPr>
          <w:proofErr w:type="spellStart"/>
          <w:r>
            <w:rPr>
              <w:rFonts w:ascii="Arial" w:hAnsi="Arial"/>
              <w:sz w:val="10"/>
            </w:rPr>
            <w:t>Document</w:t>
          </w:r>
          <w:proofErr w:type="spellEnd"/>
          <w:r>
            <w:rPr>
              <w:rFonts w:ascii="Arial" w:hAnsi="Arial"/>
              <w:sz w:val="10"/>
            </w:rPr>
            <w:t xml:space="preserve"> </w:t>
          </w:r>
          <w:proofErr w:type="gramStart"/>
          <w:r>
            <w:rPr>
              <w:rFonts w:ascii="Arial" w:hAnsi="Arial"/>
              <w:sz w:val="10"/>
            </w:rPr>
            <w:t>no :</w:t>
          </w:r>
          <w:proofErr w:type="gramEnd"/>
        </w:p>
      </w:tc>
      <w:tc>
        <w:tcPr>
          <w:tcW w:w="842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7F23060B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Version:</w:t>
          </w:r>
        </w:p>
      </w:tc>
      <w:tc>
        <w:tcPr>
          <w:tcW w:w="1420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7DABDDF0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Status:</w:t>
          </w:r>
        </w:p>
      </w:tc>
      <w:tc>
        <w:tcPr>
          <w:tcW w:w="564" w:type="dxa"/>
          <w:tcBorders>
            <w:top w:val="single" w:sz="6" w:space="0" w:color="auto"/>
            <w:right w:val="single" w:sz="6" w:space="0" w:color="auto"/>
          </w:tcBorders>
          <w:vAlign w:val="bottom"/>
        </w:tcPr>
        <w:p w14:paraId="456E2976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r>
            <w:rPr>
              <w:rFonts w:ascii="Arial" w:hAnsi="Arial"/>
              <w:sz w:val="10"/>
            </w:rPr>
            <w:t>Page:</w:t>
          </w:r>
        </w:p>
      </w:tc>
    </w:tr>
    <w:tr w:rsidR="00B03F94" w14:paraId="0D7EAF80" w14:textId="77777777">
      <w:trPr>
        <w:cantSplit/>
        <w:trHeight w:val="921"/>
      </w:trPr>
      <w:tc>
        <w:tcPr>
          <w:tcW w:w="4395" w:type="dxa"/>
          <w:vMerge/>
          <w:tcBorders>
            <w:bottom w:val="single" w:sz="6" w:space="0" w:color="auto"/>
          </w:tcBorders>
        </w:tcPr>
        <w:p w14:paraId="6D633CB7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</w:p>
      </w:tc>
      <w:tc>
        <w:tcPr>
          <w:tcW w:w="1851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31D2967" w14:textId="77777777" w:rsidR="00B03F94" w:rsidRDefault="00B03F94">
          <w:pPr>
            <w:pStyle w:val="Sidhuvud"/>
          </w:pPr>
        </w:p>
      </w:tc>
      <w:tc>
        <w:tcPr>
          <w:tcW w:w="842" w:type="dxa"/>
          <w:tcBorders>
            <w:left w:val="nil"/>
            <w:right w:val="single" w:sz="6" w:space="0" w:color="auto"/>
          </w:tcBorders>
          <w:vAlign w:val="center"/>
        </w:tcPr>
        <w:p w14:paraId="60C9FDB4" w14:textId="7FD73262" w:rsidR="00B03F94" w:rsidRDefault="00B03F94" w:rsidP="002050AF">
          <w:pPr>
            <w:pStyle w:val="Sidhuvud"/>
          </w:pPr>
          <w:r>
            <w:t>PA</w:t>
          </w:r>
          <w:r w:rsidR="002050AF">
            <w:t>4</w:t>
          </w:r>
        </w:p>
      </w:tc>
      <w:tc>
        <w:tcPr>
          <w:tcW w:w="1420" w:type="dxa"/>
          <w:tcBorders>
            <w:right w:val="single" w:sz="6" w:space="0" w:color="auto"/>
          </w:tcBorders>
          <w:vAlign w:val="center"/>
        </w:tcPr>
        <w:p w14:paraId="4016BF74" w14:textId="770785B8" w:rsidR="00B03F94" w:rsidRDefault="00B03F94">
          <w:pPr>
            <w:pStyle w:val="Sidhuvud"/>
          </w:pPr>
          <w:r>
            <w:t>Draft</w:t>
          </w:r>
        </w:p>
      </w:tc>
      <w:tc>
        <w:tcPr>
          <w:tcW w:w="564" w:type="dxa"/>
          <w:tcBorders>
            <w:right w:val="single" w:sz="6" w:space="0" w:color="auto"/>
          </w:tcBorders>
          <w:vAlign w:val="center"/>
        </w:tcPr>
        <w:p w14:paraId="43BB8F8B" w14:textId="77777777" w:rsidR="00B03F94" w:rsidRDefault="00B03F94">
          <w:pPr>
            <w:keepLines w:val="0"/>
            <w:spacing w:before="0" w:after="0"/>
            <w:ind w:left="0"/>
            <w:jc w:val="center"/>
            <w:rPr>
              <w:rStyle w:val="Sidnummer"/>
            </w:rPr>
          </w:pPr>
          <w:r>
            <w:rPr>
              <w:rStyle w:val="Sidnummer"/>
            </w:rPr>
            <w:t>(</w:t>
          </w:r>
          <w:r>
            <w:rPr>
              <w:rStyle w:val="Sidnummer"/>
            </w:rPr>
            <w:fldChar w:fldCharType="begin"/>
          </w:r>
          <w:r>
            <w:rPr>
              <w:rStyle w:val="Sidnummer"/>
            </w:rPr>
            <w:instrText xml:space="preserve"> PAGE  \* MERGEFORMAT </w:instrText>
          </w:r>
          <w:r>
            <w:rPr>
              <w:rStyle w:val="Sidnummer"/>
            </w:rPr>
            <w:fldChar w:fldCharType="separate"/>
          </w:r>
          <w:r w:rsidR="002050AF">
            <w:rPr>
              <w:rStyle w:val="Sidnummer"/>
              <w:noProof/>
            </w:rPr>
            <w:t>2</w:t>
          </w:r>
          <w:r>
            <w:rPr>
              <w:rStyle w:val="Sidnummer"/>
            </w:rPr>
            <w:fldChar w:fldCharType="end"/>
          </w:r>
          <w:r>
            <w:rPr>
              <w:rStyle w:val="Sidnummer"/>
            </w:rPr>
            <w:t>)</w:t>
          </w:r>
          <w:fldSimple w:instr=" NUMPAGES  \* MERGEFORMAT ">
            <w:r w:rsidR="002050AF" w:rsidRPr="002050AF">
              <w:rPr>
                <w:rStyle w:val="Sidnummer"/>
                <w:noProof/>
              </w:rPr>
              <w:t>8</w:t>
            </w:r>
          </w:fldSimple>
        </w:p>
      </w:tc>
    </w:tr>
    <w:tr w:rsidR="00B03F94" w14:paraId="6283E4BB" w14:textId="77777777">
      <w:trPr>
        <w:cantSplit/>
        <w:trHeight w:val="102"/>
      </w:trPr>
      <w:tc>
        <w:tcPr>
          <w:tcW w:w="9072" w:type="dxa"/>
          <w:gridSpan w:val="5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bottom"/>
        </w:tcPr>
        <w:p w14:paraId="501F7979" w14:textId="77777777" w:rsidR="00B03F94" w:rsidRDefault="00B03F94">
          <w:pPr>
            <w:keepLines w:val="0"/>
            <w:spacing w:before="0" w:after="0"/>
            <w:ind w:left="0"/>
            <w:rPr>
              <w:noProof/>
              <w:sz w:val="20"/>
            </w:rPr>
          </w:pPr>
          <w:proofErr w:type="spellStart"/>
          <w:r>
            <w:rPr>
              <w:rFonts w:ascii="Arial" w:hAnsi="Arial"/>
              <w:sz w:val="10"/>
            </w:rPr>
            <w:t>Description</w:t>
          </w:r>
          <w:proofErr w:type="spellEnd"/>
          <w:r>
            <w:rPr>
              <w:rFonts w:ascii="Arial" w:hAnsi="Arial"/>
              <w:sz w:val="10"/>
            </w:rPr>
            <w:t>:</w:t>
          </w:r>
        </w:p>
      </w:tc>
    </w:tr>
    <w:tr w:rsidR="00B03F94" w:rsidRPr="009C5F34" w14:paraId="621EA0A6" w14:textId="77777777">
      <w:trPr>
        <w:cantSplit/>
        <w:trHeight w:val="385"/>
      </w:trPr>
      <w:tc>
        <w:tcPr>
          <w:tcW w:w="9072" w:type="dxa"/>
          <w:gridSpan w:val="5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bottom"/>
        </w:tcPr>
        <w:p w14:paraId="78EAC899" w14:textId="6710EAA5" w:rsidR="00B03F94" w:rsidRPr="009C5F34" w:rsidRDefault="00B03F94">
          <w:pPr>
            <w:pStyle w:val="Sidhuvud"/>
            <w:rPr>
              <w:i/>
              <w:lang w:val="en-US"/>
            </w:rPr>
          </w:pPr>
          <w:r w:rsidRPr="009C5F34">
            <w:rPr>
              <w:lang w:val="en-US"/>
            </w:rPr>
            <w:t xml:space="preserve">Conformance Statement </w:t>
          </w:r>
          <w:sdt>
            <w:sdtPr>
              <w:rPr>
                <w:lang w:val="en-US"/>
              </w:rPr>
              <w:alias w:val="Message Type"/>
              <w:tag w:val=""/>
              <w:id w:val="620343085"/>
              <w:placeholder>
                <w:docPart w:val="9DA39B5CC39342FFA90C6AAE0058F90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rPr>
                  <w:lang w:val="en-US"/>
                </w:rPr>
                <w:t>SIU Queries</w:t>
              </w:r>
            </w:sdtContent>
          </w:sdt>
        </w:p>
      </w:tc>
    </w:tr>
  </w:tbl>
  <w:p w14:paraId="4C05DEF0" w14:textId="77777777" w:rsidR="00B03F94" w:rsidRPr="009C5F34" w:rsidRDefault="00B03F94">
    <w:pPr>
      <w:pStyle w:val="Sidhuvud"/>
      <w:rPr>
        <w:lang w:val="en-US"/>
      </w:rPr>
    </w:pPr>
  </w:p>
  <w:p w14:paraId="184686D7" w14:textId="77777777" w:rsidR="00B03F94" w:rsidRPr="009C5F34" w:rsidRDefault="00B03F94">
    <w:pPr>
      <w:pStyle w:val="Sidhuvud"/>
      <w:rPr>
        <w:lang w:val="en-US"/>
      </w:rPr>
    </w:pPr>
  </w:p>
  <w:p w14:paraId="64AF9DED" w14:textId="77777777" w:rsidR="00B03F94" w:rsidRPr="009C5F34" w:rsidRDefault="00B03F94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F160A"/>
    <w:multiLevelType w:val="hybridMultilevel"/>
    <w:tmpl w:val="50204160"/>
    <w:lvl w:ilvl="0" w:tplc="6714FD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6B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6EB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2A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CC41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E2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452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0061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6A30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76AF"/>
    <w:multiLevelType w:val="multilevel"/>
    <w:tmpl w:val="3A123DB6"/>
    <w:lvl w:ilvl="0">
      <w:start w:val="1"/>
      <w:numFmt w:val="decimal"/>
      <w:pStyle w:val="Bilagerubrik1"/>
      <w:lvlText w:val="Bilaga %1"/>
      <w:lvlJc w:val="left"/>
      <w:pPr>
        <w:tabs>
          <w:tab w:val="num" w:pos="1440"/>
        </w:tabs>
        <w:ind w:left="1134" w:hanging="1134"/>
      </w:pPr>
    </w:lvl>
    <w:lvl w:ilvl="1">
      <w:start w:val="1"/>
      <w:numFmt w:val="decimal"/>
      <w:lvlRestart w:val="0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 w15:restartNumberingAfterBreak="0">
    <w:nsid w:val="17751811"/>
    <w:multiLevelType w:val="hybridMultilevel"/>
    <w:tmpl w:val="CD98F690"/>
    <w:lvl w:ilvl="0" w:tplc="77E896D6">
      <w:start w:val="1"/>
      <w:numFmt w:val="decimal"/>
      <w:lvlText w:val="%1."/>
      <w:lvlJc w:val="left"/>
      <w:pPr>
        <w:ind w:left="720" w:hanging="360"/>
      </w:pPr>
    </w:lvl>
    <w:lvl w:ilvl="1" w:tplc="22B27CB4" w:tentative="1">
      <w:start w:val="1"/>
      <w:numFmt w:val="lowerLetter"/>
      <w:lvlText w:val="%2."/>
      <w:lvlJc w:val="left"/>
      <w:pPr>
        <w:ind w:left="1440" w:hanging="360"/>
      </w:pPr>
    </w:lvl>
    <w:lvl w:ilvl="2" w:tplc="9918B72C" w:tentative="1">
      <w:start w:val="1"/>
      <w:numFmt w:val="lowerRoman"/>
      <w:lvlText w:val="%3."/>
      <w:lvlJc w:val="right"/>
      <w:pPr>
        <w:ind w:left="2160" w:hanging="180"/>
      </w:pPr>
    </w:lvl>
    <w:lvl w:ilvl="3" w:tplc="895C2FC4" w:tentative="1">
      <w:start w:val="1"/>
      <w:numFmt w:val="decimal"/>
      <w:lvlText w:val="%4."/>
      <w:lvlJc w:val="left"/>
      <w:pPr>
        <w:ind w:left="2880" w:hanging="360"/>
      </w:pPr>
    </w:lvl>
    <w:lvl w:ilvl="4" w:tplc="C9D0ECA0" w:tentative="1">
      <w:start w:val="1"/>
      <w:numFmt w:val="lowerLetter"/>
      <w:lvlText w:val="%5."/>
      <w:lvlJc w:val="left"/>
      <w:pPr>
        <w:ind w:left="3600" w:hanging="360"/>
      </w:pPr>
    </w:lvl>
    <w:lvl w:ilvl="5" w:tplc="638C5ABE" w:tentative="1">
      <w:start w:val="1"/>
      <w:numFmt w:val="lowerRoman"/>
      <w:lvlText w:val="%6."/>
      <w:lvlJc w:val="right"/>
      <w:pPr>
        <w:ind w:left="4320" w:hanging="180"/>
      </w:pPr>
    </w:lvl>
    <w:lvl w:ilvl="6" w:tplc="A1E438F0" w:tentative="1">
      <w:start w:val="1"/>
      <w:numFmt w:val="decimal"/>
      <w:lvlText w:val="%7."/>
      <w:lvlJc w:val="left"/>
      <w:pPr>
        <w:ind w:left="5040" w:hanging="360"/>
      </w:pPr>
    </w:lvl>
    <w:lvl w:ilvl="7" w:tplc="BA2CB0EC" w:tentative="1">
      <w:start w:val="1"/>
      <w:numFmt w:val="lowerLetter"/>
      <w:lvlText w:val="%8."/>
      <w:lvlJc w:val="left"/>
      <w:pPr>
        <w:ind w:left="5760" w:hanging="360"/>
      </w:pPr>
    </w:lvl>
    <w:lvl w:ilvl="8" w:tplc="C96A9E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46AD8"/>
    <w:multiLevelType w:val="multilevel"/>
    <w:tmpl w:val="0B1811D0"/>
    <w:lvl w:ilvl="0"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D7A79B1"/>
    <w:multiLevelType w:val="multilevel"/>
    <w:tmpl w:val="91169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F3FE3"/>
    <w:multiLevelType w:val="hybridMultilevel"/>
    <w:tmpl w:val="3782E59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0813C69"/>
    <w:multiLevelType w:val="hybridMultilevel"/>
    <w:tmpl w:val="29003624"/>
    <w:lvl w:ilvl="0" w:tplc="C3866F0C">
      <w:start w:val="1"/>
      <w:numFmt w:val="decimal"/>
      <w:lvlText w:val="%1."/>
      <w:lvlJc w:val="left"/>
      <w:pPr>
        <w:ind w:left="720" w:hanging="360"/>
      </w:pPr>
    </w:lvl>
    <w:lvl w:ilvl="1" w:tplc="9C5ACC10">
      <w:start w:val="1"/>
      <w:numFmt w:val="lowerLetter"/>
      <w:lvlText w:val="%2."/>
      <w:lvlJc w:val="left"/>
      <w:pPr>
        <w:ind w:left="1440" w:hanging="360"/>
      </w:pPr>
    </w:lvl>
    <w:lvl w:ilvl="2" w:tplc="3288DB20" w:tentative="1">
      <w:start w:val="1"/>
      <w:numFmt w:val="lowerRoman"/>
      <w:lvlText w:val="%3."/>
      <w:lvlJc w:val="right"/>
      <w:pPr>
        <w:ind w:left="2160" w:hanging="180"/>
      </w:pPr>
    </w:lvl>
    <w:lvl w:ilvl="3" w:tplc="FD4619C2" w:tentative="1">
      <w:start w:val="1"/>
      <w:numFmt w:val="decimal"/>
      <w:lvlText w:val="%4."/>
      <w:lvlJc w:val="left"/>
      <w:pPr>
        <w:ind w:left="2880" w:hanging="360"/>
      </w:pPr>
    </w:lvl>
    <w:lvl w:ilvl="4" w:tplc="7F848A34" w:tentative="1">
      <w:start w:val="1"/>
      <w:numFmt w:val="lowerLetter"/>
      <w:lvlText w:val="%5."/>
      <w:lvlJc w:val="left"/>
      <w:pPr>
        <w:ind w:left="3600" w:hanging="360"/>
      </w:pPr>
    </w:lvl>
    <w:lvl w:ilvl="5" w:tplc="97E25D78" w:tentative="1">
      <w:start w:val="1"/>
      <w:numFmt w:val="lowerRoman"/>
      <w:lvlText w:val="%6."/>
      <w:lvlJc w:val="right"/>
      <w:pPr>
        <w:ind w:left="4320" w:hanging="180"/>
      </w:pPr>
    </w:lvl>
    <w:lvl w:ilvl="6" w:tplc="2428640A" w:tentative="1">
      <w:start w:val="1"/>
      <w:numFmt w:val="decimal"/>
      <w:lvlText w:val="%7."/>
      <w:lvlJc w:val="left"/>
      <w:pPr>
        <w:ind w:left="5040" w:hanging="360"/>
      </w:pPr>
    </w:lvl>
    <w:lvl w:ilvl="7" w:tplc="3AC4E7FE" w:tentative="1">
      <w:start w:val="1"/>
      <w:numFmt w:val="lowerLetter"/>
      <w:lvlText w:val="%8."/>
      <w:lvlJc w:val="left"/>
      <w:pPr>
        <w:ind w:left="5760" w:hanging="360"/>
      </w:pPr>
    </w:lvl>
    <w:lvl w:ilvl="8" w:tplc="82C43B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936D1"/>
    <w:multiLevelType w:val="hybridMultilevel"/>
    <w:tmpl w:val="290036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C392D"/>
    <w:multiLevelType w:val="singleLevel"/>
    <w:tmpl w:val="BF860C3C"/>
    <w:lvl w:ilvl="0">
      <w:start w:val="1"/>
      <w:numFmt w:val="bullet"/>
      <w:pStyle w:val="HangingInden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294443AE"/>
    <w:multiLevelType w:val="hybridMultilevel"/>
    <w:tmpl w:val="4BFA3DDC"/>
    <w:lvl w:ilvl="0" w:tplc="041D000F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19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95B4F81"/>
    <w:multiLevelType w:val="hybridMultilevel"/>
    <w:tmpl w:val="29003624"/>
    <w:lvl w:ilvl="0" w:tplc="041D0001">
      <w:start w:val="1"/>
      <w:numFmt w:val="decimal"/>
      <w:lvlText w:val="%1."/>
      <w:lvlJc w:val="left"/>
      <w:pPr>
        <w:ind w:left="720" w:hanging="360"/>
      </w:pPr>
    </w:lvl>
    <w:lvl w:ilvl="1" w:tplc="041D0003">
      <w:start w:val="1"/>
      <w:numFmt w:val="lowerLetter"/>
      <w:lvlText w:val="%2."/>
      <w:lvlJc w:val="left"/>
      <w:pPr>
        <w:ind w:left="1440" w:hanging="360"/>
      </w:pPr>
    </w:lvl>
    <w:lvl w:ilvl="2" w:tplc="041D0005" w:tentative="1">
      <w:start w:val="1"/>
      <w:numFmt w:val="lowerRoman"/>
      <w:lvlText w:val="%3."/>
      <w:lvlJc w:val="right"/>
      <w:pPr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26F23"/>
    <w:multiLevelType w:val="singleLevel"/>
    <w:tmpl w:val="53765C14"/>
    <w:lvl w:ilvl="0">
      <w:start w:val="1"/>
      <w:numFmt w:val="bullet"/>
      <w:pStyle w:val="bullet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31AE1634"/>
    <w:multiLevelType w:val="hybridMultilevel"/>
    <w:tmpl w:val="09EE2A5A"/>
    <w:lvl w:ilvl="0" w:tplc="0F489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4BA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142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A0B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CB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289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692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E0A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677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24E30"/>
    <w:multiLevelType w:val="hybridMultilevel"/>
    <w:tmpl w:val="29003624"/>
    <w:lvl w:ilvl="0" w:tplc="041D0001">
      <w:start w:val="1"/>
      <w:numFmt w:val="decimal"/>
      <w:lvlText w:val="%1."/>
      <w:lvlJc w:val="left"/>
      <w:pPr>
        <w:ind w:left="720" w:hanging="360"/>
      </w:pPr>
    </w:lvl>
    <w:lvl w:ilvl="1" w:tplc="041D0003">
      <w:start w:val="1"/>
      <w:numFmt w:val="lowerLetter"/>
      <w:lvlText w:val="%2."/>
      <w:lvlJc w:val="left"/>
      <w:pPr>
        <w:ind w:left="1440" w:hanging="360"/>
      </w:pPr>
    </w:lvl>
    <w:lvl w:ilvl="2" w:tplc="041D0005" w:tentative="1">
      <w:start w:val="1"/>
      <w:numFmt w:val="lowerRoman"/>
      <w:lvlText w:val="%3."/>
      <w:lvlJc w:val="right"/>
      <w:pPr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27140"/>
    <w:multiLevelType w:val="hybridMultilevel"/>
    <w:tmpl w:val="00A87F58"/>
    <w:lvl w:ilvl="0" w:tplc="041D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278EA"/>
    <w:multiLevelType w:val="hybridMultilevel"/>
    <w:tmpl w:val="EAE4F4F2"/>
    <w:lvl w:ilvl="0" w:tplc="380EC73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D9FAD10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6D6411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143D4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D65E6E8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6F209C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8A1A9B7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8C56460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C62EA9E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E5E5AB4"/>
    <w:multiLevelType w:val="hybridMultilevel"/>
    <w:tmpl w:val="230600E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70CF0"/>
    <w:multiLevelType w:val="hybridMultilevel"/>
    <w:tmpl w:val="68085B2E"/>
    <w:lvl w:ilvl="0" w:tplc="64CC5B9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214" w:hanging="360"/>
      </w:pPr>
    </w:lvl>
    <w:lvl w:ilvl="2" w:tplc="041D001B" w:tentative="1">
      <w:start w:val="1"/>
      <w:numFmt w:val="lowerRoman"/>
      <w:lvlText w:val="%3."/>
      <w:lvlJc w:val="right"/>
      <w:pPr>
        <w:ind w:left="2934" w:hanging="180"/>
      </w:pPr>
    </w:lvl>
    <w:lvl w:ilvl="3" w:tplc="041D000F" w:tentative="1">
      <w:start w:val="1"/>
      <w:numFmt w:val="decimal"/>
      <w:lvlText w:val="%4."/>
      <w:lvlJc w:val="left"/>
      <w:pPr>
        <w:ind w:left="3654" w:hanging="360"/>
      </w:pPr>
    </w:lvl>
    <w:lvl w:ilvl="4" w:tplc="041D0019" w:tentative="1">
      <w:start w:val="1"/>
      <w:numFmt w:val="lowerLetter"/>
      <w:lvlText w:val="%5."/>
      <w:lvlJc w:val="left"/>
      <w:pPr>
        <w:ind w:left="4374" w:hanging="360"/>
      </w:pPr>
    </w:lvl>
    <w:lvl w:ilvl="5" w:tplc="041D001B" w:tentative="1">
      <w:start w:val="1"/>
      <w:numFmt w:val="lowerRoman"/>
      <w:lvlText w:val="%6."/>
      <w:lvlJc w:val="right"/>
      <w:pPr>
        <w:ind w:left="5094" w:hanging="180"/>
      </w:pPr>
    </w:lvl>
    <w:lvl w:ilvl="6" w:tplc="041D000F" w:tentative="1">
      <w:start w:val="1"/>
      <w:numFmt w:val="decimal"/>
      <w:lvlText w:val="%7."/>
      <w:lvlJc w:val="left"/>
      <w:pPr>
        <w:ind w:left="5814" w:hanging="360"/>
      </w:pPr>
    </w:lvl>
    <w:lvl w:ilvl="7" w:tplc="041D0019" w:tentative="1">
      <w:start w:val="1"/>
      <w:numFmt w:val="lowerLetter"/>
      <w:lvlText w:val="%8."/>
      <w:lvlJc w:val="left"/>
      <w:pPr>
        <w:ind w:left="6534" w:hanging="360"/>
      </w:pPr>
    </w:lvl>
    <w:lvl w:ilvl="8" w:tplc="041D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32B791F"/>
    <w:multiLevelType w:val="hybridMultilevel"/>
    <w:tmpl w:val="95681FD4"/>
    <w:lvl w:ilvl="0" w:tplc="6E2AB5FE">
      <w:start w:val="1"/>
      <w:numFmt w:val="decimal"/>
      <w:lvlText w:val="%1."/>
      <w:lvlJc w:val="left"/>
      <w:pPr>
        <w:ind w:left="93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656" w:hanging="360"/>
      </w:pPr>
    </w:lvl>
    <w:lvl w:ilvl="2" w:tplc="041D001B" w:tentative="1">
      <w:start w:val="1"/>
      <w:numFmt w:val="lowerRoman"/>
      <w:lvlText w:val="%3."/>
      <w:lvlJc w:val="right"/>
      <w:pPr>
        <w:ind w:left="2376" w:hanging="180"/>
      </w:pPr>
    </w:lvl>
    <w:lvl w:ilvl="3" w:tplc="041D000F" w:tentative="1">
      <w:start w:val="1"/>
      <w:numFmt w:val="decimal"/>
      <w:lvlText w:val="%4."/>
      <w:lvlJc w:val="left"/>
      <w:pPr>
        <w:ind w:left="3096" w:hanging="360"/>
      </w:pPr>
    </w:lvl>
    <w:lvl w:ilvl="4" w:tplc="041D0019" w:tentative="1">
      <w:start w:val="1"/>
      <w:numFmt w:val="lowerLetter"/>
      <w:lvlText w:val="%5."/>
      <w:lvlJc w:val="left"/>
      <w:pPr>
        <w:ind w:left="3816" w:hanging="360"/>
      </w:pPr>
    </w:lvl>
    <w:lvl w:ilvl="5" w:tplc="041D001B" w:tentative="1">
      <w:start w:val="1"/>
      <w:numFmt w:val="lowerRoman"/>
      <w:lvlText w:val="%6."/>
      <w:lvlJc w:val="right"/>
      <w:pPr>
        <w:ind w:left="4536" w:hanging="180"/>
      </w:pPr>
    </w:lvl>
    <w:lvl w:ilvl="6" w:tplc="041D000F" w:tentative="1">
      <w:start w:val="1"/>
      <w:numFmt w:val="decimal"/>
      <w:lvlText w:val="%7."/>
      <w:lvlJc w:val="left"/>
      <w:pPr>
        <w:ind w:left="5256" w:hanging="360"/>
      </w:pPr>
    </w:lvl>
    <w:lvl w:ilvl="7" w:tplc="041D0019" w:tentative="1">
      <w:start w:val="1"/>
      <w:numFmt w:val="lowerLetter"/>
      <w:lvlText w:val="%8."/>
      <w:lvlJc w:val="left"/>
      <w:pPr>
        <w:ind w:left="5976" w:hanging="360"/>
      </w:pPr>
    </w:lvl>
    <w:lvl w:ilvl="8" w:tplc="041D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438B6159"/>
    <w:multiLevelType w:val="hybridMultilevel"/>
    <w:tmpl w:val="CBEA4424"/>
    <w:lvl w:ilvl="0" w:tplc="8F38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EF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5E9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AB9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288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54C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E7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2E9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29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9353D"/>
    <w:multiLevelType w:val="hybridMultilevel"/>
    <w:tmpl w:val="268E6FC6"/>
    <w:lvl w:ilvl="0" w:tplc="041D000F">
      <w:start w:val="1"/>
      <w:numFmt w:val="decimal"/>
      <w:lvlText w:val="%1."/>
      <w:lvlJc w:val="left"/>
      <w:pPr>
        <w:ind w:left="936" w:hanging="360"/>
      </w:pPr>
    </w:lvl>
    <w:lvl w:ilvl="1" w:tplc="041D0019" w:tentative="1">
      <w:start w:val="1"/>
      <w:numFmt w:val="lowerLetter"/>
      <w:lvlText w:val="%2."/>
      <w:lvlJc w:val="left"/>
      <w:pPr>
        <w:ind w:left="1656" w:hanging="360"/>
      </w:pPr>
    </w:lvl>
    <w:lvl w:ilvl="2" w:tplc="041D001B" w:tentative="1">
      <w:start w:val="1"/>
      <w:numFmt w:val="lowerRoman"/>
      <w:lvlText w:val="%3."/>
      <w:lvlJc w:val="right"/>
      <w:pPr>
        <w:ind w:left="2376" w:hanging="180"/>
      </w:pPr>
    </w:lvl>
    <w:lvl w:ilvl="3" w:tplc="041D000F" w:tentative="1">
      <w:start w:val="1"/>
      <w:numFmt w:val="decimal"/>
      <w:lvlText w:val="%4."/>
      <w:lvlJc w:val="left"/>
      <w:pPr>
        <w:ind w:left="3096" w:hanging="360"/>
      </w:pPr>
    </w:lvl>
    <w:lvl w:ilvl="4" w:tplc="041D0019" w:tentative="1">
      <w:start w:val="1"/>
      <w:numFmt w:val="lowerLetter"/>
      <w:lvlText w:val="%5."/>
      <w:lvlJc w:val="left"/>
      <w:pPr>
        <w:ind w:left="3816" w:hanging="360"/>
      </w:pPr>
    </w:lvl>
    <w:lvl w:ilvl="5" w:tplc="041D001B" w:tentative="1">
      <w:start w:val="1"/>
      <w:numFmt w:val="lowerRoman"/>
      <w:lvlText w:val="%6."/>
      <w:lvlJc w:val="right"/>
      <w:pPr>
        <w:ind w:left="4536" w:hanging="180"/>
      </w:pPr>
    </w:lvl>
    <w:lvl w:ilvl="6" w:tplc="041D000F" w:tentative="1">
      <w:start w:val="1"/>
      <w:numFmt w:val="decimal"/>
      <w:lvlText w:val="%7."/>
      <w:lvlJc w:val="left"/>
      <w:pPr>
        <w:ind w:left="5256" w:hanging="360"/>
      </w:pPr>
    </w:lvl>
    <w:lvl w:ilvl="7" w:tplc="041D0019" w:tentative="1">
      <w:start w:val="1"/>
      <w:numFmt w:val="lowerLetter"/>
      <w:lvlText w:val="%8."/>
      <w:lvlJc w:val="left"/>
      <w:pPr>
        <w:ind w:left="5976" w:hanging="360"/>
      </w:pPr>
    </w:lvl>
    <w:lvl w:ilvl="8" w:tplc="041D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1" w15:restartNumberingAfterBreak="0">
    <w:nsid w:val="4789061C"/>
    <w:multiLevelType w:val="hybridMultilevel"/>
    <w:tmpl w:val="B7388F9A"/>
    <w:lvl w:ilvl="0" w:tplc="041D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91F5B9A"/>
    <w:multiLevelType w:val="hybridMultilevel"/>
    <w:tmpl w:val="BEC401DC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BBF258D"/>
    <w:multiLevelType w:val="hybridMultilevel"/>
    <w:tmpl w:val="29003624"/>
    <w:lvl w:ilvl="0" w:tplc="041D0001">
      <w:start w:val="1"/>
      <w:numFmt w:val="decimal"/>
      <w:lvlText w:val="%1."/>
      <w:lvlJc w:val="left"/>
      <w:pPr>
        <w:ind w:left="720" w:hanging="360"/>
      </w:pPr>
    </w:lvl>
    <w:lvl w:ilvl="1" w:tplc="041D0003" w:tentative="1">
      <w:start w:val="1"/>
      <w:numFmt w:val="lowerLetter"/>
      <w:lvlText w:val="%2."/>
      <w:lvlJc w:val="left"/>
      <w:pPr>
        <w:ind w:left="1440" w:hanging="360"/>
      </w:pPr>
    </w:lvl>
    <w:lvl w:ilvl="2" w:tplc="041D0005" w:tentative="1">
      <w:start w:val="1"/>
      <w:numFmt w:val="lowerRoman"/>
      <w:lvlText w:val="%3."/>
      <w:lvlJc w:val="right"/>
      <w:pPr>
        <w:ind w:left="2160" w:hanging="180"/>
      </w:pPr>
    </w:lvl>
    <w:lvl w:ilvl="3" w:tplc="041D0001" w:tentative="1">
      <w:start w:val="1"/>
      <w:numFmt w:val="decimal"/>
      <w:lvlText w:val="%4."/>
      <w:lvlJc w:val="left"/>
      <w:pPr>
        <w:ind w:left="2880" w:hanging="360"/>
      </w:pPr>
    </w:lvl>
    <w:lvl w:ilvl="4" w:tplc="041D0003" w:tentative="1">
      <w:start w:val="1"/>
      <w:numFmt w:val="lowerLetter"/>
      <w:lvlText w:val="%5."/>
      <w:lvlJc w:val="left"/>
      <w:pPr>
        <w:ind w:left="3600" w:hanging="360"/>
      </w:pPr>
    </w:lvl>
    <w:lvl w:ilvl="5" w:tplc="041D0005" w:tentative="1">
      <w:start w:val="1"/>
      <w:numFmt w:val="lowerRoman"/>
      <w:lvlText w:val="%6."/>
      <w:lvlJc w:val="right"/>
      <w:pPr>
        <w:ind w:left="4320" w:hanging="180"/>
      </w:pPr>
    </w:lvl>
    <w:lvl w:ilvl="6" w:tplc="041D0001" w:tentative="1">
      <w:start w:val="1"/>
      <w:numFmt w:val="decimal"/>
      <w:lvlText w:val="%7."/>
      <w:lvlJc w:val="left"/>
      <w:pPr>
        <w:ind w:left="5040" w:hanging="360"/>
      </w:pPr>
    </w:lvl>
    <w:lvl w:ilvl="7" w:tplc="041D0003" w:tentative="1">
      <w:start w:val="1"/>
      <w:numFmt w:val="lowerLetter"/>
      <w:lvlText w:val="%8."/>
      <w:lvlJc w:val="left"/>
      <w:pPr>
        <w:ind w:left="5760" w:hanging="360"/>
      </w:pPr>
    </w:lvl>
    <w:lvl w:ilvl="8" w:tplc="041D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84675"/>
    <w:multiLevelType w:val="hybridMultilevel"/>
    <w:tmpl w:val="290036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F0DEB"/>
    <w:multiLevelType w:val="hybridMultilevel"/>
    <w:tmpl w:val="290036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B7C0B"/>
    <w:multiLevelType w:val="hybridMultilevel"/>
    <w:tmpl w:val="290036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C4552"/>
    <w:multiLevelType w:val="hybridMultilevel"/>
    <w:tmpl w:val="16F62754"/>
    <w:lvl w:ilvl="0" w:tplc="9E12AD6C">
      <w:start w:val="7"/>
      <w:numFmt w:val="decimal"/>
      <w:lvlText w:val="%1."/>
      <w:lvlJc w:val="left"/>
      <w:pPr>
        <w:ind w:left="93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72CC3"/>
    <w:multiLevelType w:val="hybridMultilevel"/>
    <w:tmpl w:val="C90C8F7E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D5304CB"/>
    <w:multiLevelType w:val="multilevel"/>
    <w:tmpl w:val="09C673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86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D40DC4"/>
    <w:multiLevelType w:val="hybridMultilevel"/>
    <w:tmpl w:val="886E8292"/>
    <w:lvl w:ilvl="0" w:tplc="041D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54D5B"/>
    <w:multiLevelType w:val="hybridMultilevel"/>
    <w:tmpl w:val="B83A3C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0075F"/>
    <w:multiLevelType w:val="multilevel"/>
    <w:tmpl w:val="ED98A63C"/>
    <w:lvl w:ilvl="0">
      <w:start w:val="86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86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D7733"/>
    <w:multiLevelType w:val="singleLevel"/>
    <w:tmpl w:val="48BA6D28"/>
    <w:lvl w:ilvl="0">
      <w:start w:val="1"/>
      <w:numFmt w:val="decimal"/>
      <w:pStyle w:val="TableE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670879"/>
    <w:multiLevelType w:val="hybridMultilevel"/>
    <w:tmpl w:val="66CE57E4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73BC527C"/>
    <w:multiLevelType w:val="hybridMultilevel"/>
    <w:tmpl w:val="548CFAB6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3C10D8A"/>
    <w:multiLevelType w:val="hybridMultilevel"/>
    <w:tmpl w:val="527CAEA6"/>
    <w:lvl w:ilvl="0" w:tplc="041D000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F227A2"/>
    <w:multiLevelType w:val="singleLevel"/>
    <w:tmpl w:val="0074DAD6"/>
    <w:lvl w:ilvl="0">
      <w:start w:val="1"/>
      <w:numFmt w:val="decimal"/>
      <w:pStyle w:val="CompTechReq"/>
      <w:lvlText w:val="[CTR %1] 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i w:val="0"/>
        <w:color w:val="000080"/>
        <w:sz w:val="20"/>
        <w:szCs w:val="20"/>
      </w:rPr>
    </w:lvl>
  </w:abstractNum>
  <w:abstractNum w:abstractNumId="38" w15:restartNumberingAfterBreak="0">
    <w:nsid w:val="7711247D"/>
    <w:multiLevelType w:val="multilevel"/>
    <w:tmpl w:val="28C0A3FA"/>
    <w:lvl w:ilvl="0">
      <w:start w:val="86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81363B"/>
    <w:multiLevelType w:val="hybridMultilevel"/>
    <w:tmpl w:val="89BA4E1C"/>
    <w:lvl w:ilvl="0" w:tplc="9FC02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24E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21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4B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EA2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DE4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8C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AA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CF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11"/>
  </w:num>
  <w:num w:numId="8">
    <w:abstractNumId w:val="37"/>
  </w:num>
  <w:num w:numId="9">
    <w:abstractNumId w:val="30"/>
  </w:num>
  <w:num w:numId="10">
    <w:abstractNumId w:val="0"/>
  </w:num>
  <w:num w:numId="11">
    <w:abstractNumId w:val="16"/>
  </w:num>
  <w:num w:numId="12">
    <w:abstractNumId w:val="14"/>
  </w:num>
  <w:num w:numId="13">
    <w:abstractNumId w:val="39"/>
  </w:num>
  <w:num w:numId="14">
    <w:abstractNumId w:val="12"/>
  </w:num>
  <w:num w:numId="15">
    <w:abstractNumId w:val="2"/>
  </w:num>
  <w:num w:numId="16">
    <w:abstractNumId w:val="26"/>
  </w:num>
  <w:num w:numId="17">
    <w:abstractNumId w:val="23"/>
  </w:num>
  <w:num w:numId="18">
    <w:abstractNumId w:val="24"/>
  </w:num>
  <w:num w:numId="19">
    <w:abstractNumId w:val="6"/>
  </w:num>
  <w:num w:numId="20">
    <w:abstractNumId w:val="10"/>
  </w:num>
  <w:num w:numId="21">
    <w:abstractNumId w:val="25"/>
  </w:num>
  <w:num w:numId="22">
    <w:abstractNumId w:val="7"/>
  </w:num>
  <w:num w:numId="23">
    <w:abstractNumId w:val="13"/>
  </w:num>
  <w:num w:numId="24">
    <w:abstractNumId w:val="19"/>
  </w:num>
  <w:num w:numId="25">
    <w:abstractNumId w:val="22"/>
  </w:num>
  <w:num w:numId="26">
    <w:abstractNumId w:val="34"/>
  </w:num>
  <w:num w:numId="27">
    <w:abstractNumId w:val="9"/>
  </w:num>
  <w:num w:numId="28">
    <w:abstractNumId w:val="15"/>
  </w:num>
  <w:num w:numId="29">
    <w:abstractNumId w:val="5"/>
  </w:num>
  <w:num w:numId="30">
    <w:abstractNumId w:val="33"/>
  </w:num>
  <w:num w:numId="31">
    <w:abstractNumId w:val="8"/>
  </w:num>
  <w:num w:numId="32">
    <w:abstractNumId w:val="36"/>
  </w:num>
  <w:num w:numId="33">
    <w:abstractNumId w:val="3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38"/>
  </w:num>
  <w:num w:numId="39">
    <w:abstractNumId w:val="32"/>
  </w:num>
  <w:num w:numId="40">
    <w:abstractNumId w:val="20"/>
  </w:num>
  <w:num w:numId="41">
    <w:abstractNumId w:val="18"/>
  </w:num>
  <w:num w:numId="42">
    <w:abstractNumId w:val="27"/>
  </w:num>
  <w:num w:numId="43">
    <w:abstractNumId w:val="17"/>
  </w:num>
  <w:num w:numId="44">
    <w:abstractNumId w:val="35"/>
  </w:num>
  <w:num w:numId="45">
    <w:abstractNumId w:val="31"/>
  </w:num>
  <w:num w:numId="46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en-GB" w:vendorID="8" w:dllVersion="513" w:checkStyle="1"/>
  <w:activeWritingStyle w:appName="MSWord" w:lang="sv-SE" w:vendorID="22" w:dllVersion="513" w:checkStyle="1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essageType" w:val="SIU"/>
  </w:docVars>
  <w:rsids>
    <w:rsidRoot w:val="00060522"/>
    <w:rsid w:val="00000603"/>
    <w:rsid w:val="000015D0"/>
    <w:rsid w:val="000016C8"/>
    <w:rsid w:val="00004789"/>
    <w:rsid w:val="00010B3F"/>
    <w:rsid w:val="00015939"/>
    <w:rsid w:val="0001683E"/>
    <w:rsid w:val="00017E19"/>
    <w:rsid w:val="00022EE5"/>
    <w:rsid w:val="00026D3D"/>
    <w:rsid w:val="0003700B"/>
    <w:rsid w:val="0004225F"/>
    <w:rsid w:val="0004634D"/>
    <w:rsid w:val="000469FB"/>
    <w:rsid w:val="00046A69"/>
    <w:rsid w:val="00055C7D"/>
    <w:rsid w:val="0005601B"/>
    <w:rsid w:val="00056D42"/>
    <w:rsid w:val="00060522"/>
    <w:rsid w:val="00067F8B"/>
    <w:rsid w:val="00086054"/>
    <w:rsid w:val="0008615E"/>
    <w:rsid w:val="000A3FD3"/>
    <w:rsid w:val="000B1672"/>
    <w:rsid w:val="000B594D"/>
    <w:rsid w:val="000C13A2"/>
    <w:rsid w:val="000C6A61"/>
    <w:rsid w:val="000D2286"/>
    <w:rsid w:val="000D690C"/>
    <w:rsid w:val="000E0DD0"/>
    <w:rsid w:val="000E6D5B"/>
    <w:rsid w:val="000F1150"/>
    <w:rsid w:val="000F72AE"/>
    <w:rsid w:val="00104A43"/>
    <w:rsid w:val="0011045A"/>
    <w:rsid w:val="00114477"/>
    <w:rsid w:val="00114829"/>
    <w:rsid w:val="001231CB"/>
    <w:rsid w:val="0012379B"/>
    <w:rsid w:val="00124C61"/>
    <w:rsid w:val="00132BF5"/>
    <w:rsid w:val="001379BF"/>
    <w:rsid w:val="001417A3"/>
    <w:rsid w:val="001439A6"/>
    <w:rsid w:val="00145978"/>
    <w:rsid w:val="00152A6F"/>
    <w:rsid w:val="00152DC5"/>
    <w:rsid w:val="00155188"/>
    <w:rsid w:val="00157B63"/>
    <w:rsid w:val="0016154B"/>
    <w:rsid w:val="0016202B"/>
    <w:rsid w:val="001664BB"/>
    <w:rsid w:val="00175C07"/>
    <w:rsid w:val="0017779C"/>
    <w:rsid w:val="0018285F"/>
    <w:rsid w:val="00192FF8"/>
    <w:rsid w:val="001A074A"/>
    <w:rsid w:val="001A0800"/>
    <w:rsid w:val="001A1DA2"/>
    <w:rsid w:val="001A2B30"/>
    <w:rsid w:val="001A4DAE"/>
    <w:rsid w:val="001A6E70"/>
    <w:rsid w:val="001B211D"/>
    <w:rsid w:val="001B4C34"/>
    <w:rsid w:val="001B5309"/>
    <w:rsid w:val="001B73F3"/>
    <w:rsid w:val="001C04A3"/>
    <w:rsid w:val="001C6A63"/>
    <w:rsid w:val="001C6B74"/>
    <w:rsid w:val="001C6CD7"/>
    <w:rsid w:val="001D2054"/>
    <w:rsid w:val="001D4244"/>
    <w:rsid w:val="001D67B5"/>
    <w:rsid w:val="001E0386"/>
    <w:rsid w:val="001E2F90"/>
    <w:rsid w:val="001E3EE0"/>
    <w:rsid w:val="001E4AA7"/>
    <w:rsid w:val="001E57A5"/>
    <w:rsid w:val="001E75C1"/>
    <w:rsid w:val="001F5A40"/>
    <w:rsid w:val="00201FC4"/>
    <w:rsid w:val="0020473F"/>
    <w:rsid w:val="00204777"/>
    <w:rsid w:val="002050AF"/>
    <w:rsid w:val="00217796"/>
    <w:rsid w:val="00224DA4"/>
    <w:rsid w:val="0022661D"/>
    <w:rsid w:val="0023082D"/>
    <w:rsid w:val="00230D2E"/>
    <w:rsid w:val="0023153B"/>
    <w:rsid w:val="00234E68"/>
    <w:rsid w:val="00240258"/>
    <w:rsid w:val="00240E44"/>
    <w:rsid w:val="00253474"/>
    <w:rsid w:val="00256355"/>
    <w:rsid w:val="00256A4E"/>
    <w:rsid w:val="00263D41"/>
    <w:rsid w:val="002643B3"/>
    <w:rsid w:val="002645F4"/>
    <w:rsid w:val="002679E7"/>
    <w:rsid w:val="00270069"/>
    <w:rsid w:val="00272FA5"/>
    <w:rsid w:val="00276387"/>
    <w:rsid w:val="00277528"/>
    <w:rsid w:val="00281A34"/>
    <w:rsid w:val="00283BCF"/>
    <w:rsid w:val="002859CF"/>
    <w:rsid w:val="00294807"/>
    <w:rsid w:val="00295807"/>
    <w:rsid w:val="00295CA0"/>
    <w:rsid w:val="002972D4"/>
    <w:rsid w:val="002A68E8"/>
    <w:rsid w:val="002A7B99"/>
    <w:rsid w:val="002B0911"/>
    <w:rsid w:val="002B2776"/>
    <w:rsid w:val="002B4827"/>
    <w:rsid w:val="002B7DBE"/>
    <w:rsid w:val="002C4BAA"/>
    <w:rsid w:val="002C6BE2"/>
    <w:rsid w:val="002D083D"/>
    <w:rsid w:val="002D4786"/>
    <w:rsid w:val="002D6E1B"/>
    <w:rsid w:val="002D738A"/>
    <w:rsid w:val="002E067A"/>
    <w:rsid w:val="002E1CE3"/>
    <w:rsid w:val="002E4CA0"/>
    <w:rsid w:val="002E791F"/>
    <w:rsid w:val="002F2D88"/>
    <w:rsid w:val="002F4A67"/>
    <w:rsid w:val="00300BD0"/>
    <w:rsid w:val="00301D3F"/>
    <w:rsid w:val="0031773D"/>
    <w:rsid w:val="00325AD3"/>
    <w:rsid w:val="0032743E"/>
    <w:rsid w:val="00330EF1"/>
    <w:rsid w:val="00333F2E"/>
    <w:rsid w:val="003358EB"/>
    <w:rsid w:val="00336A1F"/>
    <w:rsid w:val="00336B23"/>
    <w:rsid w:val="003405E2"/>
    <w:rsid w:val="003409FE"/>
    <w:rsid w:val="00350118"/>
    <w:rsid w:val="0035276D"/>
    <w:rsid w:val="00362285"/>
    <w:rsid w:val="003640D0"/>
    <w:rsid w:val="00371974"/>
    <w:rsid w:val="00373562"/>
    <w:rsid w:val="0037740D"/>
    <w:rsid w:val="0038052C"/>
    <w:rsid w:val="003833D1"/>
    <w:rsid w:val="003872CE"/>
    <w:rsid w:val="003936D3"/>
    <w:rsid w:val="00393EDD"/>
    <w:rsid w:val="003960D0"/>
    <w:rsid w:val="003A0BCC"/>
    <w:rsid w:val="003A1D0D"/>
    <w:rsid w:val="003A2832"/>
    <w:rsid w:val="003A28F8"/>
    <w:rsid w:val="003A651D"/>
    <w:rsid w:val="003A6698"/>
    <w:rsid w:val="003B1392"/>
    <w:rsid w:val="003B1F47"/>
    <w:rsid w:val="003B270F"/>
    <w:rsid w:val="003B54EF"/>
    <w:rsid w:val="003B6AFD"/>
    <w:rsid w:val="003B7E73"/>
    <w:rsid w:val="003C5445"/>
    <w:rsid w:val="003C70E0"/>
    <w:rsid w:val="003D131D"/>
    <w:rsid w:val="003D484A"/>
    <w:rsid w:val="003D7A10"/>
    <w:rsid w:val="003E6E46"/>
    <w:rsid w:val="003F2567"/>
    <w:rsid w:val="003F3B3E"/>
    <w:rsid w:val="003F59BD"/>
    <w:rsid w:val="003F6A3C"/>
    <w:rsid w:val="004012C4"/>
    <w:rsid w:val="004069FE"/>
    <w:rsid w:val="00406F7B"/>
    <w:rsid w:val="0041116C"/>
    <w:rsid w:val="00413CA4"/>
    <w:rsid w:val="00413F66"/>
    <w:rsid w:val="00414939"/>
    <w:rsid w:val="004174F9"/>
    <w:rsid w:val="0042157B"/>
    <w:rsid w:val="0042291A"/>
    <w:rsid w:val="00422F30"/>
    <w:rsid w:val="00426402"/>
    <w:rsid w:val="00430FCA"/>
    <w:rsid w:val="0044195C"/>
    <w:rsid w:val="00445CF1"/>
    <w:rsid w:val="00447515"/>
    <w:rsid w:val="00455798"/>
    <w:rsid w:val="004558EB"/>
    <w:rsid w:val="00460781"/>
    <w:rsid w:val="0046161F"/>
    <w:rsid w:val="00466203"/>
    <w:rsid w:val="00470461"/>
    <w:rsid w:val="00470757"/>
    <w:rsid w:val="00473428"/>
    <w:rsid w:val="004777A2"/>
    <w:rsid w:val="0048110A"/>
    <w:rsid w:val="00481731"/>
    <w:rsid w:val="00483611"/>
    <w:rsid w:val="0048537F"/>
    <w:rsid w:val="00494688"/>
    <w:rsid w:val="004974FB"/>
    <w:rsid w:val="00497B44"/>
    <w:rsid w:val="00497FDF"/>
    <w:rsid w:val="004A6912"/>
    <w:rsid w:val="004A6F7D"/>
    <w:rsid w:val="004B1610"/>
    <w:rsid w:val="004B3AF5"/>
    <w:rsid w:val="004B3B56"/>
    <w:rsid w:val="004B3C8F"/>
    <w:rsid w:val="004B4DAC"/>
    <w:rsid w:val="004C2C62"/>
    <w:rsid w:val="004C5CC9"/>
    <w:rsid w:val="004D5D00"/>
    <w:rsid w:val="004E64C6"/>
    <w:rsid w:val="004F003F"/>
    <w:rsid w:val="004F0CEC"/>
    <w:rsid w:val="004F1EC2"/>
    <w:rsid w:val="004F2BA0"/>
    <w:rsid w:val="004F5018"/>
    <w:rsid w:val="004F734D"/>
    <w:rsid w:val="005019EC"/>
    <w:rsid w:val="0050476E"/>
    <w:rsid w:val="00505B55"/>
    <w:rsid w:val="00506BEA"/>
    <w:rsid w:val="00507029"/>
    <w:rsid w:val="0051195C"/>
    <w:rsid w:val="005164D4"/>
    <w:rsid w:val="0052004F"/>
    <w:rsid w:val="00521B92"/>
    <w:rsid w:val="00526EBF"/>
    <w:rsid w:val="00527C39"/>
    <w:rsid w:val="00531262"/>
    <w:rsid w:val="005324DF"/>
    <w:rsid w:val="00533F7D"/>
    <w:rsid w:val="0054106F"/>
    <w:rsid w:val="005430C9"/>
    <w:rsid w:val="0054401D"/>
    <w:rsid w:val="00544DAB"/>
    <w:rsid w:val="0055132E"/>
    <w:rsid w:val="00552748"/>
    <w:rsid w:val="00565F8D"/>
    <w:rsid w:val="00567AEA"/>
    <w:rsid w:val="00570F4E"/>
    <w:rsid w:val="005756B8"/>
    <w:rsid w:val="005844C4"/>
    <w:rsid w:val="0058504B"/>
    <w:rsid w:val="0058774B"/>
    <w:rsid w:val="00592748"/>
    <w:rsid w:val="005952F7"/>
    <w:rsid w:val="00595AF2"/>
    <w:rsid w:val="005A13DC"/>
    <w:rsid w:val="005A48A8"/>
    <w:rsid w:val="005B25B0"/>
    <w:rsid w:val="005B4311"/>
    <w:rsid w:val="005B65B2"/>
    <w:rsid w:val="005C2FC4"/>
    <w:rsid w:val="005D10B9"/>
    <w:rsid w:val="005D7F59"/>
    <w:rsid w:val="005E0525"/>
    <w:rsid w:val="005E42A4"/>
    <w:rsid w:val="005E5A18"/>
    <w:rsid w:val="005F02DB"/>
    <w:rsid w:val="005F1D6D"/>
    <w:rsid w:val="005F2174"/>
    <w:rsid w:val="0060302D"/>
    <w:rsid w:val="00603376"/>
    <w:rsid w:val="0061102D"/>
    <w:rsid w:val="00632AAE"/>
    <w:rsid w:val="006335B7"/>
    <w:rsid w:val="0063515E"/>
    <w:rsid w:val="00636217"/>
    <w:rsid w:val="00636FA1"/>
    <w:rsid w:val="00637CFF"/>
    <w:rsid w:val="00644C52"/>
    <w:rsid w:val="00644CB4"/>
    <w:rsid w:val="0065503E"/>
    <w:rsid w:val="0065506A"/>
    <w:rsid w:val="00663EA8"/>
    <w:rsid w:val="0066568E"/>
    <w:rsid w:val="00665EA0"/>
    <w:rsid w:val="0066626B"/>
    <w:rsid w:val="00666CF8"/>
    <w:rsid w:val="00677076"/>
    <w:rsid w:val="00680015"/>
    <w:rsid w:val="00681CF4"/>
    <w:rsid w:val="0068466C"/>
    <w:rsid w:val="006848F0"/>
    <w:rsid w:val="006920E2"/>
    <w:rsid w:val="00694BFF"/>
    <w:rsid w:val="006955D8"/>
    <w:rsid w:val="00695645"/>
    <w:rsid w:val="006959EF"/>
    <w:rsid w:val="006A1322"/>
    <w:rsid w:val="006A262E"/>
    <w:rsid w:val="006A39AA"/>
    <w:rsid w:val="006B5C51"/>
    <w:rsid w:val="006C1330"/>
    <w:rsid w:val="006C69E8"/>
    <w:rsid w:val="006E1900"/>
    <w:rsid w:val="006E39BC"/>
    <w:rsid w:val="006F1763"/>
    <w:rsid w:val="006F74AD"/>
    <w:rsid w:val="00700778"/>
    <w:rsid w:val="007007E6"/>
    <w:rsid w:val="00701C88"/>
    <w:rsid w:val="00703507"/>
    <w:rsid w:val="007137CB"/>
    <w:rsid w:val="00715A57"/>
    <w:rsid w:val="00721AD9"/>
    <w:rsid w:val="007245C3"/>
    <w:rsid w:val="00757C8A"/>
    <w:rsid w:val="007603B5"/>
    <w:rsid w:val="00760C5E"/>
    <w:rsid w:val="0076169F"/>
    <w:rsid w:val="00761A92"/>
    <w:rsid w:val="00764C34"/>
    <w:rsid w:val="00767541"/>
    <w:rsid w:val="00773B1F"/>
    <w:rsid w:val="00776628"/>
    <w:rsid w:val="00780A39"/>
    <w:rsid w:val="007928F7"/>
    <w:rsid w:val="00794ECE"/>
    <w:rsid w:val="0079574F"/>
    <w:rsid w:val="00795FDC"/>
    <w:rsid w:val="00796209"/>
    <w:rsid w:val="00796BD1"/>
    <w:rsid w:val="007A214A"/>
    <w:rsid w:val="007A237D"/>
    <w:rsid w:val="007A4C96"/>
    <w:rsid w:val="007B1AFC"/>
    <w:rsid w:val="007B2C4F"/>
    <w:rsid w:val="007B3A36"/>
    <w:rsid w:val="007C3002"/>
    <w:rsid w:val="007D2CDD"/>
    <w:rsid w:val="007D2CF5"/>
    <w:rsid w:val="007E2B33"/>
    <w:rsid w:val="007F0ECA"/>
    <w:rsid w:val="007F3693"/>
    <w:rsid w:val="007F4FDE"/>
    <w:rsid w:val="00801D5D"/>
    <w:rsid w:val="00802F0B"/>
    <w:rsid w:val="00804721"/>
    <w:rsid w:val="00812A43"/>
    <w:rsid w:val="00814BFA"/>
    <w:rsid w:val="008151C2"/>
    <w:rsid w:val="00815C55"/>
    <w:rsid w:val="008177AB"/>
    <w:rsid w:val="00823E10"/>
    <w:rsid w:val="008255D8"/>
    <w:rsid w:val="00827750"/>
    <w:rsid w:val="00830EBA"/>
    <w:rsid w:val="008326C6"/>
    <w:rsid w:val="008354EC"/>
    <w:rsid w:val="00835EEB"/>
    <w:rsid w:val="00840CAD"/>
    <w:rsid w:val="00841081"/>
    <w:rsid w:val="008410A6"/>
    <w:rsid w:val="00845B52"/>
    <w:rsid w:val="008471E0"/>
    <w:rsid w:val="00860F33"/>
    <w:rsid w:val="0087200A"/>
    <w:rsid w:val="00875C0F"/>
    <w:rsid w:val="00882633"/>
    <w:rsid w:val="00882D6B"/>
    <w:rsid w:val="00892373"/>
    <w:rsid w:val="008925C4"/>
    <w:rsid w:val="00894832"/>
    <w:rsid w:val="008948BF"/>
    <w:rsid w:val="00894D76"/>
    <w:rsid w:val="008A268B"/>
    <w:rsid w:val="008A48C8"/>
    <w:rsid w:val="008C142D"/>
    <w:rsid w:val="008C1A58"/>
    <w:rsid w:val="008C42A8"/>
    <w:rsid w:val="008D0D5B"/>
    <w:rsid w:val="008D1358"/>
    <w:rsid w:val="008D3585"/>
    <w:rsid w:val="008D3959"/>
    <w:rsid w:val="008E046F"/>
    <w:rsid w:val="008E04C4"/>
    <w:rsid w:val="008E103B"/>
    <w:rsid w:val="008E1F8C"/>
    <w:rsid w:val="008E2495"/>
    <w:rsid w:val="008E4305"/>
    <w:rsid w:val="008E5ED2"/>
    <w:rsid w:val="008F0E07"/>
    <w:rsid w:val="008F37BE"/>
    <w:rsid w:val="008F39C1"/>
    <w:rsid w:val="008F679A"/>
    <w:rsid w:val="008F70D4"/>
    <w:rsid w:val="009038A0"/>
    <w:rsid w:val="009056CC"/>
    <w:rsid w:val="00906821"/>
    <w:rsid w:val="00911DF5"/>
    <w:rsid w:val="009140FD"/>
    <w:rsid w:val="0093037F"/>
    <w:rsid w:val="0094152E"/>
    <w:rsid w:val="009436FB"/>
    <w:rsid w:val="00947D87"/>
    <w:rsid w:val="00951242"/>
    <w:rsid w:val="00953D98"/>
    <w:rsid w:val="00963B0D"/>
    <w:rsid w:val="009645C3"/>
    <w:rsid w:val="009650BC"/>
    <w:rsid w:val="0096771D"/>
    <w:rsid w:val="00971B09"/>
    <w:rsid w:val="0097278C"/>
    <w:rsid w:val="009735FE"/>
    <w:rsid w:val="009744F1"/>
    <w:rsid w:val="00983123"/>
    <w:rsid w:val="00984CAD"/>
    <w:rsid w:val="00986BA1"/>
    <w:rsid w:val="00987B2E"/>
    <w:rsid w:val="00994F9B"/>
    <w:rsid w:val="009956A3"/>
    <w:rsid w:val="00995CF5"/>
    <w:rsid w:val="009A002F"/>
    <w:rsid w:val="009A185C"/>
    <w:rsid w:val="009A27B0"/>
    <w:rsid w:val="009A3C72"/>
    <w:rsid w:val="009A401D"/>
    <w:rsid w:val="009A412A"/>
    <w:rsid w:val="009B10D7"/>
    <w:rsid w:val="009B3793"/>
    <w:rsid w:val="009C4FF9"/>
    <w:rsid w:val="009C5F34"/>
    <w:rsid w:val="009D25C0"/>
    <w:rsid w:val="009D4246"/>
    <w:rsid w:val="009E25CE"/>
    <w:rsid w:val="009F27FA"/>
    <w:rsid w:val="009F2B1D"/>
    <w:rsid w:val="009F57E6"/>
    <w:rsid w:val="00A01ED7"/>
    <w:rsid w:val="00A04E4E"/>
    <w:rsid w:val="00A04F5A"/>
    <w:rsid w:val="00A05C5A"/>
    <w:rsid w:val="00A05EE5"/>
    <w:rsid w:val="00A10B62"/>
    <w:rsid w:val="00A21A34"/>
    <w:rsid w:val="00A24ADA"/>
    <w:rsid w:val="00A35AD5"/>
    <w:rsid w:val="00A36C98"/>
    <w:rsid w:val="00A508BA"/>
    <w:rsid w:val="00A528D7"/>
    <w:rsid w:val="00A5466B"/>
    <w:rsid w:val="00A56078"/>
    <w:rsid w:val="00A56927"/>
    <w:rsid w:val="00A6578A"/>
    <w:rsid w:val="00A71D9E"/>
    <w:rsid w:val="00A73F75"/>
    <w:rsid w:val="00A76B76"/>
    <w:rsid w:val="00A81AEE"/>
    <w:rsid w:val="00A8304D"/>
    <w:rsid w:val="00A85957"/>
    <w:rsid w:val="00A86F79"/>
    <w:rsid w:val="00A91790"/>
    <w:rsid w:val="00AA1235"/>
    <w:rsid w:val="00AA4A6D"/>
    <w:rsid w:val="00AB6885"/>
    <w:rsid w:val="00AC03FB"/>
    <w:rsid w:val="00AC0551"/>
    <w:rsid w:val="00AC2B1A"/>
    <w:rsid w:val="00AC481F"/>
    <w:rsid w:val="00AC7F54"/>
    <w:rsid w:val="00AD1F51"/>
    <w:rsid w:val="00AD7220"/>
    <w:rsid w:val="00AE0F7E"/>
    <w:rsid w:val="00AE52C9"/>
    <w:rsid w:val="00AF129E"/>
    <w:rsid w:val="00AF5D2F"/>
    <w:rsid w:val="00AF76F7"/>
    <w:rsid w:val="00B03F94"/>
    <w:rsid w:val="00B0430E"/>
    <w:rsid w:val="00B07136"/>
    <w:rsid w:val="00B07883"/>
    <w:rsid w:val="00B17BB2"/>
    <w:rsid w:val="00B20045"/>
    <w:rsid w:val="00B21954"/>
    <w:rsid w:val="00B23D3D"/>
    <w:rsid w:val="00B264B6"/>
    <w:rsid w:val="00B32FF9"/>
    <w:rsid w:val="00B340FC"/>
    <w:rsid w:val="00B37F28"/>
    <w:rsid w:val="00B439A3"/>
    <w:rsid w:val="00B44125"/>
    <w:rsid w:val="00B4491E"/>
    <w:rsid w:val="00B46B5D"/>
    <w:rsid w:val="00B47914"/>
    <w:rsid w:val="00B47EC0"/>
    <w:rsid w:val="00B50501"/>
    <w:rsid w:val="00B52B5A"/>
    <w:rsid w:val="00B57FAE"/>
    <w:rsid w:val="00B61393"/>
    <w:rsid w:val="00B6163F"/>
    <w:rsid w:val="00B65C30"/>
    <w:rsid w:val="00B7199F"/>
    <w:rsid w:val="00B7256F"/>
    <w:rsid w:val="00B729DD"/>
    <w:rsid w:val="00B7376B"/>
    <w:rsid w:val="00B8109A"/>
    <w:rsid w:val="00B839FD"/>
    <w:rsid w:val="00B83D31"/>
    <w:rsid w:val="00B86579"/>
    <w:rsid w:val="00B87FCC"/>
    <w:rsid w:val="00B90AC7"/>
    <w:rsid w:val="00B92ADE"/>
    <w:rsid w:val="00B92DB4"/>
    <w:rsid w:val="00B94BDB"/>
    <w:rsid w:val="00BA1CE4"/>
    <w:rsid w:val="00BA54D7"/>
    <w:rsid w:val="00BA6A6C"/>
    <w:rsid w:val="00BB1592"/>
    <w:rsid w:val="00BB1D2E"/>
    <w:rsid w:val="00BB408C"/>
    <w:rsid w:val="00BB44A4"/>
    <w:rsid w:val="00BC1FE2"/>
    <w:rsid w:val="00BC5AF9"/>
    <w:rsid w:val="00BD1120"/>
    <w:rsid w:val="00BD1273"/>
    <w:rsid w:val="00BE026B"/>
    <w:rsid w:val="00BE4264"/>
    <w:rsid w:val="00BE4D2B"/>
    <w:rsid w:val="00BE52D7"/>
    <w:rsid w:val="00BE54DE"/>
    <w:rsid w:val="00BE6F93"/>
    <w:rsid w:val="00BF0733"/>
    <w:rsid w:val="00BF7FBD"/>
    <w:rsid w:val="00C04A03"/>
    <w:rsid w:val="00C054F2"/>
    <w:rsid w:val="00C05B8C"/>
    <w:rsid w:val="00C06D85"/>
    <w:rsid w:val="00C160CB"/>
    <w:rsid w:val="00C27598"/>
    <w:rsid w:val="00C30649"/>
    <w:rsid w:val="00C4544E"/>
    <w:rsid w:val="00C461A2"/>
    <w:rsid w:val="00C5327E"/>
    <w:rsid w:val="00C56664"/>
    <w:rsid w:val="00C6260D"/>
    <w:rsid w:val="00C66436"/>
    <w:rsid w:val="00C70F85"/>
    <w:rsid w:val="00C84F4F"/>
    <w:rsid w:val="00C90CAE"/>
    <w:rsid w:val="00C92D4F"/>
    <w:rsid w:val="00CA0403"/>
    <w:rsid w:val="00CB0879"/>
    <w:rsid w:val="00CB5A1D"/>
    <w:rsid w:val="00CD072A"/>
    <w:rsid w:val="00CD1126"/>
    <w:rsid w:val="00CD4169"/>
    <w:rsid w:val="00CF33D7"/>
    <w:rsid w:val="00D004BA"/>
    <w:rsid w:val="00D02BAE"/>
    <w:rsid w:val="00D1103A"/>
    <w:rsid w:val="00D1323F"/>
    <w:rsid w:val="00D21A62"/>
    <w:rsid w:val="00D23ADA"/>
    <w:rsid w:val="00D25900"/>
    <w:rsid w:val="00D3024B"/>
    <w:rsid w:val="00D33758"/>
    <w:rsid w:val="00D33F79"/>
    <w:rsid w:val="00D34C55"/>
    <w:rsid w:val="00D43994"/>
    <w:rsid w:val="00D44B82"/>
    <w:rsid w:val="00D4580C"/>
    <w:rsid w:val="00D46DA8"/>
    <w:rsid w:val="00D51161"/>
    <w:rsid w:val="00D52682"/>
    <w:rsid w:val="00D52C18"/>
    <w:rsid w:val="00D57B2D"/>
    <w:rsid w:val="00D64F62"/>
    <w:rsid w:val="00D65D1A"/>
    <w:rsid w:val="00D65E21"/>
    <w:rsid w:val="00D671B1"/>
    <w:rsid w:val="00D67BD3"/>
    <w:rsid w:val="00D71FE5"/>
    <w:rsid w:val="00D7246D"/>
    <w:rsid w:val="00D77AAC"/>
    <w:rsid w:val="00D81B05"/>
    <w:rsid w:val="00D85A15"/>
    <w:rsid w:val="00D8703C"/>
    <w:rsid w:val="00D91C0D"/>
    <w:rsid w:val="00D937AD"/>
    <w:rsid w:val="00D97263"/>
    <w:rsid w:val="00D9794D"/>
    <w:rsid w:val="00DA2482"/>
    <w:rsid w:val="00DA34FB"/>
    <w:rsid w:val="00DA7228"/>
    <w:rsid w:val="00DB2665"/>
    <w:rsid w:val="00DB59BA"/>
    <w:rsid w:val="00DD4087"/>
    <w:rsid w:val="00DD4189"/>
    <w:rsid w:val="00DD7F18"/>
    <w:rsid w:val="00DE08AC"/>
    <w:rsid w:val="00DE4450"/>
    <w:rsid w:val="00DE630C"/>
    <w:rsid w:val="00DE6881"/>
    <w:rsid w:val="00DE6D70"/>
    <w:rsid w:val="00DF1249"/>
    <w:rsid w:val="00DF1253"/>
    <w:rsid w:val="00DF138D"/>
    <w:rsid w:val="00DF261A"/>
    <w:rsid w:val="00DF57E0"/>
    <w:rsid w:val="00DF7A72"/>
    <w:rsid w:val="00E00411"/>
    <w:rsid w:val="00E03A50"/>
    <w:rsid w:val="00E0508B"/>
    <w:rsid w:val="00E0630E"/>
    <w:rsid w:val="00E107D7"/>
    <w:rsid w:val="00E15277"/>
    <w:rsid w:val="00E17D81"/>
    <w:rsid w:val="00E20A2C"/>
    <w:rsid w:val="00E272BA"/>
    <w:rsid w:val="00E27F45"/>
    <w:rsid w:val="00E368B2"/>
    <w:rsid w:val="00E41318"/>
    <w:rsid w:val="00E41E78"/>
    <w:rsid w:val="00E45312"/>
    <w:rsid w:val="00E4546C"/>
    <w:rsid w:val="00E53E76"/>
    <w:rsid w:val="00E56DFC"/>
    <w:rsid w:val="00E63E65"/>
    <w:rsid w:val="00E65375"/>
    <w:rsid w:val="00E65A4A"/>
    <w:rsid w:val="00E72F0E"/>
    <w:rsid w:val="00E72F71"/>
    <w:rsid w:val="00E77299"/>
    <w:rsid w:val="00E8555D"/>
    <w:rsid w:val="00E86E4D"/>
    <w:rsid w:val="00E87857"/>
    <w:rsid w:val="00E91A35"/>
    <w:rsid w:val="00E9631A"/>
    <w:rsid w:val="00EA664B"/>
    <w:rsid w:val="00EB2BB7"/>
    <w:rsid w:val="00EB3DA3"/>
    <w:rsid w:val="00EC35B5"/>
    <w:rsid w:val="00EE07B9"/>
    <w:rsid w:val="00EE1678"/>
    <w:rsid w:val="00EE4A52"/>
    <w:rsid w:val="00EF4B8A"/>
    <w:rsid w:val="00EF5275"/>
    <w:rsid w:val="00F028E5"/>
    <w:rsid w:val="00F035E0"/>
    <w:rsid w:val="00F047B4"/>
    <w:rsid w:val="00F132B4"/>
    <w:rsid w:val="00F14057"/>
    <w:rsid w:val="00F23052"/>
    <w:rsid w:val="00F2374F"/>
    <w:rsid w:val="00F34203"/>
    <w:rsid w:val="00F34ED0"/>
    <w:rsid w:val="00F417B7"/>
    <w:rsid w:val="00F57576"/>
    <w:rsid w:val="00F61B05"/>
    <w:rsid w:val="00F6457F"/>
    <w:rsid w:val="00F64BD6"/>
    <w:rsid w:val="00F73307"/>
    <w:rsid w:val="00F73A12"/>
    <w:rsid w:val="00F7433E"/>
    <w:rsid w:val="00F81734"/>
    <w:rsid w:val="00F85BD2"/>
    <w:rsid w:val="00F915DB"/>
    <w:rsid w:val="00F97072"/>
    <w:rsid w:val="00FA18AA"/>
    <w:rsid w:val="00FA43CD"/>
    <w:rsid w:val="00FA4E92"/>
    <w:rsid w:val="00FA6AC7"/>
    <w:rsid w:val="00FB2962"/>
    <w:rsid w:val="00FB4EEF"/>
    <w:rsid w:val="00FC1937"/>
    <w:rsid w:val="00FC5B56"/>
    <w:rsid w:val="00FC63E3"/>
    <w:rsid w:val="00FD4952"/>
    <w:rsid w:val="00FF0105"/>
    <w:rsid w:val="00FF15D0"/>
    <w:rsid w:val="00FF38A8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764ED9AF"/>
  <w15:docId w15:val="{5688CF86-1FEC-4259-9927-64B9EF68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7FA"/>
    <w:pPr>
      <w:keepLines/>
      <w:spacing w:before="120" w:after="120"/>
      <w:ind w:left="1134"/>
    </w:pPr>
    <w:rPr>
      <w:sz w:val="24"/>
    </w:rPr>
  </w:style>
  <w:style w:type="paragraph" w:styleId="Rubrik1">
    <w:name w:val="heading 1"/>
    <w:basedOn w:val="Normal"/>
    <w:next w:val="Normal"/>
    <w:qFormat/>
    <w:rsid w:val="009F27FA"/>
    <w:pPr>
      <w:keepNext/>
      <w:pageBreakBefore/>
      <w:numPr>
        <w:numId w:val="2"/>
      </w:numPr>
      <w:tabs>
        <w:tab w:val="clear" w:pos="432"/>
      </w:tabs>
      <w:spacing w:before="240" w:after="0"/>
      <w:ind w:left="1134" w:hanging="1134"/>
      <w:outlineLvl w:val="0"/>
    </w:pPr>
    <w:rPr>
      <w:rFonts w:ascii="Arial" w:hAnsi="Arial"/>
      <w:b/>
      <w:sz w:val="36"/>
    </w:rPr>
  </w:style>
  <w:style w:type="paragraph" w:styleId="Rubrik2">
    <w:name w:val="heading 2"/>
    <w:basedOn w:val="Normal"/>
    <w:next w:val="Normal"/>
    <w:link w:val="Rubrik2Char"/>
    <w:qFormat/>
    <w:rsid w:val="009F27FA"/>
    <w:pPr>
      <w:keepNext/>
      <w:numPr>
        <w:ilvl w:val="1"/>
        <w:numId w:val="3"/>
      </w:numPr>
      <w:spacing w:before="240" w:after="0"/>
      <w:outlineLvl w:val="1"/>
    </w:pPr>
    <w:rPr>
      <w:rFonts w:ascii="Arial Fet" w:hAnsi="Arial Fet"/>
      <w:b/>
      <w:sz w:val="28"/>
    </w:rPr>
  </w:style>
  <w:style w:type="paragraph" w:styleId="Rubrik3">
    <w:name w:val="heading 3"/>
    <w:basedOn w:val="Normal"/>
    <w:next w:val="Normal"/>
    <w:qFormat/>
    <w:rsid w:val="009F27FA"/>
    <w:pPr>
      <w:keepNext/>
      <w:numPr>
        <w:ilvl w:val="2"/>
        <w:numId w:val="4"/>
      </w:numPr>
      <w:spacing w:before="240" w:after="0"/>
      <w:outlineLvl w:val="2"/>
    </w:pPr>
    <w:rPr>
      <w:rFonts w:ascii="Arial Fet" w:hAnsi="Arial Fet"/>
      <w:b/>
    </w:rPr>
  </w:style>
  <w:style w:type="paragraph" w:styleId="Rubrik4">
    <w:name w:val="heading 4"/>
    <w:next w:val="Normal"/>
    <w:qFormat/>
    <w:rsid w:val="009F27FA"/>
    <w:pPr>
      <w:keepNext/>
      <w:numPr>
        <w:ilvl w:val="3"/>
        <w:numId w:val="5"/>
      </w:numPr>
      <w:tabs>
        <w:tab w:val="clear" w:pos="864"/>
      </w:tabs>
      <w:spacing w:before="240"/>
      <w:ind w:left="1134" w:hanging="1134"/>
      <w:outlineLvl w:val="3"/>
    </w:pPr>
    <w:rPr>
      <w:rFonts w:ascii="Arial Fet" w:hAnsi="Arial Fet"/>
      <w:b/>
      <w:noProof/>
      <w:sz w:val="24"/>
    </w:rPr>
  </w:style>
  <w:style w:type="paragraph" w:styleId="Rubrik5">
    <w:name w:val="heading 5"/>
    <w:basedOn w:val="Normal"/>
    <w:next w:val="Normal"/>
    <w:qFormat/>
    <w:rsid w:val="009F27F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Rubrik6">
    <w:name w:val="heading 6"/>
    <w:basedOn w:val="Normal"/>
    <w:next w:val="Normal"/>
    <w:qFormat/>
    <w:rsid w:val="009F27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Rubrik7">
    <w:name w:val="heading 7"/>
    <w:basedOn w:val="Normal"/>
    <w:next w:val="Normal"/>
    <w:qFormat/>
    <w:rsid w:val="009F27F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qFormat/>
    <w:rsid w:val="009F27F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qFormat/>
    <w:rsid w:val="009F27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idnummer">
    <w:name w:val="page number"/>
    <w:basedOn w:val="Standardstycketeckensnitt"/>
    <w:semiHidden/>
    <w:rsid w:val="009F27FA"/>
    <w:rPr>
      <w:rFonts w:ascii="Times New Roman" w:hAnsi="Times New Roman"/>
      <w:sz w:val="16"/>
    </w:rPr>
  </w:style>
  <w:style w:type="paragraph" w:styleId="Sidhuvud">
    <w:name w:val="header"/>
    <w:rsid w:val="009F27FA"/>
    <w:pPr>
      <w:tabs>
        <w:tab w:val="left" w:pos="3686"/>
        <w:tab w:val="left" w:pos="7088"/>
      </w:tabs>
      <w:spacing w:before="60"/>
    </w:pPr>
    <w:rPr>
      <w:rFonts w:ascii="Times New Roman Fet" w:hAnsi="Times New Roman Fet"/>
      <w:b/>
      <w:noProof/>
    </w:rPr>
  </w:style>
  <w:style w:type="paragraph" w:styleId="Sidfot">
    <w:name w:val="footer"/>
    <w:basedOn w:val="Normal"/>
    <w:link w:val="SidfotChar"/>
    <w:uiPriority w:val="99"/>
    <w:rsid w:val="009F27FA"/>
    <w:pPr>
      <w:tabs>
        <w:tab w:val="left" w:pos="0"/>
        <w:tab w:val="right" w:pos="9072"/>
      </w:tabs>
      <w:spacing w:before="60" w:after="0"/>
      <w:ind w:left="0" w:right="-1"/>
    </w:pPr>
    <w:rPr>
      <w:caps/>
      <w:sz w:val="16"/>
    </w:rPr>
  </w:style>
  <w:style w:type="paragraph" w:customStyle="1" w:styleId="Innehllsrubrik">
    <w:name w:val="Innehållsrubrik"/>
    <w:next w:val="Normal"/>
    <w:rsid w:val="009F27FA"/>
    <w:pPr>
      <w:pageBreakBefore/>
      <w:spacing w:before="240"/>
      <w:ind w:left="709"/>
    </w:pPr>
    <w:rPr>
      <w:rFonts w:ascii="Arial" w:hAnsi="Arial"/>
      <w:b/>
      <w:noProof/>
      <w:sz w:val="32"/>
    </w:rPr>
  </w:style>
  <w:style w:type="paragraph" w:styleId="Punktlista">
    <w:name w:val="List Bullet"/>
    <w:basedOn w:val="Normal"/>
    <w:semiHidden/>
    <w:rsid w:val="009F27FA"/>
    <w:pPr>
      <w:tabs>
        <w:tab w:val="num" w:pos="1503"/>
      </w:tabs>
      <w:spacing w:before="60" w:after="60"/>
      <w:ind w:left="1503" w:hanging="369"/>
    </w:pPr>
  </w:style>
  <w:style w:type="paragraph" w:styleId="Punktlista2">
    <w:name w:val="List Bullet 2"/>
    <w:basedOn w:val="Normal"/>
    <w:semiHidden/>
    <w:rsid w:val="009F27FA"/>
    <w:pPr>
      <w:tabs>
        <w:tab w:val="num" w:pos="360"/>
      </w:tabs>
      <w:spacing w:before="60" w:after="60"/>
      <w:ind w:left="1831" w:hanging="357"/>
    </w:pPr>
  </w:style>
  <w:style w:type="paragraph" w:styleId="Innehll1">
    <w:name w:val="toc 1"/>
    <w:autoRedefine/>
    <w:uiPriority w:val="39"/>
    <w:rsid w:val="009F27FA"/>
    <w:pPr>
      <w:tabs>
        <w:tab w:val="left" w:pos="1134"/>
        <w:tab w:val="left" w:pos="1843"/>
        <w:tab w:val="right" w:leader="dot" w:pos="9071"/>
      </w:tabs>
      <w:spacing w:before="240"/>
      <w:ind w:left="709"/>
    </w:pPr>
    <w:rPr>
      <w:rFonts w:ascii="Arial" w:hAnsi="Arial"/>
      <w:b/>
      <w:caps/>
      <w:noProof/>
    </w:rPr>
  </w:style>
  <w:style w:type="paragraph" w:styleId="Innehll2">
    <w:name w:val="toc 2"/>
    <w:next w:val="Normal"/>
    <w:autoRedefine/>
    <w:uiPriority w:val="39"/>
    <w:rsid w:val="009F27FA"/>
    <w:pPr>
      <w:tabs>
        <w:tab w:val="left" w:pos="1134"/>
        <w:tab w:val="right" w:leader="dot" w:pos="9071"/>
      </w:tabs>
      <w:spacing w:before="60"/>
      <w:ind w:left="709"/>
    </w:pPr>
    <w:rPr>
      <w:b/>
      <w:noProof/>
    </w:rPr>
  </w:style>
  <w:style w:type="paragraph" w:styleId="Innehll3">
    <w:name w:val="toc 3"/>
    <w:next w:val="Normal"/>
    <w:autoRedefine/>
    <w:uiPriority w:val="39"/>
    <w:rsid w:val="009F27FA"/>
    <w:pPr>
      <w:tabs>
        <w:tab w:val="left" w:pos="1701"/>
        <w:tab w:val="right" w:leader="dot" w:pos="9071"/>
      </w:tabs>
      <w:spacing w:before="60"/>
      <w:ind w:left="992"/>
    </w:pPr>
    <w:rPr>
      <w:noProof/>
    </w:rPr>
  </w:style>
  <w:style w:type="paragraph" w:styleId="Innehll4">
    <w:name w:val="toc 4"/>
    <w:basedOn w:val="Normal"/>
    <w:next w:val="Normal"/>
    <w:autoRedefine/>
    <w:uiPriority w:val="39"/>
    <w:rsid w:val="009F27FA"/>
    <w:pPr>
      <w:keepLines w:val="0"/>
      <w:tabs>
        <w:tab w:val="left" w:pos="1985"/>
        <w:tab w:val="right" w:leader="dot" w:pos="9071"/>
      </w:tabs>
      <w:spacing w:before="60" w:after="0"/>
      <w:ind w:left="1276"/>
    </w:pPr>
    <w:rPr>
      <w:noProof/>
      <w:sz w:val="20"/>
    </w:rPr>
  </w:style>
  <w:style w:type="paragraph" w:customStyle="1" w:styleId="nummerlista">
    <w:name w:val="nummerlista"/>
    <w:basedOn w:val="Normal"/>
    <w:rsid w:val="009F27FA"/>
    <w:pPr>
      <w:tabs>
        <w:tab w:val="num" w:pos="360"/>
      </w:tabs>
      <w:spacing w:before="60" w:after="60"/>
      <w:ind w:left="1491" w:hanging="357"/>
    </w:pPr>
  </w:style>
  <w:style w:type="paragraph" w:styleId="Innehll5">
    <w:name w:val="toc 5"/>
    <w:basedOn w:val="Normal"/>
    <w:next w:val="Normal"/>
    <w:semiHidden/>
    <w:rsid w:val="009F27FA"/>
    <w:pPr>
      <w:tabs>
        <w:tab w:val="right" w:leader="dot" w:pos="9071"/>
      </w:tabs>
      <w:ind w:left="960"/>
    </w:pPr>
  </w:style>
  <w:style w:type="paragraph" w:styleId="Innehll6">
    <w:name w:val="toc 6"/>
    <w:basedOn w:val="Normal"/>
    <w:next w:val="Normal"/>
    <w:semiHidden/>
    <w:rsid w:val="009F27FA"/>
    <w:pPr>
      <w:tabs>
        <w:tab w:val="right" w:leader="dot" w:pos="9071"/>
      </w:tabs>
      <w:ind w:left="1200"/>
    </w:pPr>
  </w:style>
  <w:style w:type="paragraph" w:styleId="Innehll7">
    <w:name w:val="toc 7"/>
    <w:basedOn w:val="Normal"/>
    <w:next w:val="Normal"/>
    <w:semiHidden/>
    <w:rsid w:val="009F27FA"/>
    <w:pPr>
      <w:tabs>
        <w:tab w:val="right" w:leader="dot" w:pos="9071"/>
      </w:tabs>
      <w:ind w:left="1440"/>
    </w:pPr>
  </w:style>
  <w:style w:type="paragraph" w:styleId="Innehll8">
    <w:name w:val="toc 8"/>
    <w:basedOn w:val="Normal"/>
    <w:next w:val="Normal"/>
    <w:semiHidden/>
    <w:rsid w:val="009F27FA"/>
    <w:pPr>
      <w:tabs>
        <w:tab w:val="right" w:leader="dot" w:pos="9071"/>
      </w:tabs>
      <w:ind w:left="1680"/>
    </w:pPr>
  </w:style>
  <w:style w:type="paragraph" w:styleId="Innehll9">
    <w:name w:val="toc 9"/>
    <w:basedOn w:val="Normal"/>
    <w:next w:val="Normal"/>
    <w:semiHidden/>
    <w:rsid w:val="009F27FA"/>
    <w:pPr>
      <w:tabs>
        <w:tab w:val="right" w:leader="dot" w:pos="9071"/>
      </w:tabs>
      <w:ind w:left="1920"/>
    </w:pPr>
  </w:style>
  <w:style w:type="paragraph" w:customStyle="1" w:styleId="Titel1asidan">
    <w:name w:val="Titel 1a sidan"/>
    <w:next w:val="Normal"/>
    <w:rsid w:val="009F27FA"/>
    <w:pPr>
      <w:pBdr>
        <w:bottom w:val="single" w:sz="12" w:space="1" w:color="auto"/>
      </w:pBdr>
      <w:jc w:val="right"/>
      <w:outlineLvl w:val="0"/>
    </w:pPr>
    <w:rPr>
      <w:b/>
      <w:noProof/>
      <w:sz w:val="56"/>
    </w:rPr>
  </w:style>
  <w:style w:type="paragraph" w:customStyle="1" w:styleId="Undertitel1asidan">
    <w:name w:val="Undertitel 1a sidan"/>
    <w:next w:val="Normal"/>
    <w:rsid w:val="009F27FA"/>
    <w:pPr>
      <w:spacing w:after="240"/>
      <w:ind w:left="-1134"/>
      <w:jc w:val="right"/>
      <w:outlineLvl w:val="0"/>
    </w:pPr>
    <w:rPr>
      <w:rFonts w:ascii="Times New Roman Fet" w:hAnsi="Times New Roman Fet"/>
      <w:b/>
      <w:noProof/>
      <w:sz w:val="36"/>
    </w:rPr>
  </w:style>
  <w:style w:type="paragraph" w:customStyle="1" w:styleId="Obsnormal">
    <w:name w:val="Obs normal"/>
    <w:basedOn w:val="Normal"/>
    <w:rsid w:val="009F27FA"/>
    <w:pPr>
      <w:pBdr>
        <w:top w:val="single" w:sz="6" w:space="1" w:color="auto"/>
        <w:bottom w:val="single" w:sz="6" w:space="1" w:color="auto"/>
      </w:pBdr>
      <w:tabs>
        <w:tab w:val="left" w:pos="2410"/>
      </w:tabs>
    </w:pPr>
    <w:rPr>
      <w:snapToGrid w:val="0"/>
    </w:rPr>
  </w:style>
  <w:style w:type="paragraph" w:customStyle="1" w:styleId="Tabelltext">
    <w:name w:val="Tabelltext"/>
    <w:basedOn w:val="Normal"/>
    <w:rsid w:val="009F27FA"/>
    <w:pPr>
      <w:keepLines w:val="0"/>
      <w:spacing w:before="0" w:after="0"/>
      <w:ind w:left="0"/>
    </w:pPr>
    <w:rPr>
      <w:sz w:val="18"/>
    </w:rPr>
  </w:style>
  <w:style w:type="paragraph" w:customStyle="1" w:styleId="Tabellrubrik">
    <w:name w:val="Tabellrubrik"/>
    <w:basedOn w:val="Normal"/>
    <w:rsid w:val="009F27FA"/>
    <w:pPr>
      <w:keepLines w:val="0"/>
      <w:spacing w:before="0" w:after="0"/>
      <w:ind w:left="0"/>
    </w:pPr>
    <w:rPr>
      <w:rFonts w:ascii="Times New Roman Fet" w:hAnsi="Times New Roman Fet"/>
      <w:b/>
      <w:sz w:val="20"/>
    </w:rPr>
  </w:style>
  <w:style w:type="paragraph" w:customStyle="1" w:styleId="Bilagerubrik1">
    <w:name w:val="Bilagerubrik 1"/>
    <w:next w:val="Bilagetext"/>
    <w:rsid w:val="009F27FA"/>
    <w:pPr>
      <w:pageBreakBefore/>
      <w:numPr>
        <w:numId w:val="6"/>
      </w:numPr>
      <w:tabs>
        <w:tab w:val="clear" w:pos="1440"/>
        <w:tab w:val="left" w:pos="1701"/>
      </w:tabs>
      <w:spacing w:before="240"/>
    </w:pPr>
    <w:rPr>
      <w:rFonts w:ascii="Arial Fet" w:hAnsi="Arial Fet"/>
      <w:b/>
      <w:noProof/>
      <w:sz w:val="36"/>
    </w:rPr>
  </w:style>
  <w:style w:type="paragraph" w:customStyle="1" w:styleId="Bilagerubrik2">
    <w:name w:val="Bilagerubrik 2"/>
    <w:next w:val="Bilagetext"/>
    <w:rsid w:val="009F27FA"/>
    <w:pPr>
      <w:spacing w:before="240"/>
    </w:pPr>
    <w:rPr>
      <w:rFonts w:ascii="Arial Fet" w:hAnsi="Arial Fet"/>
      <w:b/>
      <w:noProof/>
      <w:sz w:val="28"/>
    </w:rPr>
  </w:style>
  <w:style w:type="paragraph" w:customStyle="1" w:styleId="Bilagerubrik3">
    <w:name w:val="Bilagerubrik 3"/>
    <w:next w:val="Bilagetext"/>
    <w:rsid w:val="009F27FA"/>
    <w:pPr>
      <w:spacing w:before="240"/>
    </w:pPr>
    <w:rPr>
      <w:rFonts w:ascii="Arial Fet" w:hAnsi="Arial Fet"/>
      <w:b/>
      <w:noProof/>
      <w:sz w:val="24"/>
    </w:rPr>
  </w:style>
  <w:style w:type="paragraph" w:customStyle="1" w:styleId="Bilagetext">
    <w:name w:val="Bilagetext"/>
    <w:basedOn w:val="Normal"/>
    <w:rsid w:val="009F27FA"/>
    <w:pPr>
      <w:ind w:left="0"/>
    </w:pPr>
  </w:style>
  <w:style w:type="paragraph" w:styleId="Ballongtext">
    <w:name w:val="Balloon Text"/>
    <w:basedOn w:val="Normal"/>
    <w:link w:val="BallongtextChar"/>
    <w:semiHidden/>
    <w:unhideWhenUsed/>
    <w:rsid w:val="00995CF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95CF5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995CF5"/>
    <w:rPr>
      <w:color w:val="0000FF"/>
      <w:u w:val="single"/>
    </w:rPr>
  </w:style>
  <w:style w:type="paragraph" w:styleId="Citat">
    <w:name w:val="Quote"/>
    <w:basedOn w:val="Normal"/>
    <w:next w:val="Normal"/>
    <w:link w:val="CitatChar"/>
    <w:uiPriority w:val="29"/>
    <w:qFormat/>
    <w:rsid w:val="00AC2B1A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29"/>
    <w:rsid w:val="00AC2B1A"/>
    <w:rPr>
      <w:i/>
      <w:iCs/>
      <w:color w:val="000000"/>
      <w:sz w:val="24"/>
    </w:rPr>
  </w:style>
  <w:style w:type="paragraph" w:styleId="Brdtextmedindrag">
    <w:name w:val="Body Text Indent"/>
    <w:basedOn w:val="Normal"/>
    <w:link w:val="BrdtextmedindragChar"/>
    <w:rsid w:val="00022EE5"/>
    <w:rPr>
      <w:rFonts w:ascii="Arial" w:hAnsi="Arial" w:cs="Arial"/>
      <w:b/>
      <w:i/>
      <w:sz w:val="22"/>
      <w:szCs w:val="22"/>
    </w:rPr>
  </w:style>
  <w:style w:type="character" w:customStyle="1" w:styleId="BrdtextmedindragChar">
    <w:name w:val="Brödtext med indrag Char"/>
    <w:basedOn w:val="Standardstycketeckensnitt"/>
    <w:link w:val="Brdtextmedindrag"/>
    <w:rsid w:val="00022EE5"/>
    <w:rPr>
      <w:rFonts w:ascii="Arial" w:hAnsi="Arial" w:cs="Arial"/>
      <w:b/>
      <w:i/>
      <w:sz w:val="22"/>
      <w:szCs w:val="22"/>
    </w:rPr>
  </w:style>
  <w:style w:type="paragraph" w:styleId="Brdtext">
    <w:name w:val="Body Text"/>
    <w:basedOn w:val="Normal"/>
    <w:link w:val="BrdtextChar"/>
    <w:rsid w:val="00022EE5"/>
    <w:pPr>
      <w:keepLines w:val="0"/>
      <w:spacing w:before="0"/>
      <w:ind w:left="0"/>
    </w:pPr>
    <w:rPr>
      <w:rFonts w:ascii="Georgia" w:hAnsi="Georgia"/>
      <w:sz w:val="22"/>
      <w:szCs w:val="22"/>
    </w:rPr>
  </w:style>
  <w:style w:type="character" w:customStyle="1" w:styleId="BrdtextChar">
    <w:name w:val="Brödtext Char"/>
    <w:basedOn w:val="Standardstycketeckensnitt"/>
    <w:link w:val="Brdtext"/>
    <w:uiPriority w:val="99"/>
    <w:rsid w:val="00022EE5"/>
    <w:rPr>
      <w:rFonts w:ascii="Georgia" w:hAnsi="Georgia"/>
      <w:sz w:val="22"/>
      <w:szCs w:val="22"/>
    </w:rPr>
  </w:style>
  <w:style w:type="paragraph" w:styleId="Brdtextmedindrag3">
    <w:name w:val="Body Text Indent 3"/>
    <w:basedOn w:val="Normal"/>
    <w:link w:val="Brdtextmedindrag3Char"/>
    <w:rsid w:val="00022EE5"/>
    <w:pPr>
      <w:keepLines w:val="0"/>
      <w:spacing w:before="0"/>
      <w:ind w:left="283"/>
    </w:pPr>
    <w:rPr>
      <w:rFonts w:ascii="Georgia" w:hAnsi="Georgia"/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rsid w:val="00022EE5"/>
    <w:rPr>
      <w:rFonts w:ascii="Georgia" w:hAnsi="Georgia"/>
      <w:sz w:val="16"/>
      <w:szCs w:val="16"/>
    </w:rPr>
  </w:style>
  <w:style w:type="paragraph" w:customStyle="1" w:styleId="TableText">
    <w:name w:val="Table Text"/>
    <w:basedOn w:val="Brdtext"/>
    <w:rsid w:val="00022EE5"/>
    <w:pPr>
      <w:spacing w:after="0"/>
      <w:ind w:left="28" w:right="28"/>
    </w:pPr>
    <w:rPr>
      <w:rFonts w:ascii="Arial" w:hAnsi="Arial"/>
      <w:sz w:val="20"/>
      <w:szCs w:val="20"/>
      <w:lang w:val="en-GB" w:eastAsia="en-US"/>
    </w:rPr>
  </w:style>
  <w:style w:type="paragraph" w:customStyle="1" w:styleId="Comment">
    <w:name w:val="Comment"/>
    <w:next w:val="Normal"/>
    <w:rsid w:val="00022EE5"/>
    <w:pPr>
      <w:spacing w:after="56"/>
    </w:pPr>
    <w:rPr>
      <w:rFonts w:ascii="Arial" w:hAnsi="Arial"/>
      <w:color w:val="0000FF"/>
      <w:lang w:val="en-GB" w:eastAsia="en-US"/>
    </w:rPr>
  </w:style>
  <w:style w:type="paragraph" w:customStyle="1" w:styleId="guidance">
    <w:name w:val="guidance"/>
    <w:basedOn w:val="Brdtext"/>
    <w:rsid w:val="00022EE5"/>
    <w:pPr>
      <w:spacing w:after="215"/>
    </w:pPr>
    <w:rPr>
      <w:rFonts w:ascii="Arial" w:hAnsi="Arial"/>
      <w:i/>
      <w:color w:val="0000FF"/>
      <w:sz w:val="20"/>
      <w:szCs w:val="20"/>
      <w:lang w:val="en-GB" w:eastAsia="en-US"/>
    </w:rPr>
  </w:style>
  <w:style w:type="paragraph" w:customStyle="1" w:styleId="bullet1">
    <w:name w:val="bullet 1"/>
    <w:basedOn w:val="Brdtext"/>
    <w:rsid w:val="00022EE5"/>
    <w:pPr>
      <w:numPr>
        <w:numId w:val="7"/>
      </w:numPr>
      <w:spacing w:before="120" w:after="0"/>
    </w:pPr>
    <w:rPr>
      <w:rFonts w:ascii="Arial" w:hAnsi="Arial"/>
      <w:sz w:val="20"/>
      <w:szCs w:val="20"/>
      <w:lang w:val="en-GB" w:eastAsia="en-US"/>
    </w:rPr>
  </w:style>
  <w:style w:type="paragraph" w:customStyle="1" w:styleId="CompTechReq">
    <w:name w:val="CompTechReq"/>
    <w:next w:val="Brdtext"/>
    <w:autoRedefine/>
    <w:rsid w:val="00022EE5"/>
    <w:pPr>
      <w:numPr>
        <w:numId w:val="8"/>
      </w:numPr>
      <w:spacing w:after="240"/>
    </w:pPr>
    <w:rPr>
      <w:rFonts w:ascii="Arial" w:hAnsi="Arial"/>
      <w:lang w:val="en-GB" w:eastAsia="en-US"/>
    </w:rPr>
  </w:style>
  <w:style w:type="paragraph" w:customStyle="1" w:styleId="F-BodyNewPgh">
    <w:name w:val="F-BodyNewPgh"/>
    <w:basedOn w:val="Normal"/>
    <w:rsid w:val="00022EE5"/>
    <w:pPr>
      <w:keepLines w:val="0"/>
      <w:overflowPunct w:val="0"/>
      <w:autoSpaceDE w:val="0"/>
      <w:autoSpaceDN w:val="0"/>
      <w:adjustRightInd w:val="0"/>
      <w:spacing w:before="0" w:after="240"/>
      <w:ind w:left="851"/>
      <w:textAlignment w:val="baseline"/>
    </w:pPr>
    <w:rPr>
      <w:rFonts w:ascii="Georgia" w:hAnsi="Georgia"/>
      <w:sz w:val="22"/>
      <w:lang w:eastAsia="en-US"/>
    </w:rPr>
  </w:style>
  <w:style w:type="paragraph" w:styleId="Brdtext2">
    <w:name w:val="Body Text 2"/>
    <w:basedOn w:val="Normal"/>
    <w:link w:val="Brdtext2Char"/>
    <w:rsid w:val="00022EE5"/>
    <w:pPr>
      <w:keepLines w:val="0"/>
      <w:spacing w:before="0" w:line="480" w:lineRule="auto"/>
      <w:ind w:left="0"/>
    </w:pPr>
    <w:rPr>
      <w:rFonts w:ascii="Georgia" w:hAnsi="Georgia"/>
      <w:sz w:val="22"/>
      <w:szCs w:val="22"/>
    </w:rPr>
  </w:style>
  <w:style w:type="character" w:customStyle="1" w:styleId="Brdtext2Char">
    <w:name w:val="Brödtext 2 Char"/>
    <w:basedOn w:val="Standardstycketeckensnitt"/>
    <w:link w:val="Brdtext2"/>
    <w:rsid w:val="00022EE5"/>
    <w:rPr>
      <w:rFonts w:ascii="Georgia" w:hAnsi="Georgia"/>
      <w:sz w:val="22"/>
      <w:szCs w:val="22"/>
    </w:rPr>
  </w:style>
  <w:style w:type="paragraph" w:customStyle="1" w:styleId="MaryNormal">
    <w:name w:val="Mary Normal"/>
    <w:rsid w:val="00022EE5"/>
    <w:pPr>
      <w:spacing w:before="120"/>
    </w:pPr>
    <w:rPr>
      <w:color w:val="000000"/>
      <w:lang w:eastAsia="en-US"/>
    </w:rPr>
  </w:style>
  <w:style w:type="paragraph" w:customStyle="1" w:styleId="zDokTyp">
    <w:name w:val="zDokTyp"/>
    <w:basedOn w:val="Normal"/>
    <w:rsid w:val="00022EE5"/>
    <w:pPr>
      <w:keepLines w:val="0"/>
      <w:spacing w:before="0" w:after="0" w:line="240" w:lineRule="atLeast"/>
      <w:ind w:left="0"/>
    </w:pPr>
    <w:rPr>
      <w:rFonts w:ascii="Verdana" w:hAnsi="Verdana"/>
      <w:caps/>
      <w:sz w:val="18"/>
      <w:szCs w:val="22"/>
    </w:rPr>
  </w:style>
  <w:style w:type="paragraph" w:customStyle="1" w:styleId="zDatum">
    <w:name w:val="zDatum"/>
    <w:basedOn w:val="Tabellsidhuvud"/>
    <w:rsid w:val="00022EE5"/>
  </w:style>
  <w:style w:type="paragraph" w:customStyle="1" w:styleId="Tabellsidhuvud">
    <w:name w:val="Tabellsidhuvud"/>
    <w:basedOn w:val="Normal"/>
    <w:rsid w:val="00022EE5"/>
    <w:pPr>
      <w:keepLines w:val="0"/>
      <w:spacing w:before="0" w:after="0" w:line="240" w:lineRule="atLeast"/>
      <w:ind w:left="0"/>
    </w:pPr>
    <w:rPr>
      <w:rFonts w:ascii="Verdana" w:hAnsi="Verdana"/>
      <w:sz w:val="18"/>
      <w:szCs w:val="22"/>
    </w:rPr>
  </w:style>
  <w:style w:type="table" w:styleId="Tabellrutnt">
    <w:name w:val="Table Grid"/>
    <w:basedOn w:val="Normaltabell"/>
    <w:rsid w:val="00022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8">
    <w:name w:val="Table Grid 8"/>
    <w:basedOn w:val="Normaltabell"/>
    <w:rsid w:val="00022EE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stycke">
    <w:name w:val="List Paragraph"/>
    <w:basedOn w:val="Normal"/>
    <w:uiPriority w:val="34"/>
    <w:qFormat/>
    <w:rsid w:val="00022EE5"/>
    <w:pPr>
      <w:keepLines w:val="0"/>
      <w:spacing w:before="0" w:after="0"/>
      <w:ind w:left="1304"/>
    </w:pPr>
    <w:rPr>
      <w:rFonts w:ascii="Georgia" w:hAnsi="Georgia"/>
      <w:sz w:val="22"/>
      <w:szCs w:val="22"/>
    </w:rPr>
  </w:style>
  <w:style w:type="table" w:styleId="Professionelltabell">
    <w:name w:val="Table Professional"/>
    <w:basedOn w:val="Normaltabell"/>
    <w:rsid w:val="00022EE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andardtabell1">
    <w:name w:val="Table Classic 1"/>
    <w:basedOn w:val="Normaltabell"/>
    <w:rsid w:val="00022EE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dfotChar">
    <w:name w:val="Sidfot Char"/>
    <w:basedOn w:val="Standardstycketeckensnitt"/>
    <w:link w:val="Sidfot"/>
    <w:uiPriority w:val="99"/>
    <w:rsid w:val="00022EE5"/>
    <w:rPr>
      <w:caps/>
      <w:sz w:val="16"/>
    </w:rPr>
  </w:style>
  <w:style w:type="paragraph" w:styleId="Ingetavstnd">
    <w:name w:val="No Spacing"/>
    <w:uiPriority w:val="1"/>
    <w:qFormat/>
    <w:rsid w:val="004D5D00"/>
    <w:pPr>
      <w:keepLines/>
      <w:ind w:left="1134"/>
    </w:pPr>
    <w:rPr>
      <w:sz w:val="24"/>
    </w:rPr>
  </w:style>
  <w:style w:type="paragraph" w:styleId="Beskrivning">
    <w:name w:val="caption"/>
    <w:basedOn w:val="Normal"/>
    <w:next w:val="Normal"/>
    <w:uiPriority w:val="99"/>
    <w:unhideWhenUsed/>
    <w:qFormat/>
    <w:rsid w:val="00F035E0"/>
    <w:rPr>
      <w:b/>
      <w:bCs/>
      <w:sz w:val="20"/>
    </w:rPr>
  </w:style>
  <w:style w:type="paragraph" w:customStyle="1" w:styleId="Tabletext0">
    <w:name w:val="Tabletext"/>
    <w:basedOn w:val="Normal"/>
    <w:link w:val="TabletextChar"/>
    <w:rsid w:val="00253474"/>
    <w:pPr>
      <w:keepLines w:val="0"/>
      <w:widowControl w:val="0"/>
      <w:spacing w:before="40" w:after="80" w:line="240" w:lineRule="atLeast"/>
      <w:ind w:left="0"/>
    </w:pPr>
    <w:rPr>
      <w:rFonts w:ascii="Palatino Linotype" w:hAnsi="Palatino Linotype"/>
      <w:sz w:val="20"/>
      <w:szCs w:val="24"/>
      <w:lang w:eastAsia="en-US" w:bidi="en-US"/>
    </w:rPr>
  </w:style>
  <w:style w:type="paragraph" w:customStyle="1" w:styleId="StyleTableHeadingBold">
    <w:name w:val="Style Table Heading + Bold"/>
    <w:basedOn w:val="Normal"/>
    <w:rsid w:val="00253474"/>
    <w:pPr>
      <w:keepLines w:val="0"/>
      <w:widowControl w:val="0"/>
      <w:overflowPunct w:val="0"/>
      <w:autoSpaceDE w:val="0"/>
      <w:autoSpaceDN w:val="0"/>
      <w:adjustRightInd w:val="0"/>
      <w:spacing w:before="40" w:after="40" w:line="240" w:lineRule="atLeast"/>
      <w:ind w:left="0"/>
      <w:textAlignment w:val="baseline"/>
    </w:pPr>
    <w:rPr>
      <w:rFonts w:ascii="Arial" w:hAnsi="Arial"/>
      <w:b/>
      <w:bCs/>
      <w:sz w:val="20"/>
      <w:szCs w:val="24"/>
      <w:lang w:eastAsia="en-US" w:bidi="en-US"/>
    </w:rPr>
  </w:style>
  <w:style w:type="character" w:customStyle="1" w:styleId="TabletextChar">
    <w:name w:val="Tabletext Char"/>
    <w:basedOn w:val="Standardstycketeckensnitt"/>
    <w:link w:val="Tabletext0"/>
    <w:locked/>
    <w:rsid w:val="00253474"/>
    <w:rPr>
      <w:rFonts w:ascii="Palatino Linotype" w:hAnsi="Palatino Linotype"/>
      <w:szCs w:val="24"/>
      <w:lang w:eastAsia="en-US" w:bidi="en-US"/>
    </w:rPr>
  </w:style>
  <w:style w:type="paragraph" w:styleId="Fotnotstext">
    <w:name w:val="footnote text"/>
    <w:basedOn w:val="Normal"/>
    <w:link w:val="FotnotstextChar"/>
    <w:uiPriority w:val="99"/>
    <w:unhideWhenUsed/>
    <w:rsid w:val="00253474"/>
    <w:pPr>
      <w:keepLines w:val="0"/>
      <w:spacing w:before="0" w:after="0"/>
      <w:ind w:left="0"/>
    </w:pPr>
    <w:rPr>
      <w:sz w:val="20"/>
      <w:szCs w:val="24"/>
      <w:lang w:eastAsia="en-US" w:bidi="en-US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253474"/>
    <w:rPr>
      <w:szCs w:val="24"/>
      <w:lang w:eastAsia="en-US" w:bidi="en-US"/>
    </w:rPr>
  </w:style>
  <w:style w:type="character" w:styleId="Fotnotsreferens">
    <w:name w:val="footnote reference"/>
    <w:basedOn w:val="Standardstycketeckensnitt"/>
    <w:uiPriority w:val="99"/>
    <w:semiHidden/>
    <w:unhideWhenUsed/>
    <w:rsid w:val="00253474"/>
    <w:rPr>
      <w:vertAlign w:val="superscript"/>
    </w:rPr>
  </w:style>
  <w:style w:type="paragraph" w:customStyle="1" w:styleId="Text">
    <w:name w:val="Text"/>
    <w:uiPriority w:val="99"/>
    <w:rsid w:val="00253474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US" w:eastAsia="en-US"/>
    </w:rPr>
  </w:style>
  <w:style w:type="paragraph" w:customStyle="1" w:styleId="TableHeading">
    <w:name w:val="Table Heading"/>
    <w:aliases w:val="table heading,th,Table heading"/>
    <w:basedOn w:val="Normal"/>
    <w:rsid w:val="00253474"/>
    <w:pPr>
      <w:widowControl w:val="0"/>
      <w:spacing w:before="40" w:after="40" w:line="240" w:lineRule="atLeast"/>
      <w:ind w:left="0"/>
    </w:pPr>
    <w:rPr>
      <w:rFonts w:ascii="Arial" w:hAnsi="Arial"/>
      <w:sz w:val="20"/>
      <w:lang w:eastAsia="en-US"/>
    </w:rPr>
  </w:style>
  <w:style w:type="paragraph" w:customStyle="1" w:styleId="TableEnum">
    <w:name w:val="Table Enum"/>
    <w:basedOn w:val="Tabletext0"/>
    <w:rsid w:val="00253474"/>
    <w:pPr>
      <w:keepLines/>
      <w:numPr>
        <w:numId w:val="30"/>
      </w:numPr>
      <w:tabs>
        <w:tab w:val="clear" w:pos="360"/>
        <w:tab w:val="num" w:pos="720"/>
      </w:tabs>
      <w:spacing w:before="20" w:after="20"/>
      <w:ind w:left="720"/>
    </w:pPr>
    <w:rPr>
      <w:rFonts w:ascii="Garamond" w:hAnsi="Garamond"/>
      <w:szCs w:val="20"/>
      <w:lang w:val="en-US" w:bidi="ar-SA"/>
    </w:rPr>
  </w:style>
  <w:style w:type="paragraph" w:customStyle="1" w:styleId="HangingIndent">
    <w:name w:val="Hanging Indent"/>
    <w:rsid w:val="002D6E1B"/>
    <w:pPr>
      <w:numPr>
        <w:numId w:val="31"/>
      </w:numPr>
      <w:tabs>
        <w:tab w:val="clear" w:pos="425"/>
      </w:tabs>
      <w:ind w:left="1418" w:hanging="1418"/>
    </w:pPr>
    <w:rPr>
      <w:sz w:val="24"/>
      <w:lang w:val="en-GB" w:eastAsia="en-US"/>
    </w:rPr>
  </w:style>
  <w:style w:type="paragraph" w:customStyle="1" w:styleId="Instructions">
    <w:name w:val="Instructions"/>
    <w:basedOn w:val="Normal"/>
    <w:link w:val="InstructionsChar"/>
    <w:autoRedefine/>
    <w:rsid w:val="002D6E1B"/>
    <w:pPr>
      <w:keepLines w:val="0"/>
      <w:spacing w:before="0" w:after="0"/>
      <w:ind w:left="720"/>
    </w:pPr>
    <w:rPr>
      <w:rFonts w:ascii="Tahoma" w:hAnsi="Tahoma"/>
      <w:color w:val="0000FF"/>
      <w:sz w:val="20"/>
      <w:lang w:val="en-US" w:eastAsia="en-US"/>
    </w:rPr>
  </w:style>
  <w:style w:type="character" w:customStyle="1" w:styleId="InstructionsChar">
    <w:name w:val="Instructions Char"/>
    <w:link w:val="Instructions"/>
    <w:rsid w:val="002D6E1B"/>
    <w:rPr>
      <w:rFonts w:ascii="Tahoma" w:hAnsi="Tahoma"/>
      <w:color w:val="0000FF"/>
      <w:lang w:val="en-US" w:eastAsia="en-US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F5A4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1F5A40"/>
    <w:rPr>
      <w:sz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1F5A40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F5A4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F5A40"/>
    <w:rPr>
      <w:b/>
      <w:bCs/>
    </w:rPr>
  </w:style>
  <w:style w:type="paragraph" w:styleId="Revision">
    <w:name w:val="Revision"/>
    <w:hidden/>
    <w:uiPriority w:val="99"/>
    <w:semiHidden/>
    <w:rsid w:val="00155188"/>
    <w:rPr>
      <w:sz w:val="24"/>
    </w:rPr>
  </w:style>
  <w:style w:type="paragraph" w:styleId="Normalwebb">
    <w:name w:val="Normal (Web)"/>
    <w:basedOn w:val="Normal"/>
    <w:uiPriority w:val="99"/>
    <w:semiHidden/>
    <w:unhideWhenUsed/>
    <w:rsid w:val="001B5309"/>
    <w:pPr>
      <w:keepLines w:val="0"/>
      <w:spacing w:before="100" w:beforeAutospacing="1" w:after="100" w:afterAutospacing="1"/>
      <w:ind w:left="0"/>
    </w:pPr>
    <w:rPr>
      <w:szCs w:val="24"/>
    </w:rPr>
  </w:style>
  <w:style w:type="character" w:customStyle="1" w:styleId="Rubrik2Char">
    <w:name w:val="Rubrik 2 Char"/>
    <w:link w:val="Rubrik2"/>
    <w:rsid w:val="004012C4"/>
    <w:rPr>
      <w:rFonts w:ascii="Arial Fet" w:hAnsi="Arial Fet"/>
      <w:b/>
      <w:sz w:val="28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5756B8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hAnsi="Courier New" w:cs="Courier New"/>
      <w:sz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5756B8"/>
    <w:rPr>
      <w:rFonts w:ascii="Courier New" w:hAnsi="Courier New" w:cs="Courier New"/>
    </w:rPr>
  </w:style>
  <w:style w:type="character" w:styleId="Platshllartext">
    <w:name w:val="Placeholder Text"/>
    <w:basedOn w:val="Standardstycketeckensnitt"/>
    <w:uiPriority w:val="99"/>
    <w:semiHidden/>
    <w:rsid w:val="004F003F"/>
    <w:rPr>
      <w:color w:val="808080"/>
    </w:rPr>
  </w:style>
  <w:style w:type="paragraph" w:customStyle="1" w:styleId="MsgTableBody">
    <w:name w:val="Msg Table Body"/>
    <w:basedOn w:val="Normal"/>
    <w:next w:val="Normal"/>
    <w:uiPriority w:val="99"/>
    <w:rsid w:val="003358EB"/>
    <w:pPr>
      <w:keepLines w:val="0"/>
      <w:autoSpaceDE w:val="0"/>
      <w:autoSpaceDN w:val="0"/>
      <w:adjustRightInd w:val="0"/>
      <w:spacing w:before="0" w:after="0"/>
      <w:ind w:left="0"/>
    </w:pPr>
    <w:rPr>
      <w:rFonts w:ascii="Courier New" w:hAnsi="Courier New" w:cs="Courier New"/>
      <w:szCs w:val="24"/>
    </w:rPr>
  </w:style>
  <w:style w:type="table" w:customStyle="1" w:styleId="Tabellrutnt1">
    <w:name w:val="Tabellrutnät1"/>
    <w:basedOn w:val="Normaltabell"/>
    <w:next w:val="Tabellrutnt"/>
    <w:uiPriority w:val="39"/>
    <w:rsid w:val="00C2759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0CCE035CC94D9F88219A851973B90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BD8F0A7-1DCA-404E-A72E-34497347C431}"/>
      </w:docPartPr>
      <w:docPartBody>
        <w:p w:rsidR="003118BB" w:rsidRDefault="00E01BD1">
          <w:pPr>
            <w:pStyle w:val="480CCE035CC94D9F88219A851973B901"/>
          </w:pPr>
          <w:r w:rsidRPr="00050AEC">
            <w:rPr>
              <w:rStyle w:val="Platshllartext"/>
            </w:rPr>
            <w:t>[Ämne]</w:t>
          </w:r>
        </w:p>
      </w:docPartBody>
    </w:docPart>
    <w:docPart>
      <w:docPartPr>
        <w:name w:val="B8513AE7F7F94256BF26F91CA35DFBE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191E07D-D483-4783-A7EE-D62953F66085}"/>
      </w:docPartPr>
      <w:docPartBody>
        <w:p w:rsidR="003118BB" w:rsidRDefault="00E01BD1">
          <w:pPr>
            <w:pStyle w:val="B8513AE7F7F94256BF26F91CA35DFBE2"/>
          </w:pPr>
          <w:r w:rsidRPr="00050AEC">
            <w:rPr>
              <w:rStyle w:val="Platshllartext"/>
            </w:rPr>
            <w:t>[Ämne]</w:t>
          </w:r>
        </w:p>
      </w:docPartBody>
    </w:docPart>
    <w:docPart>
      <w:docPartPr>
        <w:name w:val="3316F91B6C484F4FB01064EA69CE827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EEA0897-0069-442D-9599-8EB343F92A6E}"/>
      </w:docPartPr>
      <w:docPartBody>
        <w:p w:rsidR="003118BB" w:rsidRDefault="00E01BD1">
          <w:pPr>
            <w:pStyle w:val="3316F91B6C484F4FB01064EA69CE8272"/>
          </w:pPr>
          <w:r w:rsidRPr="00050AEC">
            <w:rPr>
              <w:rStyle w:val="Platshllartext"/>
            </w:rPr>
            <w:t>[Ämne]</w:t>
          </w:r>
        </w:p>
      </w:docPartBody>
    </w:docPart>
    <w:docPart>
      <w:docPartPr>
        <w:name w:val="9DA39B5CC39342FFA90C6AAE0058F90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C6A66C2-DEBB-420C-8989-D5FCFB52A609}"/>
      </w:docPartPr>
      <w:docPartBody>
        <w:p w:rsidR="003118BB" w:rsidRDefault="00E01BD1">
          <w:pPr>
            <w:pStyle w:val="9DA39B5CC39342FFA90C6AAE0058F90A"/>
          </w:pPr>
          <w:r w:rsidRPr="00050AEC">
            <w:rPr>
              <w:rStyle w:val="Platshllartext"/>
            </w:rPr>
            <w:t>[Ämne]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Fet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Fet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D1"/>
    <w:rsid w:val="00167200"/>
    <w:rsid w:val="003118BB"/>
    <w:rsid w:val="003A75A3"/>
    <w:rsid w:val="005A34C5"/>
    <w:rsid w:val="006160B5"/>
    <w:rsid w:val="006A4658"/>
    <w:rsid w:val="007D4678"/>
    <w:rsid w:val="009173E6"/>
    <w:rsid w:val="009A0DAC"/>
    <w:rsid w:val="009F3779"/>
    <w:rsid w:val="00B91889"/>
    <w:rsid w:val="00C1439E"/>
    <w:rsid w:val="00D34438"/>
    <w:rsid w:val="00E0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67200"/>
    <w:rPr>
      <w:color w:val="808080"/>
    </w:rPr>
  </w:style>
  <w:style w:type="paragraph" w:customStyle="1" w:styleId="480CCE035CC94D9F88219A851973B901">
    <w:name w:val="480CCE035CC94D9F88219A851973B901"/>
  </w:style>
  <w:style w:type="paragraph" w:customStyle="1" w:styleId="B8513AE7F7F94256BF26F91CA35DFBE2">
    <w:name w:val="B8513AE7F7F94256BF26F91CA35DFBE2"/>
  </w:style>
  <w:style w:type="paragraph" w:customStyle="1" w:styleId="3316F91B6C484F4FB01064EA69CE8272">
    <w:name w:val="3316F91B6C484F4FB01064EA69CE8272"/>
  </w:style>
  <w:style w:type="paragraph" w:customStyle="1" w:styleId="476C81B876D04DA686BD147B6DCBE7C3">
    <w:name w:val="476C81B876D04DA686BD147B6DCBE7C3"/>
  </w:style>
  <w:style w:type="paragraph" w:customStyle="1" w:styleId="8A79BA9F4C904D2C83920D4109961CA0">
    <w:name w:val="8A79BA9F4C904D2C83920D4109961CA0"/>
  </w:style>
  <w:style w:type="paragraph" w:customStyle="1" w:styleId="42957B539D374D65A12830E17F6D4559">
    <w:name w:val="42957B539D374D65A12830E17F6D4559"/>
  </w:style>
  <w:style w:type="paragraph" w:customStyle="1" w:styleId="4B3ECE7522BA4A3481B1BE9A1C21C931">
    <w:name w:val="4B3ECE7522BA4A3481B1BE9A1C21C931"/>
  </w:style>
  <w:style w:type="paragraph" w:customStyle="1" w:styleId="9DA39B5CC39342FFA90C6AAE0058F90A">
    <w:name w:val="9DA39B5CC39342FFA90C6AAE0058F90A"/>
  </w:style>
  <w:style w:type="paragraph" w:customStyle="1" w:styleId="6CBE2568B91043F6A428F9E57FE4BBBF">
    <w:name w:val="6CBE2568B91043F6A428F9E57FE4BBBF"/>
    <w:rsid w:val="006A4658"/>
  </w:style>
  <w:style w:type="paragraph" w:customStyle="1" w:styleId="DED042CB96394121BA65EF0306B3F9C2">
    <w:name w:val="DED042CB96394121BA65EF0306B3F9C2"/>
    <w:rsid w:val="006A4658"/>
  </w:style>
  <w:style w:type="paragraph" w:customStyle="1" w:styleId="EEA9C73558FB48D7B7F62C3D63AF8D6C">
    <w:name w:val="EEA9C73558FB48D7B7F62C3D63AF8D6C"/>
    <w:rsid w:val="00167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9B947-F0EB-4B4D-A30B-B1C60B60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FAEDCAB1.dotm</Template>
  <TotalTime>6721</TotalTime>
  <Pages>8</Pages>
  <Words>701</Words>
  <Characters>7940</Characters>
  <Application>Microsoft Office Word</Application>
  <DocSecurity>0</DocSecurity>
  <Lines>66</Lines>
  <Paragraphs>17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Conformance Statement - SIU Queries</vt:lpstr>
      <vt:lpstr>Lägesrapport</vt:lpstr>
    </vt:vector>
  </TitlesOfParts>
  <Company>Västra Götalandsregionen</Company>
  <LinksUpToDate>false</LinksUpToDate>
  <CharactersWithSpaces>8624</CharactersWithSpaces>
  <SharedDoc>false</SharedDoc>
  <HLinks>
    <vt:vector size="282" baseType="variant"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_Toc277947360</vt:lpwstr>
      </vt:variant>
      <vt:variant>
        <vt:i4>1769522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_Toc277947359</vt:lpwstr>
      </vt:variant>
      <vt:variant>
        <vt:i4>1769522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_Toc277947358</vt:lpwstr>
      </vt:variant>
      <vt:variant>
        <vt:i4>1769522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_Toc277947357</vt:lpwstr>
      </vt:variant>
      <vt:variant>
        <vt:i4>1769522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_Toc277947356</vt:lpwstr>
      </vt:variant>
      <vt:variant>
        <vt:i4>1769522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_Toc277947355</vt:lpwstr>
      </vt:variant>
      <vt:variant>
        <vt:i4>1769522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_Toc277947354</vt:lpwstr>
      </vt:variant>
      <vt:variant>
        <vt:i4>1769522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_Toc277947353</vt:lpwstr>
      </vt:variant>
      <vt:variant>
        <vt:i4>1769522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_Toc277947352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_Toc277947351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_Toc277947350</vt:lpwstr>
      </vt:variant>
      <vt:variant>
        <vt:i4>1703986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_Toc277947349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_Toc277947348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_Toc277947347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_Toc277947346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_Toc277947345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_Toc277947344</vt:lpwstr>
      </vt:variant>
      <vt:variant>
        <vt:i4>1703986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_Toc277947343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_Toc277947342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_Toc277947341</vt:lpwstr>
      </vt:variant>
      <vt:variant>
        <vt:i4>1703986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_Toc277947340</vt:lpwstr>
      </vt:variant>
      <vt:variant>
        <vt:i4>1900594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_Toc277947339</vt:lpwstr>
      </vt:variant>
      <vt:variant>
        <vt:i4>1900594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_Toc277947338</vt:lpwstr>
      </vt:variant>
      <vt:variant>
        <vt:i4>1900594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_Toc277947337</vt:lpwstr>
      </vt:variant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_Toc277947336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_Toc277947335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_Toc277947334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_Toc277947333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_Toc277947332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_Toc277947331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_Toc277947330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_Toc277947329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_Toc277947328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_Toc277947327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_Toc277947326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_Toc277947325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_Toc277947324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_Toc277947323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_Toc277947322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_Toc277947321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_Toc277947320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_Toc277947319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_Toc277947318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_Toc277947317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_Toc277947316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_Toc277947315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_Toc277947314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Conformance Statement - SIU Queries</dc:title>
  <dc:subject>SIU Queries</dc:subject>
  <dc:creator>Robin Seybold</dc:creator>
  <dc:description>Mallversion 2.00_x000d_ Framtagen av Håkan Mårtensson_x000d_ Godkänd av Tina Fritze</dc:description>
  <cp:lastModifiedBy>Robin Seybold</cp:lastModifiedBy>
  <cp:revision>32</cp:revision>
  <cp:lastPrinted>2016-08-18T06:17:00Z</cp:lastPrinted>
  <dcterms:created xsi:type="dcterms:W3CDTF">2017-03-14T13:42:00Z</dcterms:created>
  <dcterms:modified xsi:type="dcterms:W3CDTF">2017-05-11T13:42:00Z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&lt;projektnamn/iniativ från egenskaper&gt;</vt:lpwstr>
  </property>
  <property fmtid="{D5CDD505-2E9C-101B-9397-08002B2CF9AE}" pid="3" name="Dokumentnummer">
    <vt:lpwstr>&lt;från egenskaper&gt;</vt:lpwstr>
  </property>
  <property fmtid="{D5CDD505-2E9C-101B-9397-08002B2CF9AE}" pid="4" name="Status">
    <vt:lpwstr>&lt;status egenskap&gt;</vt:lpwstr>
  </property>
  <property fmtid="{D5CDD505-2E9C-101B-9397-08002B2CF9AE}" pid="5" name="nodeRef">
    <vt:lpwstr>f5e458a6-f0d8-4ff3-b19c-bafd3ac61336</vt:lpwstr>
  </property>
  <property fmtid="{D5CDD505-2E9C-101B-9397-08002B2CF9AE}" pid="6" name="DC.format.extent.mimetype">
    <vt:lpwstr>application/vnd.openxmlformats-officedocument.wordprocessingml.document</vt:lpwstr>
  </property>
  <property fmtid="{D5CDD505-2E9C-101B-9397-08002B2CF9AE}" pid="7" name="DC.language">
    <vt:lpwstr>[Svenska]</vt:lpwstr>
  </property>
  <property fmtid="{D5CDD505-2E9C-101B-9397-08002B2CF9AE}" pid="8" name="dcterms.created">
    <vt:lpwstr>2017-03-15</vt:lpwstr>
  </property>
  <property fmtid="{D5CDD505-2E9C-101B-9397-08002B2CF9AE}" pid="9" name="DC.title.filename">
    <vt:lpwstr>Conformance Statement - SIU Queries.docx</vt:lpwstr>
  </property>
  <property fmtid="{D5CDD505-2E9C-101B-9397-08002B2CF9AE}" pid="10" name="DC.contributor.savedby">
    <vt:lpwstr>Robin Seybold (robse7) VGR/Org/Regionstyrelsen/Koncernkontoret/VGR IT/IT-konsultfunktionen</vt:lpwstr>
  </property>
  <property fmtid="{D5CDD505-2E9C-101B-9397-08002B2CF9AE}" pid="11" name="DC.rights.accessrights">
    <vt:lpwstr>[Intranät]</vt:lpwstr>
  </property>
  <property fmtid="{D5CDD505-2E9C-101B-9397-08002B2CF9AE}" pid="12" name="DC.source.origin">
    <vt:lpwstr>Alfresco</vt:lpwstr>
  </property>
  <property fmtid="{D5CDD505-2E9C-101B-9397-08002B2CF9AE}" pid="13" name="DC.contributor.savedby.id">
    <vt:lpwstr>robse7</vt:lpwstr>
  </property>
  <property fmtid="{D5CDD505-2E9C-101B-9397-08002B2CF9AE}" pid="14" name="DC.format.extension">
    <vt:lpwstr>docx</vt:lpwstr>
  </property>
  <property fmtid="{D5CDD505-2E9C-101B-9397-08002B2CF9AE}" pid="15" name="Message Type">
    <vt:lpwstr>SIU</vt:lpwstr>
  </property>
  <property fmtid="{D5CDD505-2E9C-101B-9397-08002B2CF9AE}" pid="16" name="DC.identifier.checksum">
    <vt:lpwstr>3ee5d382fe4200bcc7dba1e428eff6cd</vt:lpwstr>
  </property>
  <property fmtid="{D5CDD505-2E9C-101B-9397-08002B2CF9AE}" pid="17" name="updated">
    <vt:lpwstr>2017-03-31</vt:lpwstr>
  </property>
  <property fmtid="{D5CDD505-2E9C-101B-9397-08002B2CF9AE}" pid="18" name="DC.date.saved">
    <vt:lpwstr>2017-03-31</vt:lpwstr>
  </property>
  <property fmtid="{D5CDD505-2E9C-101B-9397-08002B2CF9AE}" pid="19" name="DC.identifier.version">
    <vt:lpwstr>0.4</vt:lpwstr>
  </property>
</Properties>
</file>